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A6A6A6" w:themeColor="background1" w:themeShade="A6"/>
        </w:tblBorders>
        <w:tblLayout w:type="fixed"/>
        <w:tblLook w:val="04A0" w:firstRow="1" w:lastRow="0" w:firstColumn="1" w:lastColumn="0" w:noHBand="0" w:noVBand="1"/>
      </w:tblPr>
      <w:tblGrid>
        <w:gridCol w:w="6285"/>
        <w:gridCol w:w="4713"/>
      </w:tblGrid>
      <w:tr w:rsidR="00F448BC" w14:paraId="31DBFEAB" w14:textId="77777777" w:rsidTr="00A43A5B">
        <w:trPr>
          <w:cantSplit/>
          <w:trHeight w:val="4488"/>
        </w:trPr>
        <w:tc>
          <w:tcPr>
            <w:tcW w:w="6285" w:type="dxa"/>
          </w:tcPr>
          <w:p w14:paraId="20AD5BBE" w14:textId="7BDC17BA" w:rsidR="00F448BC" w:rsidRDefault="002D7130" w:rsidP="00A43A5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87402B" wp14:editId="04C920E8">
                  <wp:extent cx="3853815" cy="2103120"/>
                  <wp:effectExtent l="0" t="0" r="0" b="0"/>
                  <wp:docPr id="1541624974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1624974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815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3" w:type="dxa"/>
            <w:vMerge w:val="restart"/>
          </w:tcPr>
          <w:tbl>
            <w:tblPr>
              <w:tblStyle w:val="TableGrid"/>
              <w:tblW w:w="4533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533"/>
            </w:tblGrid>
            <w:tr w:rsidR="00B77317" w14:paraId="0F7BBB47" w14:textId="77777777" w:rsidTr="003503B2">
              <w:trPr>
                <w:cantSplit/>
                <w:trHeight w:val="2273"/>
              </w:trPr>
              <w:tc>
                <w:tcPr>
                  <w:tcW w:w="4533" w:type="dxa"/>
                </w:tcPr>
                <w:p w14:paraId="35A54EE8" w14:textId="787FC4F8" w:rsidR="00B77317" w:rsidRPr="00CD1539" w:rsidRDefault="002D7130" w:rsidP="00E217C8">
                  <w:pPr>
                    <w:rPr>
                      <w:b/>
                      <w:color w:val="365F91" w:themeColor="accent1" w:themeShade="BF"/>
                      <w:sz w:val="40"/>
                      <w:szCs w:val="40"/>
                    </w:rPr>
                  </w:pPr>
                  <w:r>
                    <w:rPr>
                      <w:b/>
                      <w:color w:val="365F91" w:themeColor="accent1" w:themeShade="BF"/>
                      <w:sz w:val="40"/>
                      <w:szCs w:val="40"/>
                    </w:rPr>
                    <w:t xml:space="preserve">Simulation of </w:t>
                  </w:r>
                  <w:r w:rsidR="004A0724">
                    <w:rPr>
                      <w:b/>
                      <w:color w:val="365F91" w:themeColor="accent1" w:themeShade="BF"/>
                      <w:sz w:val="40"/>
                      <w:szCs w:val="40"/>
                    </w:rPr>
                    <w:t xml:space="preserve"> </w:t>
                  </w:r>
                  <w:r>
                    <w:rPr>
                      <w:b/>
                      <w:color w:val="365F91" w:themeColor="accent1" w:themeShade="BF"/>
                      <w:sz w:val="40"/>
                      <w:szCs w:val="40"/>
                    </w:rPr>
                    <w:t>TU23FL-CAD-beam in class 2</w:t>
                  </w:r>
                </w:p>
                <w:p w14:paraId="21D0EDAE" w14:textId="77777777" w:rsidR="00B77317" w:rsidRPr="00CD1539" w:rsidRDefault="00B77317" w:rsidP="00E217C8">
                  <w:pPr>
                    <w:rPr>
                      <w:rStyle w:val="Strong"/>
                      <w:sz w:val="20"/>
                      <w:szCs w:val="20"/>
                    </w:rPr>
                  </w:pPr>
                </w:p>
                <w:p w14:paraId="673AE60E" w14:textId="09F8A39E" w:rsidR="00B77317" w:rsidRPr="00CD1539" w:rsidRDefault="002D7130" w:rsidP="009C008A">
                  <w:pPr>
                    <w:rPr>
                      <w:rStyle w:val="Strong"/>
                      <w:sz w:val="20"/>
                      <w:szCs w:val="20"/>
                    </w:rPr>
                  </w:pPr>
                  <w:r>
                    <w:rPr>
                      <w:rStyle w:val="Strong"/>
                      <w:sz w:val="20"/>
                      <w:szCs w:val="20"/>
                    </w:rPr>
                    <w:t>Date</w:t>
                  </w:r>
                  <w:r w:rsidR="00B77317" w:rsidRPr="00CD1539">
                    <w:rPr>
                      <w:rStyle w:val="Strong"/>
                      <w:sz w:val="20"/>
                      <w:szCs w:val="20"/>
                    </w:rPr>
                    <w:t xml:space="preserve">: </w:t>
                  </w:r>
                  <w:r>
                    <w:rPr>
                      <w:rStyle w:val="Strong"/>
                      <w:b w:val="0"/>
                      <w:sz w:val="20"/>
                      <w:szCs w:val="20"/>
                    </w:rPr>
                    <w:t>Thursday, September 28, 2023</w:t>
                  </w:r>
                  <w:r w:rsidR="00B77317" w:rsidRPr="00CD1539">
                    <w:rPr>
                      <w:rStyle w:val="Strong"/>
                      <w:sz w:val="20"/>
                      <w:szCs w:val="20"/>
                    </w:rPr>
                    <w:br/>
                  </w:r>
                  <w:r>
                    <w:rPr>
                      <w:rStyle w:val="Strong"/>
                      <w:sz w:val="20"/>
                      <w:szCs w:val="20"/>
                    </w:rPr>
                    <w:t>Designer</w:t>
                  </w:r>
                  <w:r w:rsidR="00B77317" w:rsidRPr="00CD1539">
                    <w:rPr>
                      <w:rStyle w:val="Strong"/>
                      <w:sz w:val="20"/>
                      <w:szCs w:val="20"/>
                    </w:rPr>
                    <w:t xml:space="preserve">: </w:t>
                  </w:r>
                  <w:r>
                    <w:rPr>
                      <w:rStyle w:val="Strong"/>
                      <w:b w:val="0"/>
                      <w:sz w:val="20"/>
                      <w:szCs w:val="20"/>
                    </w:rPr>
                    <w:t>Solidworks</w:t>
                  </w:r>
                </w:p>
                <w:p w14:paraId="5998899E" w14:textId="718F3E5D" w:rsidR="00B77317" w:rsidRPr="00CD1539" w:rsidRDefault="002D7130" w:rsidP="009C008A">
                  <w:pPr>
                    <w:rPr>
                      <w:rStyle w:val="Strong"/>
                      <w:b w:val="0"/>
                      <w:sz w:val="20"/>
                      <w:szCs w:val="20"/>
                    </w:rPr>
                  </w:pPr>
                  <w:r>
                    <w:rPr>
                      <w:rStyle w:val="Strong"/>
                      <w:sz w:val="20"/>
                      <w:szCs w:val="20"/>
                    </w:rPr>
                    <w:t>Study name</w:t>
                  </w:r>
                  <w:r w:rsidR="00B77317" w:rsidRPr="00CD1539">
                    <w:rPr>
                      <w:rStyle w:val="Strong"/>
                      <w:sz w:val="20"/>
                      <w:szCs w:val="20"/>
                    </w:rPr>
                    <w:t>:</w:t>
                  </w:r>
                  <w:r w:rsidR="00B77317" w:rsidRPr="004A0724">
                    <w:rPr>
                      <w:rStyle w:val="Strong"/>
                      <w:b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Strong"/>
                      <w:b w:val="0"/>
                      <w:sz w:val="20"/>
                      <w:szCs w:val="20"/>
                    </w:rPr>
                    <w:t>Jakob Werle (2023-09-28)</w:t>
                  </w:r>
                </w:p>
                <w:p w14:paraId="4BE446C4" w14:textId="0518BA38" w:rsidR="00B77317" w:rsidRPr="006A441F" w:rsidRDefault="002D7130" w:rsidP="00B77317">
                  <w:pPr>
                    <w:rPr>
                      <w:bCs/>
                      <w:sz w:val="20"/>
                      <w:szCs w:val="20"/>
                    </w:rPr>
                  </w:pPr>
                  <w:r>
                    <w:rPr>
                      <w:rStyle w:val="Strong"/>
                      <w:sz w:val="20"/>
                      <w:szCs w:val="20"/>
                    </w:rPr>
                    <w:t>Analysis type</w:t>
                  </w:r>
                  <w:r w:rsidR="00B77317" w:rsidRPr="00CD1539">
                    <w:rPr>
                      <w:rStyle w:val="Strong"/>
                      <w:sz w:val="20"/>
                      <w:szCs w:val="20"/>
                    </w:rPr>
                    <w:t>:</w:t>
                  </w:r>
                  <w:r w:rsidR="00B77317" w:rsidRPr="004A0724">
                    <w:rPr>
                      <w:rStyle w:val="Strong"/>
                      <w:b w:val="0"/>
                    </w:rPr>
                    <w:t xml:space="preserve"> </w:t>
                  </w:r>
                  <w:r>
                    <w:rPr>
                      <w:rStyle w:val="Strong"/>
                      <w:b w:val="0"/>
                      <w:sz w:val="20"/>
                      <w:szCs w:val="20"/>
                    </w:rPr>
                    <w:t>Static</w:t>
                  </w:r>
                </w:p>
              </w:tc>
            </w:tr>
            <w:tr w:rsidR="00B77317" w14:paraId="6AA5AD8F" w14:textId="77777777" w:rsidTr="003503B2">
              <w:trPr>
                <w:cantSplit/>
                <w:trHeight w:val="6839"/>
              </w:trPr>
              <w:tc>
                <w:tcPr>
                  <w:tcW w:w="4533" w:type="dxa"/>
                </w:tcPr>
                <w:sdt>
                  <w:sdtPr>
                    <w:rPr>
                      <w:rFonts w:asciiTheme="minorHAnsi" w:eastAsiaTheme="minorHAnsi" w:hAnsiTheme="minorHAnsi" w:cstheme="minorBidi"/>
                      <w:b w:val="0"/>
                      <w:bCs w:val="0"/>
                      <w:color w:val="auto"/>
                      <w:sz w:val="22"/>
                      <w:szCs w:val="22"/>
                    </w:rPr>
                    <w:id w:val="534339788"/>
                    <w:docPartObj>
                      <w:docPartGallery w:val="Table of Contents"/>
                      <w:docPartUnique/>
                    </w:docPartObj>
                  </w:sdtPr>
                  <w:sdtEndPr>
                    <w:rPr>
                      <w:rFonts w:eastAsiaTheme="minorEastAsia"/>
                      <w:sz w:val="20"/>
                    </w:rPr>
                  </w:sdtEndPr>
                  <w:sdtContent>
                    <w:p w14:paraId="18CC3FC1" w14:textId="1C184229" w:rsidR="00B77317" w:rsidRDefault="002D7130" w:rsidP="00E3408D">
                      <w:pPr>
                        <w:pStyle w:val="TOCHeading"/>
                      </w:pPr>
                      <w:r>
                        <w:t>Table of Contents</w:t>
                      </w:r>
                    </w:p>
                    <w:p w14:paraId="65C9EFA4" w14:textId="4B84A290" w:rsidR="002D7130" w:rsidRDefault="001041F1">
                      <w:pPr>
                        <w:pStyle w:val="TOC1"/>
                        <w:rPr>
                          <w:noProof/>
                          <w:kern w:val="2"/>
                          <w:sz w:val="22"/>
                          <w14:ligatures w14:val="standardContextual"/>
                        </w:rPr>
                      </w:pPr>
                      <w:r>
                        <w:rPr>
                          <w:sz w:val="18"/>
                        </w:rPr>
                        <w:fldChar w:fldCharType="begin"/>
                      </w:r>
                      <w:r w:rsidR="00B77317">
                        <w:rPr>
                          <w:sz w:val="18"/>
                        </w:rPr>
                        <w:instrText xml:space="preserve"> TOC \o "1-1" \h \z \u </w:instrText>
                      </w:r>
                      <w:r>
                        <w:rPr>
                          <w:sz w:val="18"/>
                        </w:rPr>
                        <w:fldChar w:fldCharType="separate"/>
                      </w:r>
                      <w:hyperlink w:anchor="_Toc146806269" w:history="1">
                        <w:r w:rsidR="002D7130" w:rsidRPr="001C74CF">
                          <w:rPr>
                            <w:rStyle w:val="Hyperlink"/>
                            <w:noProof/>
                          </w:rPr>
                          <w:t>Description</w:t>
                        </w:r>
                        <w:r w:rsidR="002D7130">
                          <w:rPr>
                            <w:noProof/>
                            <w:webHidden/>
                          </w:rPr>
                          <w:tab/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2D7130">
                          <w:rPr>
                            <w:noProof/>
                            <w:webHidden/>
                          </w:rPr>
                          <w:instrText xml:space="preserve"> PAGEREF _Toc146806269 \h </w:instrText>
                        </w:r>
                        <w:r w:rsidR="002D7130">
                          <w:rPr>
                            <w:noProof/>
                            <w:webHidden/>
                          </w:rPr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2D7130">
                          <w:rPr>
                            <w:noProof/>
                            <w:webHidden/>
                          </w:rPr>
                          <w:t>1</w:t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0EFB5B18" w14:textId="42C40D9B" w:rsidR="002D7130" w:rsidRDefault="00000000">
                      <w:pPr>
                        <w:pStyle w:val="TOC1"/>
                        <w:rPr>
                          <w:noProof/>
                          <w:kern w:val="2"/>
                          <w:sz w:val="22"/>
                          <w14:ligatures w14:val="standardContextual"/>
                        </w:rPr>
                      </w:pPr>
                      <w:hyperlink w:anchor="_Toc146806270" w:history="1">
                        <w:r w:rsidR="002D7130" w:rsidRPr="001C74CF">
                          <w:rPr>
                            <w:rStyle w:val="Hyperlink"/>
                            <w:noProof/>
                          </w:rPr>
                          <w:t>Assumptions</w:t>
                        </w:r>
                        <w:r w:rsidR="002D7130">
                          <w:rPr>
                            <w:noProof/>
                            <w:webHidden/>
                          </w:rPr>
                          <w:tab/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2D7130">
                          <w:rPr>
                            <w:noProof/>
                            <w:webHidden/>
                          </w:rPr>
                          <w:instrText xml:space="preserve"> PAGEREF _Toc146806270 \h </w:instrText>
                        </w:r>
                        <w:r w:rsidR="002D7130">
                          <w:rPr>
                            <w:noProof/>
                            <w:webHidden/>
                          </w:rPr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2D7130">
                          <w:rPr>
                            <w:noProof/>
                            <w:webHidden/>
                          </w:rPr>
                          <w:t>2</w:t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5BE26C80" w14:textId="2960DC5E" w:rsidR="002D7130" w:rsidRDefault="00000000">
                      <w:pPr>
                        <w:pStyle w:val="TOC1"/>
                        <w:rPr>
                          <w:noProof/>
                          <w:kern w:val="2"/>
                          <w:sz w:val="22"/>
                          <w14:ligatures w14:val="standardContextual"/>
                        </w:rPr>
                      </w:pPr>
                      <w:hyperlink w:anchor="_Toc146806271" w:history="1">
                        <w:r w:rsidR="002D7130" w:rsidRPr="001C74CF">
                          <w:rPr>
                            <w:rStyle w:val="Hyperlink"/>
                            <w:noProof/>
                          </w:rPr>
                          <w:t>Model Information</w:t>
                        </w:r>
                        <w:r w:rsidR="002D7130">
                          <w:rPr>
                            <w:noProof/>
                            <w:webHidden/>
                          </w:rPr>
                          <w:tab/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2D7130">
                          <w:rPr>
                            <w:noProof/>
                            <w:webHidden/>
                          </w:rPr>
                          <w:instrText xml:space="preserve"> PAGEREF _Toc146806271 \h </w:instrText>
                        </w:r>
                        <w:r w:rsidR="002D7130">
                          <w:rPr>
                            <w:noProof/>
                            <w:webHidden/>
                          </w:rPr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2D7130">
                          <w:rPr>
                            <w:noProof/>
                            <w:webHidden/>
                          </w:rPr>
                          <w:t>3</w:t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186960F7" w14:textId="2B9A3A9F" w:rsidR="002D7130" w:rsidRDefault="00000000">
                      <w:pPr>
                        <w:pStyle w:val="TOC1"/>
                        <w:rPr>
                          <w:noProof/>
                          <w:kern w:val="2"/>
                          <w:sz w:val="22"/>
                          <w14:ligatures w14:val="standardContextual"/>
                        </w:rPr>
                      </w:pPr>
                      <w:hyperlink w:anchor="_Toc146806272" w:history="1">
                        <w:r w:rsidR="002D7130" w:rsidRPr="001C74CF">
                          <w:rPr>
                            <w:rStyle w:val="Hyperlink"/>
                            <w:noProof/>
                          </w:rPr>
                          <w:t>Study Properties</w:t>
                        </w:r>
                        <w:r w:rsidR="002D7130">
                          <w:rPr>
                            <w:noProof/>
                            <w:webHidden/>
                          </w:rPr>
                          <w:tab/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2D7130">
                          <w:rPr>
                            <w:noProof/>
                            <w:webHidden/>
                          </w:rPr>
                          <w:instrText xml:space="preserve"> PAGEREF _Toc146806272 \h </w:instrText>
                        </w:r>
                        <w:r w:rsidR="002D7130">
                          <w:rPr>
                            <w:noProof/>
                            <w:webHidden/>
                          </w:rPr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2D7130">
                          <w:rPr>
                            <w:noProof/>
                            <w:webHidden/>
                          </w:rPr>
                          <w:t>5</w:t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1DB99DE1" w14:textId="0C9CF94A" w:rsidR="002D7130" w:rsidRDefault="00000000">
                      <w:pPr>
                        <w:pStyle w:val="TOC1"/>
                        <w:rPr>
                          <w:noProof/>
                          <w:kern w:val="2"/>
                          <w:sz w:val="22"/>
                          <w14:ligatures w14:val="standardContextual"/>
                        </w:rPr>
                      </w:pPr>
                      <w:hyperlink w:anchor="_Toc146806273" w:history="1">
                        <w:r w:rsidR="002D7130" w:rsidRPr="001C74CF">
                          <w:rPr>
                            <w:rStyle w:val="Hyperlink"/>
                            <w:noProof/>
                          </w:rPr>
                          <w:t>Units</w:t>
                        </w:r>
                        <w:r w:rsidR="002D7130">
                          <w:rPr>
                            <w:noProof/>
                            <w:webHidden/>
                          </w:rPr>
                          <w:tab/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2D7130">
                          <w:rPr>
                            <w:noProof/>
                            <w:webHidden/>
                          </w:rPr>
                          <w:instrText xml:space="preserve"> PAGEREF _Toc146806273 \h </w:instrText>
                        </w:r>
                        <w:r w:rsidR="002D7130">
                          <w:rPr>
                            <w:noProof/>
                            <w:webHidden/>
                          </w:rPr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2D7130">
                          <w:rPr>
                            <w:noProof/>
                            <w:webHidden/>
                          </w:rPr>
                          <w:t>5</w:t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74EA726A" w14:textId="135057A2" w:rsidR="002D7130" w:rsidRDefault="00000000">
                      <w:pPr>
                        <w:pStyle w:val="TOC1"/>
                        <w:rPr>
                          <w:noProof/>
                          <w:kern w:val="2"/>
                          <w:sz w:val="22"/>
                          <w14:ligatures w14:val="standardContextual"/>
                        </w:rPr>
                      </w:pPr>
                      <w:hyperlink w:anchor="_Toc146806274" w:history="1">
                        <w:r w:rsidR="002D7130" w:rsidRPr="001C74CF">
                          <w:rPr>
                            <w:rStyle w:val="Hyperlink"/>
                            <w:noProof/>
                          </w:rPr>
                          <w:t>Material Properties</w:t>
                        </w:r>
                        <w:r w:rsidR="002D7130">
                          <w:rPr>
                            <w:noProof/>
                            <w:webHidden/>
                          </w:rPr>
                          <w:tab/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2D7130">
                          <w:rPr>
                            <w:noProof/>
                            <w:webHidden/>
                          </w:rPr>
                          <w:instrText xml:space="preserve"> PAGEREF _Toc146806274 \h </w:instrText>
                        </w:r>
                        <w:r w:rsidR="002D7130">
                          <w:rPr>
                            <w:noProof/>
                            <w:webHidden/>
                          </w:rPr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2D7130">
                          <w:rPr>
                            <w:noProof/>
                            <w:webHidden/>
                          </w:rPr>
                          <w:t>6</w:t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613436C1" w14:textId="2E5457E3" w:rsidR="002D7130" w:rsidRDefault="00000000">
                      <w:pPr>
                        <w:pStyle w:val="TOC1"/>
                        <w:rPr>
                          <w:noProof/>
                          <w:kern w:val="2"/>
                          <w:sz w:val="22"/>
                          <w14:ligatures w14:val="standardContextual"/>
                        </w:rPr>
                      </w:pPr>
                      <w:hyperlink w:anchor="_Toc146806275" w:history="1">
                        <w:r w:rsidR="002D7130" w:rsidRPr="001C74CF">
                          <w:rPr>
                            <w:rStyle w:val="Hyperlink"/>
                            <w:noProof/>
                          </w:rPr>
                          <w:t>Loads and Fixtures</w:t>
                        </w:r>
                        <w:r w:rsidR="002D7130">
                          <w:rPr>
                            <w:noProof/>
                            <w:webHidden/>
                          </w:rPr>
                          <w:tab/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2D7130">
                          <w:rPr>
                            <w:noProof/>
                            <w:webHidden/>
                          </w:rPr>
                          <w:instrText xml:space="preserve"> PAGEREF _Toc146806275 \h </w:instrText>
                        </w:r>
                        <w:r w:rsidR="002D7130">
                          <w:rPr>
                            <w:noProof/>
                            <w:webHidden/>
                          </w:rPr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2D7130">
                          <w:rPr>
                            <w:noProof/>
                            <w:webHidden/>
                          </w:rPr>
                          <w:t>7</w:t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2B2579D5" w14:textId="1EAA9475" w:rsidR="002D7130" w:rsidRDefault="00000000">
                      <w:pPr>
                        <w:pStyle w:val="TOC1"/>
                        <w:rPr>
                          <w:noProof/>
                          <w:kern w:val="2"/>
                          <w:sz w:val="22"/>
                          <w14:ligatures w14:val="standardContextual"/>
                        </w:rPr>
                      </w:pPr>
                      <w:hyperlink w:anchor="_Toc146806276" w:history="1">
                        <w:r w:rsidR="002D7130" w:rsidRPr="001C74CF">
                          <w:rPr>
                            <w:rStyle w:val="Hyperlink"/>
                            <w:noProof/>
                          </w:rPr>
                          <w:t>Connector Definitions</w:t>
                        </w:r>
                        <w:r w:rsidR="002D7130">
                          <w:rPr>
                            <w:noProof/>
                            <w:webHidden/>
                          </w:rPr>
                          <w:tab/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2D7130">
                          <w:rPr>
                            <w:noProof/>
                            <w:webHidden/>
                          </w:rPr>
                          <w:instrText xml:space="preserve"> PAGEREF _Toc146806276 \h </w:instrText>
                        </w:r>
                        <w:r w:rsidR="002D7130">
                          <w:rPr>
                            <w:noProof/>
                            <w:webHidden/>
                          </w:rPr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2D7130">
                          <w:rPr>
                            <w:noProof/>
                            <w:webHidden/>
                          </w:rPr>
                          <w:t>7</w:t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57BFB38C" w14:textId="00641466" w:rsidR="002D7130" w:rsidRDefault="00000000">
                      <w:pPr>
                        <w:pStyle w:val="TOC1"/>
                        <w:rPr>
                          <w:noProof/>
                          <w:kern w:val="2"/>
                          <w:sz w:val="22"/>
                          <w14:ligatures w14:val="standardContextual"/>
                        </w:rPr>
                      </w:pPr>
                      <w:hyperlink w:anchor="_Toc146806277" w:history="1">
                        <w:r w:rsidR="002D7130" w:rsidRPr="001C74CF">
                          <w:rPr>
                            <w:rStyle w:val="Hyperlink"/>
                            <w:noProof/>
                          </w:rPr>
                          <w:t>Interaction Information</w:t>
                        </w:r>
                        <w:r w:rsidR="002D7130">
                          <w:rPr>
                            <w:noProof/>
                            <w:webHidden/>
                          </w:rPr>
                          <w:tab/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2D7130">
                          <w:rPr>
                            <w:noProof/>
                            <w:webHidden/>
                          </w:rPr>
                          <w:instrText xml:space="preserve"> PAGEREF _Toc146806277 \h </w:instrText>
                        </w:r>
                        <w:r w:rsidR="002D7130">
                          <w:rPr>
                            <w:noProof/>
                            <w:webHidden/>
                          </w:rPr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2D7130">
                          <w:rPr>
                            <w:noProof/>
                            <w:webHidden/>
                          </w:rPr>
                          <w:t>8</w:t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7057F386" w14:textId="6B922F2A" w:rsidR="002D7130" w:rsidRDefault="00000000">
                      <w:pPr>
                        <w:pStyle w:val="TOC1"/>
                        <w:rPr>
                          <w:noProof/>
                          <w:kern w:val="2"/>
                          <w:sz w:val="22"/>
                          <w14:ligatures w14:val="standardContextual"/>
                        </w:rPr>
                      </w:pPr>
                      <w:hyperlink w:anchor="_Toc146806278" w:history="1">
                        <w:r w:rsidR="002D7130" w:rsidRPr="001C74CF">
                          <w:rPr>
                            <w:rStyle w:val="Hyperlink"/>
                            <w:noProof/>
                          </w:rPr>
                          <w:t>Mesh information</w:t>
                        </w:r>
                        <w:r w:rsidR="002D7130">
                          <w:rPr>
                            <w:noProof/>
                            <w:webHidden/>
                          </w:rPr>
                          <w:tab/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2D7130">
                          <w:rPr>
                            <w:noProof/>
                            <w:webHidden/>
                          </w:rPr>
                          <w:instrText xml:space="preserve"> PAGEREF _Toc146806278 \h </w:instrText>
                        </w:r>
                        <w:r w:rsidR="002D7130">
                          <w:rPr>
                            <w:noProof/>
                            <w:webHidden/>
                          </w:rPr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2D7130">
                          <w:rPr>
                            <w:noProof/>
                            <w:webHidden/>
                          </w:rPr>
                          <w:t>8</w:t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79264A92" w14:textId="4A8A2B6D" w:rsidR="002D7130" w:rsidRDefault="00000000">
                      <w:pPr>
                        <w:pStyle w:val="TOC1"/>
                        <w:rPr>
                          <w:noProof/>
                          <w:kern w:val="2"/>
                          <w:sz w:val="22"/>
                          <w14:ligatures w14:val="standardContextual"/>
                        </w:rPr>
                      </w:pPr>
                      <w:hyperlink w:anchor="_Toc146806279" w:history="1">
                        <w:r w:rsidR="002D7130" w:rsidRPr="001C74CF">
                          <w:rPr>
                            <w:rStyle w:val="Hyperlink"/>
                            <w:noProof/>
                          </w:rPr>
                          <w:t>Sensor Details</w:t>
                        </w:r>
                        <w:r w:rsidR="002D7130">
                          <w:rPr>
                            <w:noProof/>
                            <w:webHidden/>
                          </w:rPr>
                          <w:tab/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2D7130">
                          <w:rPr>
                            <w:noProof/>
                            <w:webHidden/>
                          </w:rPr>
                          <w:instrText xml:space="preserve"> PAGEREF _Toc146806279 \h </w:instrText>
                        </w:r>
                        <w:r w:rsidR="002D7130">
                          <w:rPr>
                            <w:noProof/>
                            <w:webHidden/>
                          </w:rPr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2D7130">
                          <w:rPr>
                            <w:noProof/>
                            <w:webHidden/>
                          </w:rPr>
                          <w:t>8</w:t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4D07BCA6" w14:textId="1947FCAA" w:rsidR="002D7130" w:rsidRDefault="00000000">
                      <w:pPr>
                        <w:pStyle w:val="TOC1"/>
                        <w:rPr>
                          <w:noProof/>
                          <w:kern w:val="2"/>
                          <w:sz w:val="22"/>
                          <w14:ligatures w14:val="standardContextual"/>
                        </w:rPr>
                      </w:pPr>
                      <w:hyperlink w:anchor="_Toc146806280" w:history="1">
                        <w:r w:rsidR="002D7130" w:rsidRPr="001C74CF">
                          <w:rPr>
                            <w:rStyle w:val="Hyperlink"/>
                            <w:noProof/>
                          </w:rPr>
                          <w:t>Resultant Forces</w:t>
                        </w:r>
                        <w:r w:rsidR="002D7130">
                          <w:rPr>
                            <w:noProof/>
                            <w:webHidden/>
                          </w:rPr>
                          <w:tab/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2D7130">
                          <w:rPr>
                            <w:noProof/>
                            <w:webHidden/>
                          </w:rPr>
                          <w:instrText xml:space="preserve"> PAGEREF _Toc146806280 \h </w:instrText>
                        </w:r>
                        <w:r w:rsidR="002D7130">
                          <w:rPr>
                            <w:noProof/>
                            <w:webHidden/>
                          </w:rPr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2D7130">
                          <w:rPr>
                            <w:noProof/>
                            <w:webHidden/>
                          </w:rPr>
                          <w:t>9</w:t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3CDCFEA7" w14:textId="6814B53C" w:rsidR="002D7130" w:rsidRDefault="00000000">
                      <w:pPr>
                        <w:pStyle w:val="TOC1"/>
                        <w:rPr>
                          <w:noProof/>
                          <w:kern w:val="2"/>
                          <w:sz w:val="22"/>
                          <w14:ligatures w14:val="standardContextual"/>
                        </w:rPr>
                      </w:pPr>
                      <w:hyperlink w:anchor="_Toc146806281" w:history="1">
                        <w:r w:rsidR="002D7130" w:rsidRPr="001C74CF">
                          <w:rPr>
                            <w:rStyle w:val="Hyperlink"/>
                            <w:noProof/>
                          </w:rPr>
                          <w:t>Beams</w:t>
                        </w:r>
                        <w:r w:rsidR="002D7130">
                          <w:rPr>
                            <w:noProof/>
                            <w:webHidden/>
                          </w:rPr>
                          <w:tab/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2D7130">
                          <w:rPr>
                            <w:noProof/>
                            <w:webHidden/>
                          </w:rPr>
                          <w:instrText xml:space="preserve"> PAGEREF _Toc146806281 \h </w:instrText>
                        </w:r>
                        <w:r w:rsidR="002D7130">
                          <w:rPr>
                            <w:noProof/>
                            <w:webHidden/>
                          </w:rPr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2D7130">
                          <w:rPr>
                            <w:noProof/>
                            <w:webHidden/>
                          </w:rPr>
                          <w:t>10</w:t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0522180D" w14:textId="00E46B95" w:rsidR="002D7130" w:rsidRDefault="00000000">
                      <w:pPr>
                        <w:pStyle w:val="TOC1"/>
                        <w:rPr>
                          <w:noProof/>
                          <w:kern w:val="2"/>
                          <w:sz w:val="22"/>
                          <w14:ligatures w14:val="standardContextual"/>
                        </w:rPr>
                      </w:pPr>
                      <w:hyperlink w:anchor="_Toc146806282" w:history="1">
                        <w:r w:rsidR="002D7130" w:rsidRPr="001C74CF">
                          <w:rPr>
                            <w:rStyle w:val="Hyperlink"/>
                            <w:noProof/>
                          </w:rPr>
                          <w:t>Study Results</w:t>
                        </w:r>
                        <w:r w:rsidR="002D7130">
                          <w:rPr>
                            <w:noProof/>
                            <w:webHidden/>
                          </w:rPr>
                          <w:tab/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2D7130">
                          <w:rPr>
                            <w:noProof/>
                            <w:webHidden/>
                          </w:rPr>
                          <w:instrText xml:space="preserve"> PAGEREF _Toc146806282 \h </w:instrText>
                        </w:r>
                        <w:r w:rsidR="002D7130">
                          <w:rPr>
                            <w:noProof/>
                            <w:webHidden/>
                          </w:rPr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2D7130">
                          <w:rPr>
                            <w:noProof/>
                            <w:webHidden/>
                          </w:rPr>
                          <w:t>11</w:t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080153DD" w14:textId="20615007" w:rsidR="002D7130" w:rsidRDefault="00000000">
                      <w:pPr>
                        <w:pStyle w:val="TOC1"/>
                        <w:rPr>
                          <w:noProof/>
                          <w:kern w:val="2"/>
                          <w:sz w:val="22"/>
                          <w14:ligatures w14:val="standardContextual"/>
                        </w:rPr>
                      </w:pPr>
                      <w:hyperlink w:anchor="_Toc146806283" w:history="1">
                        <w:r w:rsidR="002D7130" w:rsidRPr="001C74CF">
                          <w:rPr>
                            <w:rStyle w:val="Hyperlink"/>
                            <w:noProof/>
                          </w:rPr>
                          <w:t>Conclusion</w:t>
                        </w:r>
                        <w:r w:rsidR="002D7130">
                          <w:rPr>
                            <w:noProof/>
                            <w:webHidden/>
                          </w:rPr>
                          <w:tab/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2D7130">
                          <w:rPr>
                            <w:noProof/>
                            <w:webHidden/>
                          </w:rPr>
                          <w:instrText xml:space="preserve"> PAGEREF _Toc146806283 \h </w:instrText>
                        </w:r>
                        <w:r w:rsidR="002D7130">
                          <w:rPr>
                            <w:noProof/>
                            <w:webHidden/>
                          </w:rPr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2D7130">
                          <w:rPr>
                            <w:noProof/>
                            <w:webHidden/>
                          </w:rPr>
                          <w:t>13</w:t>
                        </w:r>
                        <w:r w:rsidR="002D713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6EB681FD" w14:textId="35FAEE0C" w:rsidR="00B77317" w:rsidRPr="00EF5B54" w:rsidRDefault="001041F1" w:rsidP="00E3408D">
                      <w:pPr>
                        <w:pStyle w:val="TOC1"/>
                        <w:rPr>
                          <w:noProof/>
                          <w:sz w:val="22"/>
                        </w:rPr>
                      </w:pPr>
                      <w:r>
                        <w:rPr>
                          <w:sz w:val="18"/>
                        </w:rPr>
                        <w:fldChar w:fldCharType="end"/>
                      </w:r>
                    </w:p>
                  </w:sdtContent>
                </w:sdt>
              </w:tc>
            </w:tr>
          </w:tbl>
          <w:p w14:paraId="71004174" w14:textId="77777777" w:rsidR="00F448BC" w:rsidRDefault="00F448BC" w:rsidP="00A5373F"/>
        </w:tc>
      </w:tr>
      <w:tr w:rsidR="00F448BC" w14:paraId="7A9D3B9F" w14:textId="77777777" w:rsidTr="00BE081A">
        <w:trPr>
          <w:cantSplit/>
          <w:trHeight w:val="3924"/>
        </w:trPr>
        <w:tc>
          <w:tcPr>
            <w:tcW w:w="6285" w:type="dxa"/>
          </w:tcPr>
          <w:p w14:paraId="5FC5C5F4" w14:textId="74D1A0C6" w:rsidR="00C27B5D" w:rsidRDefault="002D7130" w:rsidP="00C27B5D">
            <w:pPr>
              <w:pStyle w:val="Heading1"/>
            </w:pPr>
            <w:bookmarkStart w:id="0" w:name="_Toc146806269"/>
            <w:r>
              <w:t>Description</w:t>
            </w:r>
            <w:bookmarkEnd w:id="0"/>
          </w:p>
          <w:p w14:paraId="414807B1" w14:textId="2833444F" w:rsidR="00F448BC" w:rsidRPr="00E65D6E" w:rsidRDefault="002D7130" w:rsidP="00FF408C">
            <w:r>
              <w:t>No Data</w:t>
            </w:r>
          </w:p>
        </w:tc>
        <w:tc>
          <w:tcPr>
            <w:tcW w:w="4713" w:type="dxa"/>
            <w:vMerge/>
          </w:tcPr>
          <w:p w14:paraId="035BFA48" w14:textId="77777777" w:rsidR="00F448BC" w:rsidRPr="00A33AA4" w:rsidRDefault="00F448BC" w:rsidP="00840CC7">
            <w:pPr>
              <w:pStyle w:val="TOC3"/>
            </w:pPr>
          </w:p>
        </w:tc>
      </w:tr>
    </w:tbl>
    <w:p w14:paraId="7D054E0D" w14:textId="77777777" w:rsidR="00F25CD7" w:rsidRDefault="00F25CD7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6"/>
      </w:tblGrid>
      <w:tr w:rsidR="00343025" w14:paraId="13E6D98E" w14:textId="77777777" w:rsidTr="00DD03CF">
        <w:tc>
          <w:tcPr>
            <w:tcW w:w="11016" w:type="dxa"/>
          </w:tcPr>
          <w:p w14:paraId="4F903C56" w14:textId="3F1E9CCD" w:rsidR="00343025" w:rsidRDefault="002D7130" w:rsidP="00343025">
            <w:pPr>
              <w:pStyle w:val="Heading1"/>
            </w:pPr>
            <w:bookmarkStart w:id="1" w:name="_Toc146806270"/>
            <w:bookmarkStart w:id="2" w:name="_Toc243733140"/>
            <w:bookmarkStart w:id="3" w:name="_Toc245020107"/>
            <w:bookmarkStart w:id="4" w:name="_Toc245020139"/>
            <w:r>
              <w:lastRenderedPageBreak/>
              <w:t>Assumptions</w:t>
            </w:r>
            <w:bookmarkEnd w:id="1"/>
          </w:p>
          <w:p w14:paraId="048F98D5" w14:textId="54FF3964" w:rsidR="00A96F2C" w:rsidRDefault="00A96F2C" w:rsidP="00A96F2C"/>
        </w:tc>
      </w:tr>
    </w:tbl>
    <w:p w14:paraId="1A34DC94" w14:textId="77777777" w:rsidR="00343025" w:rsidRDefault="00343025" w:rsidP="00B77317">
      <w:pPr>
        <w:pStyle w:val="Heading1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6"/>
      </w:tblGrid>
      <w:tr w:rsidR="00FF408C" w14:paraId="339D8C12" w14:textId="77777777" w:rsidTr="00ED5A01">
        <w:tc>
          <w:tcPr>
            <w:tcW w:w="11016" w:type="dxa"/>
          </w:tcPr>
          <w:p w14:paraId="78FED1E2" w14:textId="45E2C880" w:rsidR="00FF408C" w:rsidRDefault="002D7130" w:rsidP="00FF408C">
            <w:pPr>
              <w:pStyle w:val="Heading1"/>
            </w:pPr>
            <w:bookmarkStart w:id="5" w:name="_Toc146806271"/>
            <w:r>
              <w:lastRenderedPageBreak/>
              <w:t>Model Information</w:t>
            </w:r>
            <w:bookmarkEnd w:id="5"/>
          </w:p>
          <w:p w14:paraId="62C6CD2D" w14:textId="77777777" w:rsidR="00931A46" w:rsidRDefault="00931A46" w:rsidP="00FF408C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677"/>
              <w:gridCol w:w="2340"/>
              <w:gridCol w:w="3060"/>
              <w:gridCol w:w="2677"/>
            </w:tblGrid>
            <w:tr w:rsidR="00C16188" w14:paraId="3840D0A9" w14:textId="77777777" w:rsidTr="00C1618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tbl>
                  <w:tblPr>
                    <w:tblStyle w:val="TableGrid"/>
                    <w:tblW w:w="0" w:type="auto"/>
                    <w:tblInd w:w="944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8640"/>
                  </w:tblGrid>
                  <w:tr w:rsidR="00077EA0" w14:paraId="22151A62" w14:textId="77777777" w:rsidTr="00077EA0">
                    <w:tc>
                      <w:tcPr>
                        <w:tcW w:w="8640" w:type="dxa"/>
                      </w:tcPr>
                      <w:p w14:paraId="7FBA1DC5" w14:textId="7E62A96E" w:rsidR="00077EA0" w:rsidRDefault="002D7130" w:rsidP="00077EA0">
                        <w:pPr>
                          <w:jc w:val="center"/>
                          <w:rPr>
                            <w:rStyle w:val="Strong"/>
                            <w:noProof/>
                          </w:rPr>
                        </w:pPr>
                        <w:r>
                          <w:rPr>
                            <w:b/>
                            <w:bCs/>
                            <w:noProof/>
                          </w:rPr>
                          <w:lastRenderedPageBreak/>
                          <w:drawing>
                            <wp:inline distT="0" distB="0" distL="0" distR="0" wp14:anchorId="2A0AED87" wp14:editId="60F3D1EB">
                              <wp:extent cx="5349240" cy="3184525"/>
                              <wp:effectExtent l="0" t="0" r="3810" b="0"/>
                              <wp:docPr id="81281874" name="Picture 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1281874" name=""/>
                                      <pic:cNvPicPr/>
                                    </pic:nvPicPr>
                                    <pic:blipFill>
                                      <a:blip r:embed="rId8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349240" cy="31845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14:paraId="1EA1F958" w14:textId="16F97355" w:rsidR="00C16188" w:rsidRDefault="002D7130" w:rsidP="00C16188">
                  <w:pPr>
                    <w:jc w:val="center"/>
                    <w:rPr>
                      <w:rStyle w:val="Strong"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>Model name</w:t>
                  </w:r>
                  <w:r w:rsidR="00C16188" w:rsidRPr="00C16188"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 xml:space="preserve">: </w:t>
                  </w:r>
                  <w:r>
                    <w:rPr>
                      <w:rStyle w:val="Strong"/>
                      <w:noProof/>
                      <w:sz w:val="20"/>
                      <w:szCs w:val="20"/>
                    </w:rPr>
                    <w:t>TU23FL-CAD-beam in class 2</w:t>
                  </w:r>
                </w:p>
                <w:p w14:paraId="46E77358" w14:textId="1CD1D09A" w:rsidR="00C16188" w:rsidRDefault="002D7130" w:rsidP="00C16188">
                  <w:pPr>
                    <w:jc w:val="center"/>
                  </w:pPr>
                  <w:r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>Current Configuration</w:t>
                  </w:r>
                  <w:r w:rsidR="00C16188" w:rsidRPr="00C16188"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 xml:space="preserve">: </w:t>
                  </w:r>
                  <w:r>
                    <w:rPr>
                      <w:rStyle w:val="Strong"/>
                      <w:noProof/>
                      <w:sz w:val="20"/>
                      <w:szCs w:val="20"/>
                    </w:rPr>
                    <w:t>Default</w:t>
                  </w:r>
                </w:p>
              </w:tc>
            </w:tr>
            <w:tr w:rsidR="00224CED" w14:paraId="70D63F29" w14:textId="77777777" w:rsidTr="003F226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7847AD74" w14:textId="7E545781" w:rsidR="00224CED" w:rsidRDefault="002D7130" w:rsidP="00C16188">
                  <w:r>
                    <w:rPr>
                      <w:rStyle w:val="Strong"/>
                      <w:b/>
                      <w:noProof/>
                      <w:sz w:val="24"/>
                      <w:szCs w:val="24"/>
                    </w:rPr>
                    <w:t>Beam Bodies:</w:t>
                  </w:r>
                </w:p>
              </w:tc>
            </w:tr>
            <w:tr w:rsidR="004B3022" w14:paraId="5202D8B7" w14:textId="77777777" w:rsidTr="003E0E8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66420A31" w14:textId="21CDF7AE" w:rsidR="004B3022" w:rsidRDefault="002D7130" w:rsidP="003E0E80">
                  <w:pPr>
                    <w:jc w:val="center"/>
                  </w:pPr>
                  <w:r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>Document Name and Reference</w:t>
                  </w:r>
                </w:p>
              </w:tc>
              <w:tc>
                <w:tcPr>
                  <w:tcW w:w="234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0E8DF536" w14:textId="20AF80B3" w:rsidR="004B3022" w:rsidRDefault="002D7130" w:rsidP="003E0E8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>Formulation</w:t>
                  </w:r>
                </w:p>
              </w:tc>
              <w:tc>
                <w:tcPr>
                  <w:tcW w:w="306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7704D24F" w14:textId="16965BE5" w:rsidR="004B3022" w:rsidRDefault="002D7130" w:rsidP="003E0E8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>Properties</w:t>
                  </w:r>
                </w:p>
              </w:tc>
              <w:tc>
                <w:tcPr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0F051BA9" w14:textId="17B35CEF" w:rsidR="004B3022" w:rsidRDefault="002D7130" w:rsidP="003E0E8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>Document Path/Date Modified</w:t>
                  </w:r>
                </w:p>
              </w:tc>
            </w:tr>
            <w:tr w:rsidR="002D7130" w14:paraId="1DB8929E" w14:textId="77777777" w:rsidTr="00323C7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6A102EEA" w14:textId="738241A7" w:rsidR="002D7130" w:rsidRDefault="002D7130" w:rsidP="00323C78">
                  <w:pPr>
                    <w:jc w:val="center"/>
                    <w:rPr>
                      <w:rStyle w:val="Strong"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SolidBody 1(Boss-Extrude3)</w:t>
                  </w:r>
                </w:p>
                <w:p w14:paraId="09E4B827" w14:textId="09633E80" w:rsidR="002D7130" w:rsidRDefault="002D7130" w:rsidP="00323C78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F61614F" wp14:editId="617F051B">
                        <wp:extent cx="1562735" cy="930275"/>
                        <wp:effectExtent l="0" t="0" r="0" b="3175"/>
                        <wp:docPr id="1514681529" name="Picture 3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14681529" name=""/>
                                <pic:cNvPicPr/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62735" cy="930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34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26796E49" w14:textId="743ED51F" w:rsidR="002D7130" w:rsidRDefault="002D7130" w:rsidP="00323C7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Beam – Uniform C/S</w:t>
                  </w:r>
                </w:p>
              </w:tc>
              <w:tc>
                <w:tcPr>
                  <w:tcW w:w="306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650913C2" w14:textId="77777777" w:rsidR="002D7130" w:rsidRDefault="002D7130" w:rsidP="00323C7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Section Standard-Custom</w:t>
                  </w:r>
                </w:p>
                <w:p w14:paraId="6734D414" w14:textId="77777777" w:rsidR="002D7130" w:rsidRDefault="002D7130" w:rsidP="00323C7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Section Area: 0.00316692m^2</w:t>
                  </w:r>
                </w:p>
                <w:p w14:paraId="00EA10C2" w14:textId="77777777" w:rsidR="002D7130" w:rsidRDefault="002D7130" w:rsidP="00323C7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Length:1,219.2mm</w:t>
                  </w:r>
                </w:p>
                <w:p w14:paraId="21E206F0" w14:textId="77777777" w:rsidR="002D7130" w:rsidRDefault="002D7130" w:rsidP="00323C7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Volume:0.00386111m^3</w:t>
                  </w:r>
                </w:p>
                <w:p w14:paraId="29A83FD7" w14:textId="77777777" w:rsidR="002D7130" w:rsidRDefault="002D7130" w:rsidP="00323C7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Mass Density:7,700kg/m^3</w:t>
                  </w:r>
                </w:p>
                <w:p w14:paraId="132F2D94" w14:textId="77777777" w:rsidR="002D7130" w:rsidRDefault="002D7130" w:rsidP="00323C7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Mass:29.7306kg</w:t>
                  </w:r>
                </w:p>
                <w:p w14:paraId="1C6822D1" w14:textId="77777777" w:rsidR="002D7130" w:rsidRDefault="002D7130" w:rsidP="00323C7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Weight:291.359N</w:t>
                  </w:r>
                </w:p>
                <w:p w14:paraId="1B88B040" w14:textId="13F440D7" w:rsidR="002D7130" w:rsidRDefault="002D7130" w:rsidP="00323C7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  <w:tc>
                <w:tcPr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2C30D5CA" w14:textId="77777777" w:rsidR="002D7130" w:rsidRDefault="002D7130" w:rsidP="00323C7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C:\Users\jakob\software\TU\23FL\CAD\TU23FL-CAD-beam in class 2.SLDPRT</w:t>
                  </w:r>
                </w:p>
                <w:p w14:paraId="65DE56E6" w14:textId="6886682B" w:rsidR="002D7130" w:rsidRDefault="002D7130" w:rsidP="00323C7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Sep 28 15:09:28 2023</w:t>
                  </w:r>
                </w:p>
              </w:tc>
            </w:tr>
            <w:tr w:rsidR="002D7130" w14:paraId="2F505FC0" w14:textId="77777777" w:rsidTr="00323C7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4CDD81CD" w14:textId="20F9623F" w:rsidR="002D7130" w:rsidRDefault="002D7130" w:rsidP="00323C78">
                  <w:pPr>
                    <w:jc w:val="center"/>
                    <w:rPr>
                      <w:rStyle w:val="Strong"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SolidBody 2(Boss-Extrude2)</w:t>
                  </w:r>
                </w:p>
                <w:p w14:paraId="68C97D79" w14:textId="2D44B3A0" w:rsidR="002D7130" w:rsidRDefault="002D7130" w:rsidP="00323C78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FABDEC9" wp14:editId="05DF45A2">
                        <wp:extent cx="1562735" cy="930275"/>
                        <wp:effectExtent l="0" t="0" r="0" b="3175"/>
                        <wp:docPr id="38169372" name="Picture 4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8169372" name=""/>
                                <pic:cNvPicPr/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62735" cy="930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34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14DF694B" w14:textId="5D40A974" w:rsidR="002D7130" w:rsidRDefault="002D7130" w:rsidP="00323C7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Beam – Uniform C/S</w:t>
                  </w:r>
                </w:p>
              </w:tc>
              <w:tc>
                <w:tcPr>
                  <w:tcW w:w="306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60C4513B" w14:textId="77777777" w:rsidR="002D7130" w:rsidRDefault="002D7130" w:rsidP="00323C7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Section Standard-Custom</w:t>
                  </w:r>
                </w:p>
                <w:p w14:paraId="035D3309" w14:textId="77777777" w:rsidR="002D7130" w:rsidRDefault="002D7130" w:rsidP="00323C7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Section Area: 0.00316692m^2</w:t>
                  </w:r>
                </w:p>
                <w:p w14:paraId="066C8637" w14:textId="77777777" w:rsidR="002D7130" w:rsidRDefault="002D7130" w:rsidP="00323C7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Length:914.4mm</w:t>
                  </w:r>
                </w:p>
                <w:p w14:paraId="32949250" w14:textId="77777777" w:rsidR="002D7130" w:rsidRDefault="002D7130" w:rsidP="00323C7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Volume:0.00289583m^3</w:t>
                  </w:r>
                </w:p>
                <w:p w14:paraId="773611EA" w14:textId="77777777" w:rsidR="002D7130" w:rsidRDefault="002D7130" w:rsidP="00323C7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Mass Density:7,700kg/m^3</w:t>
                  </w:r>
                </w:p>
                <w:p w14:paraId="509E7489" w14:textId="77777777" w:rsidR="002D7130" w:rsidRDefault="002D7130" w:rsidP="00323C7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Mass:22.2979kg</w:t>
                  </w:r>
                </w:p>
                <w:p w14:paraId="4169644E" w14:textId="77777777" w:rsidR="002D7130" w:rsidRDefault="002D7130" w:rsidP="00323C7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Weight:218.52N</w:t>
                  </w:r>
                </w:p>
                <w:p w14:paraId="59D73005" w14:textId="69E99797" w:rsidR="002D7130" w:rsidRDefault="002D7130" w:rsidP="00323C7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  <w:tc>
                <w:tcPr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65060F9E" w14:textId="77777777" w:rsidR="002D7130" w:rsidRDefault="002D7130" w:rsidP="00323C7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C:\Users\jakob\software\TU\23FL\CAD\TU23FL-CAD-beam in class 2.SLDPRT</w:t>
                  </w:r>
                </w:p>
                <w:p w14:paraId="2F5A1E7D" w14:textId="349206FA" w:rsidR="002D7130" w:rsidRDefault="002D7130" w:rsidP="00323C7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Sep 28 15:09:28 2023</w:t>
                  </w:r>
                </w:p>
              </w:tc>
            </w:tr>
            <w:tr w:rsidR="004B3022" w14:paraId="11CEA0E5" w14:textId="77777777" w:rsidTr="003E0E8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5240D8C5" w14:textId="7979EC95" w:rsidR="003E0E80" w:rsidRDefault="002D7130" w:rsidP="003E0E80">
                  <w:pPr>
                    <w:jc w:val="center"/>
                    <w:rPr>
                      <w:rStyle w:val="Strong"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SolidBody 3(Boss-Extrude1)</w:t>
                  </w:r>
                </w:p>
                <w:p w14:paraId="1CC8D3D0" w14:textId="357B0943" w:rsidR="004B3022" w:rsidRDefault="002D7130" w:rsidP="003E0E8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C1F2A3B" wp14:editId="2F3B0298">
                        <wp:extent cx="1562735" cy="930275"/>
                        <wp:effectExtent l="0" t="0" r="0" b="3175"/>
                        <wp:docPr id="1322643339" name="Picture 5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22643339" name=""/>
                                <pic:cNvPicPr/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62735" cy="930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34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5F7288A9" w14:textId="2CD364D6" w:rsidR="004B3022" w:rsidRDefault="002D7130" w:rsidP="003E0E8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Beam – Uniform C/S</w:t>
                  </w:r>
                </w:p>
              </w:tc>
              <w:tc>
                <w:tcPr>
                  <w:tcW w:w="306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588DC595" w14:textId="77777777" w:rsidR="002D7130" w:rsidRDefault="002D7130" w:rsidP="003E0E8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Section Standard-Custom</w:t>
                  </w:r>
                </w:p>
                <w:p w14:paraId="5E4AFA6C" w14:textId="77777777" w:rsidR="002D7130" w:rsidRDefault="002D7130" w:rsidP="003E0E8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Section Area: 0.00316692m^2</w:t>
                  </w:r>
                </w:p>
                <w:p w14:paraId="3213C384" w14:textId="77777777" w:rsidR="002D7130" w:rsidRDefault="002D7130" w:rsidP="003E0E8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Length:914.4mm</w:t>
                  </w:r>
                </w:p>
                <w:p w14:paraId="33E54FBB" w14:textId="77777777" w:rsidR="002D7130" w:rsidRDefault="002D7130" w:rsidP="003E0E8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Volume:0.00289583m^3</w:t>
                  </w:r>
                </w:p>
                <w:p w14:paraId="013CF87E" w14:textId="77777777" w:rsidR="002D7130" w:rsidRDefault="002D7130" w:rsidP="003E0E8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Mass Density:7,700kg/m^3</w:t>
                  </w:r>
                </w:p>
                <w:p w14:paraId="274E5CD3" w14:textId="77777777" w:rsidR="002D7130" w:rsidRDefault="002D7130" w:rsidP="003E0E8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Mass:22.2979kg</w:t>
                  </w:r>
                </w:p>
                <w:p w14:paraId="6C6BAFD2" w14:textId="77777777" w:rsidR="002D7130" w:rsidRDefault="002D7130" w:rsidP="003E0E8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Weight:218.52N</w:t>
                  </w:r>
                </w:p>
                <w:p w14:paraId="47F19AC7" w14:textId="044BD65F" w:rsidR="004B3022" w:rsidRDefault="004B3022" w:rsidP="003E0E8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  <w:tc>
                <w:tcPr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688E4663" w14:textId="77777777" w:rsidR="002D7130" w:rsidRDefault="002D7130" w:rsidP="003E0E8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C:\Users\jakob\software\TU\23FL\CAD\TU23FL-CAD-beam in class 2.SLDPRT</w:t>
                  </w:r>
                </w:p>
                <w:p w14:paraId="1ACBA6E7" w14:textId="352F407F" w:rsidR="004B3022" w:rsidRDefault="002D7130" w:rsidP="003E0E8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Sep 28 15:09:28 2023</w:t>
                  </w:r>
                </w:p>
              </w:tc>
            </w:tr>
          </w:tbl>
          <w:p w14:paraId="3A56EBB7" w14:textId="5F30CE81" w:rsidR="00FF408C" w:rsidRDefault="00FF408C" w:rsidP="00A96F2C"/>
        </w:tc>
      </w:tr>
    </w:tbl>
    <w:p w14:paraId="3E13580B" w14:textId="77777777" w:rsidR="00FF408C" w:rsidRDefault="00FF408C" w:rsidP="00FF408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5E294F" w14:paraId="0E4A8796" w14:textId="77777777" w:rsidTr="005E294F">
        <w:tc>
          <w:tcPr>
            <w:tcW w:w="11016" w:type="dxa"/>
          </w:tcPr>
          <w:p w14:paraId="07257F1B" w14:textId="34D4D666" w:rsidR="00B35001" w:rsidRPr="00B35001" w:rsidRDefault="002D7130" w:rsidP="00B35001">
            <w:pPr>
              <w:pStyle w:val="Heading1"/>
            </w:pPr>
            <w:bookmarkStart w:id="6" w:name="_Toc146806272"/>
            <w:r>
              <w:lastRenderedPageBreak/>
              <w:t>Study Properties</w:t>
            </w:r>
            <w:bookmarkEnd w:id="6"/>
          </w:p>
          <w:tbl>
            <w:tblPr>
              <w:tblStyle w:val="MediumList1-Accent11"/>
              <w:tblW w:w="0" w:type="auto"/>
              <w:tblLook w:val="0480" w:firstRow="0" w:lastRow="0" w:firstColumn="1" w:lastColumn="0" w:noHBand="0" w:noVBand="1"/>
            </w:tblPr>
            <w:tblGrid>
              <w:gridCol w:w="5207"/>
              <w:gridCol w:w="5331"/>
            </w:tblGrid>
            <w:tr w:rsidR="00B35001" w14:paraId="4CD42673" w14:textId="77777777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4489F1DF" w14:textId="675CD092" w:rsidR="00B35001" w:rsidRDefault="002D7130" w:rsidP="005E294F">
                  <w:r>
                    <w:t>Study name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7B10C14A" w14:textId="7DFF5293" w:rsidR="00B35001" w:rsidRDefault="002D7130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Jakob Werle (2023-09-28)</w:t>
                  </w:r>
                </w:p>
              </w:tc>
            </w:tr>
            <w:tr w:rsidR="002D7130" w14:paraId="6BDE44D0" w14:textId="77777777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345D31E4" w14:textId="4902CF48" w:rsidR="002D7130" w:rsidRDefault="002D7130" w:rsidP="005E294F">
                  <w:r>
                    <w:t>Analysis type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764FBBA3" w14:textId="0BD6D068" w:rsidR="002D7130" w:rsidRDefault="002D7130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Static</w:t>
                  </w:r>
                </w:p>
              </w:tc>
            </w:tr>
            <w:tr w:rsidR="002D7130" w14:paraId="164F4364" w14:textId="77777777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6F4814BC" w14:textId="79D9096C" w:rsidR="002D7130" w:rsidRDefault="002D7130" w:rsidP="005E294F">
                  <w:r>
                    <w:t>Mesh type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3B506569" w14:textId="164B79FC" w:rsidR="002D7130" w:rsidRDefault="002D7130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Beam Mesh</w:t>
                  </w:r>
                </w:p>
              </w:tc>
            </w:tr>
            <w:tr w:rsidR="002D7130" w14:paraId="730C0F01" w14:textId="77777777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53439AAF" w14:textId="30A89F69" w:rsidR="002D7130" w:rsidRDefault="002D7130" w:rsidP="005E294F">
                  <w:r>
                    <w:t>Solver type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6391FFB8" w14:textId="4FF85756" w:rsidR="002D7130" w:rsidRDefault="002D7130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Automatic</w:t>
                  </w:r>
                </w:p>
              </w:tc>
            </w:tr>
            <w:tr w:rsidR="002D7130" w14:paraId="061DA65D" w14:textId="77777777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4AB0F410" w14:textId="3A83F575" w:rsidR="002D7130" w:rsidRDefault="002D7130" w:rsidP="005E294F">
                  <w:r>
                    <w:t xml:space="preserve">Inplane Effect: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018FD652" w14:textId="736C6D43" w:rsidR="002D7130" w:rsidRDefault="002D7130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Off</w:t>
                  </w:r>
                </w:p>
              </w:tc>
            </w:tr>
            <w:tr w:rsidR="002D7130" w14:paraId="493E5DFA" w14:textId="77777777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75B38B22" w14:textId="78A81071" w:rsidR="002D7130" w:rsidRDefault="002D7130" w:rsidP="005E294F">
                  <w:r>
                    <w:t xml:space="preserve">Soft Spring: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03ED7F6E" w14:textId="628BA9F9" w:rsidR="002D7130" w:rsidRDefault="002D7130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Off</w:t>
                  </w:r>
                </w:p>
              </w:tc>
            </w:tr>
            <w:tr w:rsidR="002D7130" w14:paraId="6D8C751F" w14:textId="77777777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6483302C" w14:textId="407614EE" w:rsidR="002D7130" w:rsidRDefault="002D7130" w:rsidP="005E294F">
                  <w:r>
                    <w:t xml:space="preserve">Inertial Relief: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17DBFD2D" w14:textId="0D0DD33E" w:rsidR="002D7130" w:rsidRDefault="002D7130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Off</w:t>
                  </w:r>
                </w:p>
              </w:tc>
            </w:tr>
            <w:tr w:rsidR="002D7130" w14:paraId="0DDF18B5" w14:textId="77777777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70EB0AB5" w14:textId="42C39E30" w:rsidR="002D7130" w:rsidRDefault="002D7130" w:rsidP="005E294F">
                  <w:r>
                    <w:t>Incompatible bonding options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0406A470" w14:textId="65986762" w:rsidR="002D7130" w:rsidRDefault="002D7130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Automatic</w:t>
                  </w:r>
                </w:p>
              </w:tc>
            </w:tr>
            <w:tr w:rsidR="002D7130" w14:paraId="0F347817" w14:textId="77777777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68D28F38" w14:textId="6AEFB3F0" w:rsidR="002D7130" w:rsidRDefault="002D7130" w:rsidP="005E294F">
                  <w:r>
                    <w:t>Large displacement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70CD4DF4" w14:textId="08D6F720" w:rsidR="002D7130" w:rsidRDefault="002D7130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Off</w:t>
                  </w:r>
                </w:p>
              </w:tc>
            </w:tr>
            <w:tr w:rsidR="002D7130" w14:paraId="59B41C57" w14:textId="77777777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722CC3AA" w14:textId="6DB0209A" w:rsidR="002D7130" w:rsidRDefault="002D7130" w:rsidP="005E294F">
                  <w:r>
                    <w:t>Compute free body forces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3A5B4007" w14:textId="18DF9C79" w:rsidR="002D7130" w:rsidRDefault="002D7130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On</w:t>
                  </w:r>
                </w:p>
              </w:tc>
            </w:tr>
            <w:tr w:rsidR="002D7130" w14:paraId="6CFBE51E" w14:textId="77777777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36AEDA29" w14:textId="16919222" w:rsidR="002D7130" w:rsidRDefault="002D7130" w:rsidP="005E294F">
                  <w:r>
                    <w:t>Result folder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6CF42352" w14:textId="699FDAEC" w:rsidR="002D7130" w:rsidRDefault="002D7130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SOLIDWORKS document (C:\Users\jakob\software\TU\23FL\CAD)</w:t>
                  </w:r>
                </w:p>
              </w:tc>
            </w:tr>
          </w:tbl>
          <w:p w14:paraId="67A3B458" w14:textId="2538D263" w:rsidR="005E294F" w:rsidRDefault="005E294F" w:rsidP="00A96F2C"/>
        </w:tc>
      </w:tr>
      <w:bookmarkEnd w:id="2"/>
      <w:bookmarkEnd w:id="3"/>
      <w:bookmarkEnd w:id="4"/>
    </w:tbl>
    <w:p w14:paraId="5C404362" w14:textId="77777777" w:rsidR="00F33129" w:rsidRDefault="00F33129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F33129" w14:paraId="0D2F646A" w14:textId="77777777" w:rsidTr="00E80CD9">
        <w:tc>
          <w:tcPr>
            <w:tcW w:w="11016" w:type="dxa"/>
          </w:tcPr>
          <w:p w14:paraId="2865E1CB" w14:textId="667CF7D0" w:rsidR="00F33129" w:rsidRPr="00B35001" w:rsidRDefault="002D7130" w:rsidP="000A7C6B">
            <w:pPr>
              <w:pStyle w:val="Heading1"/>
            </w:pPr>
            <w:bookmarkStart w:id="7" w:name="_Toc146806273"/>
            <w:r>
              <w:t>Units</w:t>
            </w:r>
            <w:bookmarkEnd w:id="7"/>
          </w:p>
          <w:tbl>
            <w:tblPr>
              <w:tblStyle w:val="MediumList1-Accent11"/>
              <w:tblW w:w="0" w:type="auto"/>
              <w:tblLook w:val="0480" w:firstRow="0" w:lastRow="0" w:firstColumn="1" w:lastColumn="0" w:noHBand="0" w:noVBand="1"/>
            </w:tblPr>
            <w:tblGrid>
              <w:gridCol w:w="5292"/>
              <w:gridCol w:w="5246"/>
            </w:tblGrid>
            <w:tr w:rsidR="00F33129" w14:paraId="3C038975" w14:textId="77777777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6793DE65" w14:textId="0AC62DC0" w:rsidR="00F33129" w:rsidRDefault="002D7130" w:rsidP="000A7C6B">
                  <w:r>
                    <w:t>Unit system: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2EC7A4A1" w14:textId="7AE5D61B" w:rsidR="00F33129" w:rsidRDefault="002D713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SI (MKS)</w:t>
                  </w:r>
                </w:p>
              </w:tc>
            </w:tr>
            <w:tr w:rsidR="002D7130" w14:paraId="6FC23282" w14:textId="77777777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3FF6C963" w14:textId="0818A223" w:rsidR="002D7130" w:rsidRDefault="002D7130" w:rsidP="000A7C6B">
                  <w:r>
                    <w:t>Length/Displacement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7998A36B" w14:textId="3410C466" w:rsidR="002D7130" w:rsidRDefault="002D7130" w:rsidP="000A7C6B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mm</w:t>
                  </w:r>
                </w:p>
              </w:tc>
            </w:tr>
            <w:tr w:rsidR="002D7130" w14:paraId="3B124465" w14:textId="77777777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3B69EB79" w14:textId="46D6B567" w:rsidR="002D7130" w:rsidRDefault="002D7130" w:rsidP="000A7C6B">
                  <w:r>
                    <w:t>Temperature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697B5254" w14:textId="35F9FAAC" w:rsidR="002D7130" w:rsidRDefault="002D713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Kelvin</w:t>
                  </w:r>
                </w:p>
              </w:tc>
            </w:tr>
            <w:tr w:rsidR="002D7130" w14:paraId="5D258F91" w14:textId="77777777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1A77D4B7" w14:textId="05018892" w:rsidR="002D7130" w:rsidRDefault="002D7130" w:rsidP="000A7C6B">
                  <w:r>
                    <w:t>Angular velocity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02283FD5" w14:textId="26E0F9D2" w:rsidR="002D7130" w:rsidRDefault="002D7130" w:rsidP="000A7C6B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Rad/sec</w:t>
                  </w:r>
                </w:p>
              </w:tc>
            </w:tr>
            <w:tr w:rsidR="002D7130" w14:paraId="0C6D4294" w14:textId="77777777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37EA02E1" w14:textId="569FEB93" w:rsidR="002D7130" w:rsidRDefault="002D7130" w:rsidP="000A7C6B">
                  <w:r>
                    <w:t>Pressure/Stress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277D492E" w14:textId="501D4F00" w:rsidR="002D7130" w:rsidRDefault="002D713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N/m^2</w:t>
                  </w:r>
                </w:p>
              </w:tc>
            </w:tr>
          </w:tbl>
          <w:p w14:paraId="384D6BDA" w14:textId="25C3A4C2" w:rsidR="00F33129" w:rsidRDefault="00F33129" w:rsidP="000A7C6B"/>
        </w:tc>
      </w:tr>
    </w:tbl>
    <w:p w14:paraId="6E2BDE4B" w14:textId="77777777" w:rsidR="00E80CD9" w:rsidRDefault="00E80CD9" w:rsidP="00076F1F"/>
    <w:tbl>
      <w:tblPr>
        <w:tblStyle w:val="TableGrid"/>
        <w:tblW w:w="111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136"/>
      </w:tblGrid>
      <w:tr w:rsidR="00E80CD9" w14:paraId="29E42B49" w14:textId="77777777" w:rsidTr="005273D5">
        <w:trPr>
          <w:trHeight w:val="4158"/>
        </w:trPr>
        <w:tc>
          <w:tcPr>
            <w:tcW w:w="11136" w:type="dxa"/>
          </w:tcPr>
          <w:p w14:paraId="23FBCE65" w14:textId="227372F9" w:rsidR="00E80CD9" w:rsidRPr="00AC3438" w:rsidRDefault="002D7130" w:rsidP="000A7C6B">
            <w:pPr>
              <w:pStyle w:val="Heading1"/>
            </w:pPr>
            <w:bookmarkStart w:id="8" w:name="_Toc146806274"/>
            <w:bookmarkStart w:id="9" w:name="_Toc243733144"/>
            <w:bookmarkStart w:id="10" w:name="_Toc245020112"/>
            <w:bookmarkStart w:id="11" w:name="_Toc245020144"/>
            <w:r>
              <w:lastRenderedPageBreak/>
              <w:t>Material Properties</w:t>
            </w:r>
            <w:bookmarkEnd w:id="8"/>
          </w:p>
          <w:tbl>
            <w:tblPr>
              <w:tblStyle w:val="LightList-Accent11"/>
              <w:tblW w:w="0" w:type="auto"/>
              <w:tblInd w:w="1" w:type="dxa"/>
              <w:tblBorders>
                <w:top w:val="single" w:sz="18" w:space="0" w:color="365F91" w:themeColor="accent1" w:themeShade="BF"/>
                <w:left w:val="single" w:sz="8" w:space="0" w:color="auto"/>
                <w:bottom w:val="single" w:sz="18" w:space="0" w:color="365F91" w:themeColor="accent1" w:themeShade="BF"/>
                <w:right w:val="single" w:sz="8" w:space="0" w:color="auto"/>
                <w:insideH w:val="single" w:sz="8" w:space="0" w:color="auto"/>
                <w:insideV w:val="single" w:sz="8" w:space="0" w:color="auto"/>
              </w:tblBorders>
              <w:tblLayout w:type="fixed"/>
              <w:tblCellMar>
                <w:top w:w="58" w:type="dxa"/>
                <w:left w:w="115" w:type="dxa"/>
                <w:bottom w:w="58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3229"/>
              <w:gridCol w:w="4741"/>
              <w:gridCol w:w="2892"/>
            </w:tblGrid>
            <w:tr w:rsidR="00E80CD9" w:rsidRPr="000841BF" w14:paraId="09687E62" w14:textId="77777777" w:rsidTr="00955A9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9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229" w:type="dxa"/>
                  <w:tcBorders>
                    <w:top w:val="single" w:sz="18" w:space="0" w:color="365F91" w:themeColor="accent1" w:themeShade="BF"/>
                    <w:left w:val="single" w:sz="18" w:space="0" w:color="548DD4" w:themeColor="text2" w:themeTint="99"/>
                    <w:bottom w:val="single" w:sz="8" w:space="0" w:color="auto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0E29C8F1" w14:textId="4339A658" w:rsidR="00E80CD9" w:rsidRPr="003E6C57" w:rsidRDefault="002D7130" w:rsidP="000A7C6B">
                  <w:pPr>
                    <w:jc w:val="center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Model Reference</w:t>
                  </w:r>
                </w:p>
              </w:tc>
              <w:tc>
                <w:tcPr>
                  <w:tcW w:w="4741" w:type="dxa"/>
                  <w:tcBorders>
                    <w:top w:val="single" w:sz="18" w:space="0" w:color="365F91" w:themeColor="accent1" w:themeShade="BF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740E8DA1" w14:textId="01D9DC9C" w:rsidR="00E80CD9" w:rsidRPr="003E6C57" w:rsidRDefault="002D7130" w:rsidP="000A7C6B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Properties</w:t>
                  </w:r>
                </w:p>
              </w:tc>
              <w:tc>
                <w:tcPr>
                  <w:tcW w:w="2892" w:type="dxa"/>
                  <w:tcBorders>
                    <w:top w:val="single" w:sz="18" w:space="0" w:color="365F91" w:themeColor="accent1" w:themeShade="BF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6D5C4FA6" w14:textId="4112A9D1" w:rsidR="00E80CD9" w:rsidRPr="003E6C57" w:rsidRDefault="002D7130" w:rsidP="000A7C6B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Components</w:t>
                  </w:r>
                </w:p>
              </w:tc>
            </w:tr>
            <w:tr w:rsidR="00E80CD9" w:rsidRPr="000841BF" w14:paraId="43DC88C8" w14:textId="77777777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8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229" w:type="dxa"/>
                  <w:tcBorders>
                    <w:top w:val="single" w:sz="18" w:space="0" w:color="548DD4" w:themeColor="text2" w:themeTint="99"/>
                    <w:left w:val="none" w:sz="0" w:space="0" w:color="auto"/>
                    <w:bottom w:val="single" w:sz="8" w:space="0" w:color="auto"/>
                  </w:tcBorders>
                  <w:vAlign w:val="center"/>
                </w:tcPr>
                <w:p w14:paraId="08C51872" w14:textId="2A8C7B13" w:rsidR="00E80CD9" w:rsidRPr="00577134" w:rsidRDefault="002D7130" w:rsidP="000A7C6B">
                  <w:pPr>
                    <w:jc w:val="center"/>
                    <w:rPr>
                      <w:rStyle w:val="Strong"/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6A5A6017" wp14:editId="3DFD087A">
                        <wp:extent cx="1904365" cy="1133475"/>
                        <wp:effectExtent l="0" t="0" r="635" b="9525"/>
                        <wp:docPr id="1076219620" name="Picture 6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76219620" name=""/>
                                <pic:cNvPicPr/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4365" cy="11334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41" w:type="dxa"/>
                  <w:tcBorders>
                    <w:top w:val="single" w:sz="18" w:space="0" w:color="548DD4" w:themeColor="text2" w:themeTint="99"/>
                    <w:bottom w:val="single" w:sz="8" w:space="0" w:color="auto"/>
                  </w:tcBorders>
                </w:tcPr>
                <w:tbl>
                  <w:tblPr>
                    <w:tblStyle w:val="MediumGrid1-Accent6"/>
                    <w:tblW w:w="4509" w:type="dxa"/>
                    <w:tblLayout w:type="fixed"/>
                    <w:tblLook w:val="0680" w:firstRow="0" w:lastRow="0" w:firstColumn="1" w:lastColumn="0" w:noHBand="1" w:noVBand="1"/>
                  </w:tblPr>
                  <w:tblGrid>
                    <w:gridCol w:w="2242"/>
                    <w:gridCol w:w="2267"/>
                  </w:tblGrid>
                  <w:tr w:rsidR="00E80CD9" w:rsidRPr="00577134" w14:paraId="796D1BF9" w14:textId="77777777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14:paraId="0C4792A7" w14:textId="19FE7068" w:rsidR="00E80CD9" w:rsidRPr="00BE6656" w:rsidRDefault="002D7130" w:rsidP="000A7C6B">
                        <w:pPr>
                          <w:jc w:val="right"/>
                          <w:rPr>
                            <w:rStyle w:val="Strong"/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Name</w:t>
                        </w:r>
                        <w:r w:rsidR="00E80CD9" w:rsidRPr="00BE6656"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14:paraId="30D1BDDA" w14:textId="786CCD5C" w:rsidR="00E80CD9" w:rsidRPr="00BE6656" w:rsidRDefault="002D7130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Alloy Steel</w:t>
                        </w:r>
                      </w:p>
                    </w:tc>
                  </w:tr>
                  <w:tr w:rsidR="002D7130" w:rsidRPr="00577134" w14:paraId="03D908AA" w14:textId="77777777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14:paraId="1CC1B0D6" w14:textId="382E17B5" w:rsidR="002D7130" w:rsidRDefault="002D7130" w:rsidP="000A7C6B">
                        <w:pPr>
                          <w:jc w:val="right"/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Model type: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14:paraId="4DA9BD89" w14:textId="5B504C33" w:rsidR="002D7130" w:rsidRDefault="002D7130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Linear Elastic Isotropic</w:t>
                        </w:r>
                      </w:p>
                    </w:tc>
                  </w:tr>
                  <w:tr w:rsidR="002D7130" w:rsidRPr="00577134" w14:paraId="4F6CA034" w14:textId="77777777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14:paraId="48BA8BDC" w14:textId="154AB9CB" w:rsidR="002D7130" w:rsidRDefault="002D7130" w:rsidP="000A7C6B">
                        <w:pPr>
                          <w:jc w:val="right"/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Default failure criterion: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14:paraId="37944D77" w14:textId="6EC65E7C" w:rsidR="002D7130" w:rsidRDefault="002D7130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Unknown</w:t>
                        </w:r>
                      </w:p>
                    </w:tc>
                  </w:tr>
                  <w:tr w:rsidR="002D7130" w:rsidRPr="00577134" w14:paraId="0A95E82A" w14:textId="77777777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14:paraId="4CAE345D" w14:textId="33F83E58" w:rsidR="002D7130" w:rsidRDefault="002D7130" w:rsidP="000A7C6B">
                        <w:pPr>
                          <w:jc w:val="right"/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Yield strength: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14:paraId="521BABAD" w14:textId="557C7A74" w:rsidR="002D7130" w:rsidRDefault="002D7130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6.20422e+08 N/m^2</w:t>
                        </w:r>
                      </w:p>
                    </w:tc>
                  </w:tr>
                  <w:tr w:rsidR="002D7130" w:rsidRPr="00577134" w14:paraId="2F257F2E" w14:textId="77777777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14:paraId="619D78DA" w14:textId="4C8CC17B" w:rsidR="002D7130" w:rsidRDefault="002D7130" w:rsidP="000A7C6B">
                        <w:pPr>
                          <w:jc w:val="right"/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Tensile strength: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14:paraId="71323B9A" w14:textId="4EE7673F" w:rsidR="002D7130" w:rsidRDefault="002D7130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7.23826e+08 N/m^2</w:t>
                        </w:r>
                      </w:p>
                    </w:tc>
                  </w:tr>
                  <w:tr w:rsidR="002D7130" w:rsidRPr="00577134" w14:paraId="60675CE8" w14:textId="77777777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14:paraId="69501BE1" w14:textId="786415E2" w:rsidR="002D7130" w:rsidRDefault="002D7130" w:rsidP="000A7C6B">
                        <w:pPr>
                          <w:jc w:val="right"/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Elastic modulus: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14:paraId="414A7495" w14:textId="32A864A1" w:rsidR="002D7130" w:rsidRDefault="002D7130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2.1e+11 N/m^2</w:t>
                        </w:r>
                      </w:p>
                    </w:tc>
                  </w:tr>
                  <w:tr w:rsidR="002D7130" w:rsidRPr="00577134" w14:paraId="30002101" w14:textId="77777777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14:paraId="645D89D4" w14:textId="0FFEF138" w:rsidR="002D7130" w:rsidRDefault="002D7130" w:rsidP="000A7C6B">
                        <w:pPr>
                          <w:jc w:val="right"/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Poisson's ratio: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14:paraId="737D7BB7" w14:textId="42789A41" w:rsidR="002D7130" w:rsidRDefault="002D7130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 xml:space="preserve">0.28  </w:t>
                        </w:r>
                      </w:p>
                    </w:tc>
                  </w:tr>
                  <w:tr w:rsidR="002D7130" w:rsidRPr="00577134" w14:paraId="7882C97A" w14:textId="77777777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14:paraId="435A571D" w14:textId="4C785504" w:rsidR="002D7130" w:rsidRDefault="002D7130" w:rsidP="000A7C6B">
                        <w:pPr>
                          <w:jc w:val="right"/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Mass density: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14:paraId="7BCCBD30" w14:textId="3F62527F" w:rsidR="002D7130" w:rsidRDefault="002D7130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7,700 kg/m^3</w:t>
                        </w:r>
                      </w:p>
                    </w:tc>
                  </w:tr>
                  <w:tr w:rsidR="002D7130" w:rsidRPr="00577134" w14:paraId="4DAECCAF" w14:textId="77777777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14:paraId="139CF434" w14:textId="45EF2FDD" w:rsidR="002D7130" w:rsidRDefault="002D7130" w:rsidP="000A7C6B">
                        <w:pPr>
                          <w:jc w:val="right"/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Shear modulus: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14:paraId="07511C14" w14:textId="040C0668" w:rsidR="002D7130" w:rsidRDefault="002D7130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7.9e+10 N/m^2</w:t>
                        </w:r>
                      </w:p>
                    </w:tc>
                  </w:tr>
                  <w:tr w:rsidR="002D7130" w:rsidRPr="00577134" w14:paraId="53434A86" w14:textId="77777777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14:paraId="2EB2B674" w14:textId="578ED4A3" w:rsidR="002D7130" w:rsidRDefault="002D7130" w:rsidP="000A7C6B">
                        <w:pPr>
                          <w:jc w:val="right"/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Thermal expansion coefficient: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14:paraId="190E4394" w14:textId="1D8068E1" w:rsidR="002D7130" w:rsidRDefault="002D7130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1.3e-05 /Kelvin</w:t>
                        </w:r>
                      </w:p>
                    </w:tc>
                  </w:tr>
                </w:tbl>
                <w:p w14:paraId="69D7201B" w14:textId="77777777" w:rsidR="00E80CD9" w:rsidRPr="00577134" w:rsidRDefault="00E80CD9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Strong"/>
                      <w:b w:val="0"/>
                      <w:bCs w:val="0"/>
                      <w:sz w:val="20"/>
                      <w:szCs w:val="20"/>
                    </w:rPr>
                  </w:pPr>
                </w:p>
              </w:tc>
              <w:tc>
                <w:tcPr>
                  <w:tcW w:w="2892" w:type="dxa"/>
                  <w:tcBorders>
                    <w:top w:val="single" w:sz="18" w:space="0" w:color="548DD4" w:themeColor="text2" w:themeTint="99"/>
                    <w:bottom w:val="single" w:sz="8" w:space="0" w:color="auto"/>
                    <w:right w:val="none" w:sz="0" w:space="0" w:color="auto"/>
                  </w:tcBorders>
                </w:tcPr>
                <w:p w14:paraId="49805393" w14:textId="77777777" w:rsidR="002D7130" w:rsidRDefault="002D713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Strong"/>
                      <w:b w:val="0"/>
                      <w:sz w:val="20"/>
                      <w:szCs w:val="20"/>
                    </w:rPr>
                  </w:pPr>
                  <w:r>
                    <w:rPr>
                      <w:rStyle w:val="Strong"/>
                      <w:b w:val="0"/>
                      <w:sz w:val="20"/>
                      <w:szCs w:val="20"/>
                    </w:rPr>
                    <w:t>SolidBody 1(Boss-Extrude3)(TU23FL-CAD-beam in class 2),</w:t>
                  </w:r>
                </w:p>
                <w:p w14:paraId="04C57D79" w14:textId="77777777" w:rsidR="002D7130" w:rsidRDefault="002D713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Strong"/>
                      <w:b w:val="0"/>
                      <w:sz w:val="20"/>
                      <w:szCs w:val="20"/>
                    </w:rPr>
                  </w:pPr>
                  <w:r>
                    <w:rPr>
                      <w:rStyle w:val="Strong"/>
                      <w:b w:val="0"/>
                      <w:sz w:val="20"/>
                      <w:szCs w:val="20"/>
                    </w:rPr>
                    <w:t>SolidBody 2(Boss-Extrude2)(TU23FL-CAD-beam in class 2),</w:t>
                  </w:r>
                </w:p>
                <w:p w14:paraId="7CF7A75D" w14:textId="276B4DDF" w:rsidR="00E80CD9" w:rsidRPr="00577134" w:rsidRDefault="002D713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Strong"/>
                      <w:b w:val="0"/>
                      <w:bCs w:val="0"/>
                      <w:sz w:val="20"/>
                      <w:szCs w:val="20"/>
                    </w:rPr>
                  </w:pPr>
                  <w:r>
                    <w:rPr>
                      <w:rStyle w:val="Strong"/>
                      <w:b w:val="0"/>
                      <w:sz w:val="20"/>
                      <w:szCs w:val="20"/>
                    </w:rPr>
                    <w:t>SolidBody 3(Boss-Extrude1)(TU23FL-CAD-beam in class 2)</w:t>
                  </w:r>
                </w:p>
              </w:tc>
            </w:tr>
            <w:tr w:rsidR="00E80CD9" w:rsidRPr="000841BF" w14:paraId="44141748" w14:textId="77777777" w:rsidTr="000A7C6B">
              <w:trPr>
                <w:trHeight w:val="18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862" w:type="dxa"/>
                  <w:gridSpan w:val="3"/>
                  <w:tcBorders>
                    <w:top w:val="single" w:sz="8" w:space="0" w:color="auto"/>
                    <w:bottom w:val="single" w:sz="18" w:space="0" w:color="365F91" w:themeColor="accent1" w:themeShade="BF"/>
                  </w:tcBorders>
                  <w:shd w:val="clear" w:color="auto" w:fill="DBE5F1" w:themeFill="accent1" w:themeFillTint="33"/>
                </w:tcPr>
                <w:p w14:paraId="0C877805" w14:textId="34F1B58A" w:rsidR="00E80CD9" w:rsidRPr="000841BF" w:rsidRDefault="002D7130" w:rsidP="000A7C6B">
                  <w:pPr>
                    <w:rPr>
                      <w:rStyle w:val="Strong"/>
                      <w:sz w:val="20"/>
                      <w:szCs w:val="20"/>
                    </w:rPr>
                  </w:pPr>
                  <w:r>
                    <w:rPr>
                      <w:rStyle w:val="Strong"/>
                      <w:sz w:val="20"/>
                      <w:szCs w:val="20"/>
                    </w:rPr>
                    <w:t>Curve Data:N/A</w:t>
                  </w:r>
                </w:p>
              </w:tc>
            </w:tr>
          </w:tbl>
          <w:p w14:paraId="14194E79" w14:textId="72F0C4AF" w:rsidR="00E80CD9" w:rsidRDefault="00E80CD9" w:rsidP="000A7C6B"/>
        </w:tc>
      </w:tr>
      <w:bookmarkEnd w:id="9"/>
      <w:bookmarkEnd w:id="10"/>
      <w:bookmarkEnd w:id="11"/>
    </w:tbl>
    <w:p w14:paraId="315D5EC2" w14:textId="77777777" w:rsidR="005273D5" w:rsidRDefault="005273D5" w:rsidP="006518B5"/>
    <w:tbl>
      <w:tblPr>
        <w:tblStyle w:val="TableGrid"/>
        <w:tblW w:w="110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52"/>
      </w:tblGrid>
      <w:tr w:rsidR="005273D5" w14:paraId="307B98A8" w14:textId="77777777" w:rsidTr="00452CBC">
        <w:tc>
          <w:tcPr>
            <w:tcW w:w="11016" w:type="dxa"/>
          </w:tcPr>
          <w:p w14:paraId="66090264" w14:textId="02C72946" w:rsidR="005273D5" w:rsidRPr="00AF1A58" w:rsidRDefault="002D7130" w:rsidP="000A7C6B">
            <w:pPr>
              <w:pStyle w:val="Heading1"/>
              <w:rPr>
                <w:b w:val="0"/>
                <w:bCs w:val="0"/>
              </w:rPr>
            </w:pPr>
            <w:bookmarkStart w:id="12" w:name="_Toc146806275"/>
            <w:r>
              <w:rPr>
                <w:rStyle w:val="Strong"/>
              </w:rPr>
              <w:lastRenderedPageBreak/>
              <w:t>Loads and Fixtures</w:t>
            </w:r>
            <w:bookmarkEnd w:id="12"/>
          </w:p>
          <w:tbl>
            <w:tblPr>
              <w:tblStyle w:val="LightList-Accent3"/>
              <w:tblW w:w="10909" w:type="dxa"/>
              <w:tblBorders>
                <w:top w:val="single" w:sz="18" w:space="0" w:color="4D7830"/>
                <w:left w:val="single" w:sz="8" w:space="0" w:color="000000" w:themeColor="text1"/>
                <w:bottom w:val="single" w:sz="18" w:space="0" w:color="4D7830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ayout w:type="fixed"/>
              <w:tblCellMar>
                <w:top w:w="58" w:type="dxa"/>
                <w:left w:w="115" w:type="dxa"/>
                <w:bottom w:w="58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817"/>
              <w:gridCol w:w="3021"/>
              <w:gridCol w:w="6071"/>
            </w:tblGrid>
            <w:tr w:rsidR="002D7130" w14:paraId="2A2D2C92" w14:textId="77777777" w:rsidTr="00951D5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0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17" w:type="dxa"/>
                  <w:tcBorders>
                    <w:left w:val="single" w:sz="18" w:space="0" w:color="76923C" w:themeColor="accent3" w:themeShade="BF"/>
                    <w:right w:val="single" w:sz="18" w:space="0" w:color="76923C" w:themeColor="accent3" w:themeShade="BF"/>
                  </w:tcBorders>
                  <w:shd w:val="clear" w:color="auto" w:fill="EAF1DD" w:themeFill="accent3" w:themeFillTint="33"/>
                  <w:vAlign w:val="center"/>
                </w:tcPr>
                <w:p w14:paraId="02ADAA95" w14:textId="70D9C90E" w:rsidR="002D7130" w:rsidRPr="004E282D" w:rsidRDefault="002D7130" w:rsidP="005A5DC6">
                  <w:pPr>
                    <w:jc w:val="center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Fixture name</w:t>
                  </w:r>
                </w:p>
              </w:tc>
              <w:tc>
                <w:tcPr>
                  <w:tcW w:w="3021" w:type="dxa"/>
                  <w:tcBorders>
                    <w:left w:val="single" w:sz="18" w:space="0" w:color="76923C" w:themeColor="accent3" w:themeShade="BF"/>
                    <w:bottom w:val="single" w:sz="18" w:space="0" w:color="76923C" w:themeColor="accent3" w:themeShade="BF"/>
                    <w:right w:val="single" w:sz="18" w:space="0" w:color="76923C" w:themeColor="accent3" w:themeShade="BF"/>
                  </w:tcBorders>
                  <w:shd w:val="clear" w:color="auto" w:fill="EAF1DD" w:themeFill="accent3" w:themeFillTint="33"/>
                  <w:vAlign w:val="center"/>
                </w:tcPr>
                <w:p w14:paraId="5B75D5AB" w14:textId="05AE5117" w:rsidR="002D7130" w:rsidRPr="004E282D" w:rsidRDefault="002D7130" w:rsidP="005A5DC6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Fixture Image</w:t>
                  </w:r>
                </w:p>
              </w:tc>
              <w:tc>
                <w:tcPr>
                  <w:tcW w:w="6071" w:type="dxa"/>
                  <w:tcBorders>
                    <w:left w:val="single" w:sz="18" w:space="0" w:color="76923C" w:themeColor="accent3" w:themeShade="BF"/>
                    <w:bottom w:val="single" w:sz="18" w:space="0" w:color="76923C" w:themeColor="accent3" w:themeShade="BF"/>
                    <w:right w:val="single" w:sz="18" w:space="0" w:color="76923C" w:themeColor="accent3" w:themeShade="BF"/>
                  </w:tcBorders>
                  <w:shd w:val="clear" w:color="auto" w:fill="EAF1DD" w:themeFill="accent3" w:themeFillTint="33"/>
                  <w:vAlign w:val="center"/>
                </w:tcPr>
                <w:p w14:paraId="6714F5F9" w14:textId="6A4FDCC6" w:rsidR="002D7130" w:rsidRPr="004E282D" w:rsidRDefault="002D7130" w:rsidP="005A5DC6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Fixture Details</w:t>
                  </w:r>
                </w:p>
              </w:tc>
            </w:tr>
            <w:tr w:rsidR="002D7130" w14:paraId="2CCCFA75" w14:textId="77777777" w:rsidTr="002D713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17" w:type="dxa"/>
                  <w:tcBorders>
                    <w:top w:val="single" w:sz="18" w:space="0" w:color="76923C" w:themeColor="accent3" w:themeShade="BF"/>
                    <w:left w:val="single" w:sz="18" w:space="0" w:color="76923C" w:themeColor="accent3" w:themeShade="BF"/>
                    <w:bottom w:val="single" w:sz="18" w:space="0" w:color="76923C" w:themeColor="accent3" w:themeShade="BF"/>
                  </w:tcBorders>
                  <w:vAlign w:val="center"/>
                </w:tcPr>
                <w:p w14:paraId="2213B216" w14:textId="616DDFB2" w:rsidR="002D7130" w:rsidRPr="00AD5FBA" w:rsidRDefault="002D7130" w:rsidP="005A5DC6">
                  <w:pPr>
                    <w:jc w:val="center"/>
                    <w:rPr>
                      <w:rStyle w:val="Strong"/>
                    </w:rPr>
                  </w:pPr>
                  <w:r>
                    <w:rPr>
                      <w:rStyle w:val="Strong"/>
                    </w:rPr>
                    <w:t>Fixed-1</w:t>
                  </w:r>
                </w:p>
              </w:tc>
              <w:tc>
                <w:tcPr>
                  <w:tcW w:w="3021" w:type="dxa"/>
                  <w:tcBorders>
                    <w:top w:val="single" w:sz="18" w:space="0" w:color="76923C" w:themeColor="accent3" w:themeShade="BF"/>
                    <w:bottom w:val="single" w:sz="18" w:space="0" w:color="76923C" w:themeColor="accent3" w:themeShade="BF"/>
                  </w:tcBorders>
                </w:tcPr>
                <w:p w14:paraId="68A3AFAF" w14:textId="4F7A5519" w:rsidR="002D7130" w:rsidRPr="006208CB" w:rsidRDefault="002D7130" w:rsidP="000A7C6B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231F78CD" wp14:editId="37B1E077">
                        <wp:extent cx="1772285" cy="1055370"/>
                        <wp:effectExtent l="0" t="0" r="0" b="0"/>
                        <wp:docPr id="1099208073" name="Picture 7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99208073" name=""/>
                                <pic:cNvPicPr/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2285" cy="10553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071" w:type="dxa"/>
                  <w:tcBorders>
                    <w:top w:val="single" w:sz="18" w:space="0" w:color="76923C" w:themeColor="accent3" w:themeShade="BF"/>
                    <w:bottom w:val="single" w:sz="18" w:space="0" w:color="76923C" w:themeColor="accent3" w:themeShade="BF"/>
                    <w:right w:val="single" w:sz="18" w:space="0" w:color="76923C" w:themeColor="accent3" w:themeShade="BF"/>
                  </w:tcBorders>
                </w:tcPr>
                <w:tbl>
                  <w:tblPr>
                    <w:tblStyle w:val="MediumGrid1-Accent6"/>
                    <w:tblW w:w="5000" w:type="pct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680" w:firstRow="0" w:lastRow="0" w:firstColumn="1" w:lastColumn="0" w:noHBand="1" w:noVBand="1"/>
                  </w:tblPr>
                  <w:tblGrid>
                    <w:gridCol w:w="3174"/>
                    <w:gridCol w:w="2667"/>
                  </w:tblGrid>
                  <w:tr w:rsidR="002D7130" w14:paraId="116E99C2" w14:textId="77777777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  <w:hideMark/>
                      </w:tcPr>
                      <w:p w14:paraId="36C1A7D0" w14:textId="0B7338E5" w:rsidR="002D7130" w:rsidRPr="00BE6656" w:rsidRDefault="002D7130" w:rsidP="003F2268">
                        <w:pPr>
                          <w:jc w:val="right"/>
                          <w:rPr>
                            <w:rStyle w:val="Strong"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Entities: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  <w:hideMark/>
                      </w:tcPr>
                      <w:p w14:paraId="3E4FAB62" w14:textId="5E5A6DF9" w:rsidR="002D7130" w:rsidRPr="00154A1A" w:rsidRDefault="002D7130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1 Joint(s)</w:t>
                        </w:r>
                      </w:p>
                    </w:tc>
                  </w:tr>
                  <w:tr w:rsidR="002D7130" w14:paraId="4E91B2B3" w14:textId="77777777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14:paraId="252401C8" w14:textId="468168B3" w:rsidR="002D7130" w:rsidRDefault="002D7130" w:rsidP="003F226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Type: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14:paraId="7165198A" w14:textId="6D9A758A" w:rsidR="002D7130" w:rsidRDefault="002D7130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Fixed Geometry</w:t>
                        </w:r>
                      </w:p>
                    </w:tc>
                  </w:tr>
                </w:tbl>
                <w:p w14:paraId="2D157F9A" w14:textId="77777777" w:rsidR="002D7130" w:rsidRPr="004C6DEB" w:rsidRDefault="002D7130" w:rsidP="00840CC7">
                  <w:pPr>
                    <w:pStyle w:val="TOC3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  <w:tr w:rsidR="002D7130" w14:paraId="5CDC038F" w14:textId="77777777" w:rsidTr="002D7130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17" w:type="dxa"/>
                  <w:tcBorders>
                    <w:top w:val="single" w:sz="8" w:space="0" w:color="000000" w:themeColor="text1"/>
                    <w:left w:val="single" w:sz="18" w:space="0" w:color="76923C" w:themeColor="accent3" w:themeShade="BF"/>
                    <w:bottom w:val="single" w:sz="18" w:space="0" w:color="76923C" w:themeColor="accent3" w:themeShade="BF"/>
                  </w:tcBorders>
                  <w:vAlign w:val="center"/>
                </w:tcPr>
                <w:p w14:paraId="20626903" w14:textId="547DEE45" w:rsidR="002D7130" w:rsidRPr="00AD5FBA" w:rsidRDefault="002D7130" w:rsidP="00323C78">
                  <w:pPr>
                    <w:jc w:val="center"/>
                    <w:rPr>
                      <w:rStyle w:val="Strong"/>
                    </w:rPr>
                  </w:pPr>
                  <w:r>
                    <w:rPr>
                      <w:rStyle w:val="Strong"/>
                    </w:rPr>
                    <w:t>Reference Geometry-1</w:t>
                  </w:r>
                </w:p>
              </w:tc>
              <w:tc>
                <w:tcPr>
                  <w:tcW w:w="3021" w:type="dxa"/>
                  <w:tcBorders>
                    <w:top w:val="single" w:sz="8" w:space="0" w:color="000000" w:themeColor="text1"/>
                    <w:bottom w:val="single" w:sz="18" w:space="0" w:color="76923C" w:themeColor="accent3" w:themeShade="BF"/>
                  </w:tcBorders>
                </w:tcPr>
                <w:p w14:paraId="7A635C9C" w14:textId="1EF5D8F7" w:rsidR="002D7130" w:rsidRPr="006208CB" w:rsidRDefault="002D7130" w:rsidP="00323C78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58914A8E" wp14:editId="75B83ABA">
                        <wp:extent cx="1772285" cy="1055370"/>
                        <wp:effectExtent l="0" t="0" r="0" b="0"/>
                        <wp:docPr id="1432356427" name="Picture 8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32356427" name=""/>
                                <pic:cNvPicPr/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2285" cy="10553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071" w:type="dxa"/>
                  <w:tcBorders>
                    <w:top w:val="single" w:sz="8" w:space="0" w:color="000000" w:themeColor="text1"/>
                    <w:bottom w:val="single" w:sz="18" w:space="0" w:color="76923C" w:themeColor="accent3" w:themeShade="BF"/>
                    <w:right w:val="single" w:sz="18" w:space="0" w:color="76923C" w:themeColor="accent3" w:themeShade="BF"/>
                  </w:tcBorders>
                </w:tcPr>
                <w:tbl>
                  <w:tblPr>
                    <w:tblStyle w:val="MediumGrid1-Accent6"/>
                    <w:tblW w:w="5000" w:type="pct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680" w:firstRow="0" w:lastRow="0" w:firstColumn="1" w:lastColumn="0" w:noHBand="1" w:noVBand="1"/>
                  </w:tblPr>
                  <w:tblGrid>
                    <w:gridCol w:w="3174"/>
                    <w:gridCol w:w="2667"/>
                  </w:tblGrid>
                  <w:tr w:rsidR="002D7130" w14:paraId="0FFCB380" w14:textId="77777777" w:rsidTr="00323C78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  <w:hideMark/>
                      </w:tcPr>
                      <w:p w14:paraId="50E4BDED" w14:textId="3F42F9EC" w:rsidR="002D7130" w:rsidRPr="00BE6656" w:rsidRDefault="002D7130" w:rsidP="00323C78">
                        <w:pPr>
                          <w:jc w:val="right"/>
                          <w:rPr>
                            <w:rStyle w:val="Strong"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Entities: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  <w:hideMark/>
                      </w:tcPr>
                      <w:p w14:paraId="725708E2" w14:textId="077AACCD" w:rsidR="002D7130" w:rsidRPr="00154A1A" w:rsidRDefault="002D7130" w:rsidP="00323C7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1 Joint(s)</w:t>
                        </w:r>
                      </w:p>
                    </w:tc>
                  </w:tr>
                  <w:tr w:rsidR="002D7130" w14:paraId="58C675F6" w14:textId="77777777" w:rsidTr="00323C78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14:paraId="7D736313" w14:textId="50A852CE" w:rsidR="002D7130" w:rsidRDefault="002D7130" w:rsidP="00323C7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Reference: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14:paraId="4EACDDD1" w14:textId="647D8D03" w:rsidR="002D7130" w:rsidRDefault="002D7130" w:rsidP="00323C7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Front Plane</w:t>
                        </w:r>
                      </w:p>
                    </w:tc>
                  </w:tr>
                  <w:tr w:rsidR="002D7130" w14:paraId="573B0C54" w14:textId="77777777" w:rsidTr="00323C78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14:paraId="72722CF5" w14:textId="0F54D054" w:rsidR="002D7130" w:rsidRDefault="002D7130" w:rsidP="00323C7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Type: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14:paraId="2133B1DC" w14:textId="43C8E9E0" w:rsidR="002D7130" w:rsidRDefault="002D7130" w:rsidP="00323C7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Use reference geometry</w:t>
                        </w:r>
                      </w:p>
                    </w:tc>
                  </w:tr>
                  <w:tr w:rsidR="002D7130" w14:paraId="3BB7B552" w14:textId="77777777" w:rsidTr="00323C78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14:paraId="62F4588C" w14:textId="11B3D2CC" w:rsidR="002D7130" w:rsidRDefault="002D7130" w:rsidP="00323C7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Translation: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14:paraId="52F5D34B" w14:textId="3AAAA4F1" w:rsidR="002D7130" w:rsidRDefault="002D7130" w:rsidP="00323C7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---, ---, 0</w:t>
                        </w:r>
                      </w:p>
                    </w:tc>
                  </w:tr>
                  <w:tr w:rsidR="002D7130" w14:paraId="36818735" w14:textId="77777777" w:rsidTr="00323C78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14:paraId="48468351" w14:textId="222CD9EB" w:rsidR="002D7130" w:rsidRDefault="002D7130" w:rsidP="00323C7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Rotation: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14:paraId="5428A652" w14:textId="2DB0C1CC" w:rsidR="002D7130" w:rsidRDefault="002D7130" w:rsidP="00323C7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0, 0, ---</w:t>
                        </w:r>
                      </w:p>
                    </w:tc>
                  </w:tr>
                  <w:tr w:rsidR="002D7130" w14:paraId="3E082282" w14:textId="77777777" w:rsidTr="00323C78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14:paraId="721DA82F" w14:textId="5920A878" w:rsidR="002D7130" w:rsidRDefault="002D7130" w:rsidP="00323C7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Units: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14:paraId="76C9FD52" w14:textId="54EBFC3A" w:rsidR="002D7130" w:rsidRDefault="002D7130" w:rsidP="00323C7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mm, rad</w:t>
                        </w:r>
                      </w:p>
                    </w:tc>
                  </w:tr>
                </w:tbl>
                <w:p w14:paraId="6C7EF077" w14:textId="77777777" w:rsidR="002D7130" w:rsidRPr="004C6DEB" w:rsidRDefault="002D7130" w:rsidP="00323C78">
                  <w:pPr>
                    <w:pStyle w:val="TOC3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</w:tbl>
          <w:p w14:paraId="5EB53FF9" w14:textId="77777777" w:rsidR="005273D5" w:rsidRDefault="005273D5" w:rsidP="00840CC7">
            <w:pPr>
              <w:pStyle w:val="TOC3"/>
            </w:pPr>
          </w:p>
          <w:tbl>
            <w:tblPr>
              <w:tblStyle w:val="LightList-Accent2"/>
              <w:tblW w:w="10816" w:type="dxa"/>
              <w:tblBorders>
                <w:top w:val="single" w:sz="18" w:space="0" w:color="C0504D" w:themeColor="accent2"/>
                <w:left w:val="single" w:sz="8" w:space="0" w:color="000000" w:themeColor="text1"/>
                <w:bottom w:val="single" w:sz="18" w:space="0" w:color="C0504D" w:themeColor="accent2"/>
                <w:right w:val="single" w:sz="8" w:space="0" w:color="000000" w:themeColor="text1"/>
                <w:insideH w:val="single" w:sz="8" w:space="0" w:color="000000" w:themeColor="text1"/>
                <w:insideV w:val="single" w:sz="2" w:space="0" w:color="auto"/>
              </w:tblBorders>
              <w:tblLayout w:type="fixed"/>
              <w:tblCellMar>
                <w:top w:w="58" w:type="dxa"/>
                <w:left w:w="115" w:type="dxa"/>
                <w:bottom w:w="58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654"/>
              <w:gridCol w:w="3234"/>
              <w:gridCol w:w="5928"/>
            </w:tblGrid>
            <w:tr w:rsidR="002D7130" w14:paraId="71C9EBD8" w14:textId="77777777" w:rsidTr="00941EF4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0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54" w:type="dxa"/>
                  <w:tcBorders>
                    <w:left w:val="single" w:sz="18" w:space="0" w:color="C0504D" w:themeColor="accent2"/>
                    <w:right w:val="single" w:sz="18" w:space="0" w:color="C0504D" w:themeColor="accent2"/>
                  </w:tcBorders>
                  <w:shd w:val="clear" w:color="auto" w:fill="F2E0D2"/>
                  <w:vAlign w:val="center"/>
                </w:tcPr>
                <w:p w14:paraId="6A64281E" w14:textId="442F2C7F" w:rsidR="002D7130" w:rsidRPr="004E282D" w:rsidRDefault="002D7130" w:rsidP="005A5DC6">
                  <w:pPr>
                    <w:jc w:val="center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Load name</w:t>
                  </w:r>
                </w:p>
              </w:tc>
              <w:tc>
                <w:tcPr>
                  <w:tcW w:w="3234" w:type="dxa"/>
                  <w:tcBorders>
                    <w:left w:val="single" w:sz="18" w:space="0" w:color="C0504D" w:themeColor="accent2"/>
                    <w:bottom w:val="single" w:sz="18" w:space="0" w:color="C0504D" w:themeColor="accent2"/>
                    <w:right w:val="single" w:sz="18" w:space="0" w:color="C0504D" w:themeColor="accent2"/>
                  </w:tcBorders>
                  <w:shd w:val="clear" w:color="auto" w:fill="F2E0D2"/>
                  <w:vAlign w:val="center"/>
                </w:tcPr>
                <w:p w14:paraId="1F63FFFC" w14:textId="61E64F2A" w:rsidR="002D7130" w:rsidRPr="004E282D" w:rsidRDefault="002D7130" w:rsidP="005A5DC6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Load Image</w:t>
                  </w:r>
                </w:p>
              </w:tc>
              <w:tc>
                <w:tcPr>
                  <w:tcW w:w="5928" w:type="dxa"/>
                  <w:tcBorders>
                    <w:left w:val="single" w:sz="18" w:space="0" w:color="C0504D" w:themeColor="accent2"/>
                    <w:bottom w:val="single" w:sz="18" w:space="0" w:color="C0504D" w:themeColor="accent2"/>
                    <w:right w:val="single" w:sz="18" w:space="0" w:color="C0504D" w:themeColor="accent2"/>
                  </w:tcBorders>
                  <w:shd w:val="clear" w:color="auto" w:fill="F2E0D2"/>
                  <w:vAlign w:val="center"/>
                </w:tcPr>
                <w:p w14:paraId="36E106AD" w14:textId="1FFA8523" w:rsidR="002D7130" w:rsidRPr="004E282D" w:rsidRDefault="002D7130" w:rsidP="005A5DC6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Load Details</w:t>
                  </w:r>
                </w:p>
              </w:tc>
            </w:tr>
            <w:tr w:rsidR="002D7130" w14:paraId="291F78FF" w14:textId="77777777" w:rsidTr="002D713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54" w:type="dxa"/>
                  <w:tcBorders>
                    <w:top w:val="single" w:sz="18" w:space="0" w:color="C0504D" w:themeColor="accent2"/>
                    <w:left w:val="single" w:sz="18" w:space="0" w:color="C0504D" w:themeColor="accent2"/>
                    <w:bottom w:val="single" w:sz="18" w:space="0" w:color="C0504D" w:themeColor="accent2"/>
                  </w:tcBorders>
                  <w:vAlign w:val="center"/>
                </w:tcPr>
                <w:p w14:paraId="6A69A4DE" w14:textId="654BC1C4" w:rsidR="002D7130" w:rsidRPr="00F42DD1" w:rsidRDefault="002D7130" w:rsidP="005A5DC6">
                  <w:pPr>
                    <w:jc w:val="center"/>
                    <w:rPr>
                      <w:rStyle w:val="Strong"/>
                    </w:rPr>
                  </w:pPr>
                  <w:r>
                    <w:rPr>
                      <w:rStyle w:val="Strong"/>
                    </w:rPr>
                    <w:t>Force-1</w:t>
                  </w:r>
                </w:p>
              </w:tc>
              <w:tc>
                <w:tcPr>
                  <w:tcW w:w="3234" w:type="dxa"/>
                  <w:tcBorders>
                    <w:top w:val="single" w:sz="18" w:space="0" w:color="C0504D" w:themeColor="accent2"/>
                    <w:bottom w:val="single" w:sz="18" w:space="0" w:color="C0504D" w:themeColor="accent2"/>
                  </w:tcBorders>
                </w:tcPr>
                <w:p w14:paraId="71E6CBF6" w14:textId="215D7704" w:rsidR="002D7130" w:rsidRPr="006208CB" w:rsidRDefault="002D7130" w:rsidP="000A7C6B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Strong"/>
                      <w:b w:val="0"/>
                      <w:sz w:val="20"/>
                      <w:szCs w:val="20"/>
                    </w:rPr>
                  </w:pPr>
                  <w:r>
                    <w:rPr>
                      <w:bCs/>
                      <w:noProof/>
                      <w:sz w:val="20"/>
                      <w:szCs w:val="20"/>
                    </w:rPr>
                    <w:drawing>
                      <wp:inline distT="0" distB="0" distL="0" distR="0" wp14:anchorId="19AB884E" wp14:editId="0B0FBC52">
                        <wp:extent cx="1907540" cy="1135380"/>
                        <wp:effectExtent l="0" t="0" r="0" b="7620"/>
                        <wp:docPr id="1864384623" name="Picture 9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64384623" name=""/>
                                <pic:cNvPicPr/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7540" cy="1135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928" w:type="dxa"/>
                  <w:tcBorders>
                    <w:top w:val="single" w:sz="18" w:space="0" w:color="C0504D" w:themeColor="accent2"/>
                    <w:bottom w:val="single" w:sz="18" w:space="0" w:color="C0504D" w:themeColor="accent2"/>
                    <w:right w:val="single" w:sz="18" w:space="0" w:color="C0504D" w:themeColor="accent2"/>
                  </w:tcBorders>
                </w:tcPr>
                <w:tbl>
                  <w:tblPr>
                    <w:tblStyle w:val="MediumGrid1-Accent6"/>
                    <w:tblW w:w="5000" w:type="pct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680" w:firstRow="0" w:lastRow="0" w:firstColumn="1" w:lastColumn="0" w:noHBand="1" w:noVBand="1"/>
                  </w:tblPr>
                  <w:tblGrid>
                    <w:gridCol w:w="3096"/>
                    <w:gridCol w:w="2602"/>
                  </w:tblGrid>
                  <w:tr w:rsidR="002D7130" w14:paraId="053BFD70" w14:textId="77777777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  <w:hideMark/>
                      </w:tcPr>
                      <w:p w14:paraId="52106ECA" w14:textId="3A126F56" w:rsidR="002D7130" w:rsidRPr="00BE6656" w:rsidRDefault="002D7130" w:rsidP="003F2268">
                        <w:pPr>
                          <w:jc w:val="right"/>
                          <w:rPr>
                            <w:rStyle w:val="Strong"/>
                            <w:bCs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Entities: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  <w:hideMark/>
                      </w:tcPr>
                      <w:p w14:paraId="5B7727BA" w14:textId="7046066A" w:rsidR="002D7130" w:rsidRPr="00B77EA3" w:rsidRDefault="002D7130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1 plane(s), 1 Joint(s)</w:t>
                        </w:r>
                      </w:p>
                    </w:tc>
                  </w:tr>
                  <w:tr w:rsidR="002D7130" w14:paraId="0D12DDB9" w14:textId="77777777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14:paraId="57F969B9" w14:textId="27D0ADBE" w:rsidR="002D7130" w:rsidRDefault="002D7130" w:rsidP="003F226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Reference: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14:paraId="1659C623" w14:textId="0BA619F5" w:rsidR="002D7130" w:rsidRDefault="002D7130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Front Plane</w:t>
                        </w:r>
                      </w:p>
                    </w:tc>
                  </w:tr>
                  <w:tr w:rsidR="002D7130" w14:paraId="60B339BE" w14:textId="77777777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14:paraId="5198DE9B" w14:textId="56BB1C64" w:rsidR="002D7130" w:rsidRDefault="002D7130" w:rsidP="003F226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Type: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14:paraId="70A0B7AC" w14:textId="633D1785" w:rsidR="002D7130" w:rsidRDefault="002D7130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Apply force</w:t>
                        </w:r>
                      </w:p>
                    </w:tc>
                  </w:tr>
                  <w:tr w:rsidR="002D7130" w14:paraId="08810727" w14:textId="77777777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14:paraId="6976283A" w14:textId="58FC1A8A" w:rsidR="002D7130" w:rsidRDefault="002D7130" w:rsidP="003F226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Values: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14:paraId="74F224F7" w14:textId="5A9302E3" w:rsidR="002D7130" w:rsidRDefault="002D7130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---, -90, --- lbf</w:t>
                        </w:r>
                      </w:p>
                    </w:tc>
                  </w:tr>
                  <w:tr w:rsidR="002D7130" w14:paraId="6EC75663" w14:textId="77777777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14:paraId="2B0AED98" w14:textId="704A13F1" w:rsidR="002D7130" w:rsidRDefault="002D7130" w:rsidP="003F226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Moments: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14:paraId="5D49AEE4" w14:textId="64EBE7AE" w:rsidR="002D7130" w:rsidRDefault="002D7130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---, ---, --- lbf.in</w:t>
                        </w:r>
                      </w:p>
                    </w:tc>
                  </w:tr>
                </w:tbl>
                <w:p w14:paraId="482E0916" w14:textId="77777777" w:rsidR="002D7130" w:rsidRDefault="002D7130" w:rsidP="000A7C6B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Strong"/>
                    </w:rPr>
                  </w:pPr>
                </w:p>
              </w:tc>
            </w:tr>
            <w:tr w:rsidR="002D7130" w14:paraId="66051197" w14:textId="77777777" w:rsidTr="00323C7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54" w:type="dxa"/>
                  <w:tcBorders>
                    <w:top w:val="single" w:sz="18" w:space="0" w:color="C0504D" w:themeColor="accent2"/>
                    <w:left w:val="single" w:sz="18" w:space="0" w:color="C0504D" w:themeColor="accent2"/>
                  </w:tcBorders>
                  <w:vAlign w:val="center"/>
                </w:tcPr>
                <w:p w14:paraId="16C65B94" w14:textId="00F027B5" w:rsidR="002D7130" w:rsidRPr="00F42DD1" w:rsidRDefault="002D7130" w:rsidP="00323C78">
                  <w:pPr>
                    <w:jc w:val="center"/>
                    <w:rPr>
                      <w:rStyle w:val="Strong"/>
                    </w:rPr>
                  </w:pPr>
                  <w:r>
                    <w:rPr>
                      <w:rStyle w:val="Strong"/>
                    </w:rPr>
                    <w:t>Force-2</w:t>
                  </w:r>
                </w:p>
              </w:tc>
              <w:tc>
                <w:tcPr>
                  <w:tcW w:w="3234" w:type="dxa"/>
                  <w:tcBorders>
                    <w:top w:val="single" w:sz="18" w:space="0" w:color="C0504D" w:themeColor="accent2"/>
                  </w:tcBorders>
                </w:tcPr>
                <w:p w14:paraId="52B3FCE7" w14:textId="272B92DB" w:rsidR="002D7130" w:rsidRPr="006208CB" w:rsidRDefault="002D7130" w:rsidP="00323C78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 w:val="0"/>
                      <w:sz w:val="20"/>
                      <w:szCs w:val="20"/>
                    </w:rPr>
                  </w:pPr>
                  <w:r>
                    <w:rPr>
                      <w:bCs/>
                      <w:noProof/>
                      <w:sz w:val="20"/>
                      <w:szCs w:val="20"/>
                    </w:rPr>
                    <w:drawing>
                      <wp:inline distT="0" distB="0" distL="0" distR="0" wp14:anchorId="4DAD9238" wp14:editId="1E931169">
                        <wp:extent cx="1907540" cy="1135380"/>
                        <wp:effectExtent l="0" t="0" r="0" b="7620"/>
                        <wp:docPr id="4916894" name="Picture 10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916894" name=""/>
                                <pic:cNvPicPr/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7540" cy="1135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928" w:type="dxa"/>
                  <w:tcBorders>
                    <w:top w:val="single" w:sz="18" w:space="0" w:color="C0504D" w:themeColor="accent2"/>
                    <w:right w:val="single" w:sz="18" w:space="0" w:color="C0504D" w:themeColor="accent2"/>
                  </w:tcBorders>
                </w:tcPr>
                <w:tbl>
                  <w:tblPr>
                    <w:tblStyle w:val="MediumGrid1-Accent6"/>
                    <w:tblW w:w="5000" w:type="pct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680" w:firstRow="0" w:lastRow="0" w:firstColumn="1" w:lastColumn="0" w:noHBand="1" w:noVBand="1"/>
                  </w:tblPr>
                  <w:tblGrid>
                    <w:gridCol w:w="3096"/>
                    <w:gridCol w:w="2602"/>
                  </w:tblGrid>
                  <w:tr w:rsidR="002D7130" w14:paraId="1FDC4F15" w14:textId="77777777" w:rsidTr="00323C78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  <w:hideMark/>
                      </w:tcPr>
                      <w:p w14:paraId="5DFA1656" w14:textId="7FEE075A" w:rsidR="002D7130" w:rsidRPr="00BE6656" w:rsidRDefault="002D7130" w:rsidP="00323C78">
                        <w:pPr>
                          <w:jc w:val="right"/>
                          <w:rPr>
                            <w:rStyle w:val="Strong"/>
                            <w:bCs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Entities: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  <w:hideMark/>
                      </w:tcPr>
                      <w:p w14:paraId="5E37DB13" w14:textId="699D1349" w:rsidR="002D7130" w:rsidRPr="00B77EA3" w:rsidRDefault="002D7130" w:rsidP="00323C7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1 plane(s), 1 Beam (s)</w:t>
                        </w:r>
                      </w:p>
                    </w:tc>
                  </w:tr>
                  <w:tr w:rsidR="002D7130" w14:paraId="3D35BE15" w14:textId="77777777" w:rsidTr="00323C78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14:paraId="42921BCE" w14:textId="51CA082A" w:rsidR="002D7130" w:rsidRDefault="002D7130" w:rsidP="00323C7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Reference: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14:paraId="7A417BC2" w14:textId="4EA8199C" w:rsidR="002D7130" w:rsidRDefault="002D7130" w:rsidP="00323C7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Front Plane</w:t>
                        </w:r>
                      </w:p>
                    </w:tc>
                  </w:tr>
                  <w:tr w:rsidR="002D7130" w14:paraId="13421687" w14:textId="77777777" w:rsidTr="00323C78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14:paraId="481456F3" w14:textId="6966F97B" w:rsidR="002D7130" w:rsidRDefault="002D7130" w:rsidP="00323C7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Type: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14:paraId="4F588DBB" w14:textId="2E7DC59E" w:rsidR="002D7130" w:rsidRDefault="002D7130" w:rsidP="00323C7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Apply force</w:t>
                        </w:r>
                      </w:p>
                    </w:tc>
                  </w:tr>
                  <w:tr w:rsidR="002D7130" w14:paraId="212B0BF5" w14:textId="77777777" w:rsidTr="00323C78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14:paraId="5C56751D" w14:textId="0B767B2B" w:rsidR="002D7130" w:rsidRDefault="002D7130" w:rsidP="00323C7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Values: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14:paraId="7BD7CEF2" w14:textId="5B5FC6D5" w:rsidR="002D7130" w:rsidRDefault="002D7130" w:rsidP="00323C7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---, -1.6667, --- lbf/in</w:t>
                        </w:r>
                      </w:p>
                    </w:tc>
                  </w:tr>
                  <w:tr w:rsidR="002D7130" w14:paraId="481F69B6" w14:textId="77777777" w:rsidTr="00323C78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14:paraId="31977433" w14:textId="78273358" w:rsidR="002D7130" w:rsidRDefault="002D7130" w:rsidP="00323C7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Moments: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14:paraId="1A519DCC" w14:textId="12E9BB12" w:rsidR="002D7130" w:rsidRDefault="002D7130" w:rsidP="00323C7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---, ---, --- lbf·in/in</w:t>
                        </w:r>
                      </w:p>
                    </w:tc>
                  </w:tr>
                </w:tbl>
                <w:p w14:paraId="61D290AC" w14:textId="77777777" w:rsidR="002D7130" w:rsidRDefault="002D7130" w:rsidP="00323C78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</w:rPr>
                  </w:pPr>
                </w:p>
              </w:tc>
            </w:tr>
          </w:tbl>
          <w:p w14:paraId="19641B64" w14:textId="6EE2E3E4" w:rsidR="005273D5" w:rsidRDefault="005273D5" w:rsidP="000A7C6B">
            <w:pPr>
              <w:rPr>
                <w:rStyle w:val="Strong"/>
              </w:rPr>
            </w:pPr>
          </w:p>
        </w:tc>
      </w:tr>
    </w:tbl>
    <w:p w14:paraId="109C29E5" w14:textId="77777777" w:rsidR="00132707" w:rsidRDefault="00132707" w:rsidP="00132707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6"/>
      </w:tblGrid>
      <w:tr w:rsidR="00132707" w14:paraId="4887C120" w14:textId="77777777" w:rsidTr="005B3D16">
        <w:tc>
          <w:tcPr>
            <w:tcW w:w="11016" w:type="dxa"/>
          </w:tcPr>
          <w:p w14:paraId="51FFE6E5" w14:textId="62E6A82B" w:rsidR="00132707" w:rsidRDefault="00132707" w:rsidP="000A7C6B">
            <w:pPr>
              <w:pStyle w:val="Heading1"/>
            </w:pPr>
            <w:r>
              <w:br w:type="page"/>
            </w:r>
            <w:bookmarkStart w:id="13" w:name="_Toc146806276"/>
            <w:r w:rsidR="002D7130">
              <w:t>Connector Definitions</w:t>
            </w:r>
            <w:bookmarkEnd w:id="13"/>
          </w:p>
          <w:p w14:paraId="0E7BE065" w14:textId="45CE7195" w:rsidR="00132707" w:rsidRDefault="002D7130" w:rsidP="000A7C6B">
            <w:r>
              <w:t>No Data</w:t>
            </w:r>
          </w:p>
          <w:p w14:paraId="415C2E4D" w14:textId="114D9D03" w:rsidR="00EF37BF" w:rsidRPr="009C0A33" w:rsidRDefault="00EF37BF" w:rsidP="000A7C6B"/>
          <w:p w14:paraId="0E4FAF64" w14:textId="77777777" w:rsidR="000F2729" w:rsidRDefault="000F2729" w:rsidP="000A7C6B"/>
          <w:p w14:paraId="22083DF0" w14:textId="698D473E" w:rsidR="00E12C21" w:rsidRDefault="00E12C21" w:rsidP="000A7C6B"/>
          <w:p w14:paraId="19395BE9" w14:textId="6480FE6A" w:rsidR="00132707" w:rsidRDefault="00132707" w:rsidP="000A7C6B"/>
        </w:tc>
      </w:tr>
    </w:tbl>
    <w:p w14:paraId="1B08CD68" w14:textId="77777777" w:rsidR="00104BD8" w:rsidRDefault="00104BD8" w:rsidP="006936A0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016"/>
      </w:tblGrid>
      <w:tr w:rsidR="00104BD8" w14:paraId="028058A1" w14:textId="77777777" w:rsidTr="00213D4E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14:paraId="55387B58" w14:textId="51E4F0F5" w:rsidR="00104BD8" w:rsidRDefault="002D7130" w:rsidP="002D7130">
            <w:pPr>
              <w:pStyle w:val="Heading1"/>
            </w:pPr>
            <w:bookmarkStart w:id="14" w:name="_Toc146806277"/>
            <w:r>
              <w:lastRenderedPageBreak/>
              <w:t>Interaction Information</w:t>
            </w:r>
            <w:bookmarkEnd w:id="14"/>
          </w:p>
          <w:p w14:paraId="72E0BD87" w14:textId="77777777" w:rsidR="00104BD8" w:rsidRPr="000B04D4" w:rsidRDefault="00104BD8" w:rsidP="000A7C6B"/>
          <w:tbl>
            <w:tblPr>
              <w:tblStyle w:val="LightGrid-Accent11"/>
              <w:tblW w:w="0" w:type="auto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620"/>
              <w:gridCol w:w="4067"/>
              <w:gridCol w:w="4067"/>
            </w:tblGrid>
            <w:tr w:rsidR="002B4DE8" w14:paraId="4D61E2D5" w14:textId="77777777" w:rsidTr="00213D4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620" w:type="dxa"/>
                  <w:tcBorders>
                    <w:top w:val="none" w:sz="0" w:space="0" w:color="auto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32D3C6BA" w14:textId="3F3BFB2C" w:rsidR="002B4DE8" w:rsidRDefault="002D7130" w:rsidP="00C16188">
                  <w:pPr>
                    <w:jc w:val="center"/>
                  </w:pPr>
                  <w:r>
                    <w:t>Interaction</w:t>
                  </w:r>
                </w:p>
              </w:tc>
              <w:tc>
                <w:tcPr>
                  <w:tcW w:w="4067" w:type="dxa"/>
                  <w:tcBorders>
                    <w:top w:val="none" w:sz="0" w:space="0" w:color="auto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017B8998" w14:textId="09243C69" w:rsidR="002B4DE8" w:rsidRDefault="002D7130" w:rsidP="00C1618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Interaction Image</w:t>
                  </w:r>
                </w:p>
              </w:tc>
              <w:tc>
                <w:tcPr>
                  <w:tcW w:w="4067" w:type="dxa"/>
                  <w:tcBorders>
                    <w:top w:val="none" w:sz="0" w:space="0" w:color="auto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7B5A2C49" w14:textId="614176F2" w:rsidR="002B4DE8" w:rsidRDefault="002D7130" w:rsidP="00C16188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Interaction Properties</w:t>
                  </w:r>
                </w:p>
              </w:tc>
            </w:tr>
            <w:tr w:rsidR="002B4DE8" w14:paraId="3A00DDAC" w14:textId="77777777" w:rsidTr="003F226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62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3F47E390" w14:textId="03AD0BF1" w:rsidR="002B4DE8" w:rsidRPr="00211C62" w:rsidRDefault="002D7130" w:rsidP="00C16188">
                  <w:pPr>
                    <w:jc w:val="center"/>
                    <w:rPr>
                      <w:rFonts w:asciiTheme="minorHAnsi" w:hAnsiTheme="minorHAnsi"/>
                      <w:b w:val="0"/>
                    </w:rPr>
                  </w:pPr>
                  <w:r>
                    <w:rPr>
                      <w:rFonts w:asciiTheme="minorHAnsi" w:hAnsiTheme="minorHAnsi"/>
                      <w:b w:val="0"/>
                    </w:rPr>
                    <w:t>Global Interaction</w:t>
                  </w:r>
                </w:p>
              </w:tc>
              <w:tc>
                <w:tcPr>
                  <w:tcW w:w="406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4F81BD" w:themeColor="accent1"/>
                  </w:tcBorders>
                  <w:shd w:val="clear" w:color="auto" w:fill="auto"/>
                  <w:vAlign w:val="center"/>
                </w:tcPr>
                <w:p w14:paraId="43F1F184" w14:textId="2ADE2DFE" w:rsidR="002B4DE8" w:rsidRPr="000B04D4" w:rsidRDefault="002D7130" w:rsidP="00C16188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rPr>
                      <w:noProof/>
                    </w:rPr>
                    <w:drawing>
                      <wp:inline distT="0" distB="0" distL="0" distR="0" wp14:anchorId="289724EB" wp14:editId="2A050B66">
                        <wp:extent cx="2445385" cy="1456055"/>
                        <wp:effectExtent l="0" t="0" r="0" b="0"/>
                        <wp:docPr id="171087478" name="Picture 11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1087478" name=""/>
                                <pic:cNvPicPr/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45385" cy="14560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67" w:type="dxa"/>
                  <w:tcBorders>
                    <w:top w:val="single" w:sz="18" w:space="0" w:color="548DD4" w:themeColor="text2" w:themeTint="99"/>
                    <w:left w:val="single" w:sz="18" w:space="0" w:color="4F81BD" w:themeColor="accent1"/>
                    <w:bottom w:val="single" w:sz="18" w:space="0" w:color="548DD4" w:themeColor="text2" w:themeTint="99"/>
                    <w:right w:val="single" w:sz="18" w:space="0" w:color="4F81BD" w:themeColor="accent1"/>
                  </w:tcBorders>
                  <w:shd w:val="clear" w:color="auto" w:fill="auto"/>
                </w:tcPr>
                <w:tbl>
                  <w:tblPr>
                    <w:tblStyle w:val="MediumGrid1-Accent6"/>
                    <w:tblW w:w="5000" w:type="pct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680" w:firstRow="0" w:lastRow="0" w:firstColumn="1" w:lastColumn="0" w:noHBand="1" w:noVBand="1"/>
                  </w:tblPr>
                  <w:tblGrid>
                    <w:gridCol w:w="2093"/>
                    <w:gridCol w:w="1758"/>
                  </w:tblGrid>
                  <w:tr w:rsidR="0017091B" w14:paraId="7841DED1" w14:textId="77777777" w:rsidTr="004F6DE4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  <w:hideMark/>
                      </w:tcPr>
                      <w:p w14:paraId="33CB2581" w14:textId="086BEF6E" w:rsidR="0017091B" w:rsidRPr="00BE6656" w:rsidRDefault="002D7130" w:rsidP="004F6DE4">
                        <w:pPr>
                          <w:jc w:val="right"/>
                          <w:rPr>
                            <w:rStyle w:val="Strong"/>
                            <w:bCs/>
                          </w:rPr>
                        </w:pPr>
                        <w:r>
                          <w:t>Type: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  <w:hideMark/>
                      </w:tcPr>
                      <w:p w14:paraId="136A8375" w14:textId="2FCD11B9" w:rsidR="0017091B" w:rsidRPr="00BE6656" w:rsidRDefault="002D7130" w:rsidP="004F6DE4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</w:rPr>
                          <w:t>Bonded</w:t>
                        </w:r>
                      </w:p>
                    </w:tc>
                  </w:tr>
                  <w:tr w:rsidR="002D7130" w14:paraId="758EC79A" w14:textId="77777777" w:rsidTr="004F6DE4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14:paraId="5235B127" w14:textId="018C64D9" w:rsidR="002D7130" w:rsidRDefault="002D7130" w:rsidP="004F6DE4">
                        <w:pPr>
                          <w:jc w:val="right"/>
                        </w:pPr>
                        <w:r>
                          <w:t>Components: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14:paraId="70D9FB68" w14:textId="02057CBA" w:rsidR="002D7130" w:rsidRDefault="002D7130" w:rsidP="004F6DE4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</w:rPr>
                          <w:t>1 component(s)</w:t>
                        </w:r>
                      </w:p>
                    </w:tc>
                  </w:tr>
                  <w:tr w:rsidR="002D7130" w14:paraId="64F59C41" w14:textId="77777777" w:rsidTr="004F6DE4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14:paraId="62BBAC1D" w14:textId="3D7850CA" w:rsidR="002D7130" w:rsidRDefault="002D7130" w:rsidP="004F6DE4">
                        <w:pPr>
                          <w:jc w:val="right"/>
                        </w:pPr>
                        <w:r>
                          <w:t>Options: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14:paraId="54C6AD5D" w14:textId="4BC033CB" w:rsidR="002D7130" w:rsidRDefault="002D7130" w:rsidP="004F6DE4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</w:rPr>
                          <w:t>Independent mesh</w:t>
                        </w:r>
                      </w:p>
                    </w:tc>
                  </w:tr>
                </w:tbl>
                <w:p w14:paraId="120DE46D" w14:textId="77777777" w:rsidR="00213D4E" w:rsidRPr="00211C62" w:rsidRDefault="00213D4E" w:rsidP="0017091B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</w:tbl>
          <w:p w14:paraId="774175F0" w14:textId="0084BE3D" w:rsidR="00104BD8" w:rsidRDefault="00104BD8" w:rsidP="000A7C6B">
            <w:pPr>
              <w:rPr>
                <w:rStyle w:val="A3"/>
              </w:rPr>
            </w:pPr>
          </w:p>
          <w:p w14:paraId="2556802F" w14:textId="77777777" w:rsidR="00104BD8" w:rsidRDefault="00104BD8" w:rsidP="000A7C6B"/>
        </w:tc>
      </w:tr>
    </w:tbl>
    <w:p w14:paraId="10D4CBE4" w14:textId="77777777" w:rsidR="00A61A59" w:rsidRDefault="00A61A59" w:rsidP="006936A0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016"/>
      </w:tblGrid>
      <w:tr w:rsidR="00A61A59" w14:paraId="40262192" w14:textId="77777777" w:rsidTr="00A14EA8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14:paraId="4E9EB489" w14:textId="59BA10AE" w:rsidR="00A61A59" w:rsidRDefault="002D7130" w:rsidP="000A7C6B">
            <w:pPr>
              <w:pStyle w:val="Heading1"/>
            </w:pPr>
            <w:bookmarkStart w:id="15" w:name="_Toc146806278"/>
            <w:r>
              <w:t>Mesh information</w:t>
            </w:r>
            <w:bookmarkEnd w:id="15"/>
          </w:p>
          <w:tbl>
            <w:tblPr>
              <w:tblStyle w:val="MediumList1-Accent11"/>
              <w:tblW w:w="0" w:type="auto"/>
              <w:tblLayout w:type="fixed"/>
              <w:tblLook w:val="0480" w:firstRow="0" w:lastRow="0" w:firstColumn="1" w:lastColumn="0" w:noHBand="0" w:noVBand="1"/>
            </w:tblPr>
            <w:tblGrid>
              <w:gridCol w:w="5392"/>
              <w:gridCol w:w="5393"/>
            </w:tblGrid>
            <w:tr w:rsidR="00A9531D" w14:paraId="564F596A" w14:textId="77777777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3980B9EC" w14:textId="03B14615" w:rsidR="00A9531D" w:rsidRDefault="002D7130" w:rsidP="00C16188">
                  <w:r>
                    <w:t>Mesh type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1A695785" w14:textId="4CCF527F" w:rsidR="00A9531D" w:rsidRDefault="002D7130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Beam Mesh</w:t>
                  </w:r>
                </w:p>
              </w:tc>
            </w:tr>
          </w:tbl>
          <w:p w14:paraId="3D261804" w14:textId="77777777" w:rsidR="00690657" w:rsidRDefault="00690657" w:rsidP="00690657"/>
          <w:p w14:paraId="7974297E" w14:textId="5035BCB2" w:rsidR="00A9531D" w:rsidRPr="00690657" w:rsidRDefault="002D7130" w:rsidP="00690657">
            <w:pPr>
              <w:pStyle w:val="Heading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Mesh information - Details</w:t>
            </w:r>
          </w:p>
          <w:tbl>
            <w:tblPr>
              <w:tblStyle w:val="MediumList1-Accent11"/>
              <w:tblW w:w="10785" w:type="dxa"/>
              <w:tblLayout w:type="fixed"/>
              <w:tblLook w:val="0480" w:firstRow="0" w:lastRow="0" w:firstColumn="1" w:lastColumn="0" w:noHBand="0" w:noVBand="1"/>
            </w:tblPr>
            <w:tblGrid>
              <w:gridCol w:w="5392"/>
              <w:gridCol w:w="5393"/>
            </w:tblGrid>
            <w:tr w:rsidR="007107BE" w14:paraId="5AF3E703" w14:textId="77777777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7868B105" w14:textId="3BEBF999" w:rsidR="007107BE" w:rsidRDefault="002D7130" w:rsidP="00C16188">
                  <w:r>
                    <w:t>Total Nodes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635BFC88" w14:textId="50EA0B18" w:rsidR="007107BE" w:rsidRDefault="002D7130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30</w:t>
                  </w:r>
                </w:p>
              </w:tc>
            </w:tr>
            <w:tr w:rsidR="002D7130" w14:paraId="06CA30F5" w14:textId="77777777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5063DE09" w14:textId="15C4EB31" w:rsidR="002D7130" w:rsidRDefault="002D7130" w:rsidP="00C16188">
                  <w:r>
                    <w:t>Total Elements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2249DDAE" w14:textId="3E7F7584" w:rsidR="002D7130" w:rsidRDefault="002D7130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26</w:t>
                  </w:r>
                </w:p>
              </w:tc>
            </w:tr>
            <w:tr w:rsidR="002D7130" w14:paraId="7A8AB0C6" w14:textId="77777777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74EDC566" w14:textId="35AC9038" w:rsidR="002D7130" w:rsidRDefault="002D7130" w:rsidP="00C16188">
                  <w:r>
                    <w:t xml:space="preserve">Time to complete mesh(hh;mm;ss):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60BAD503" w14:textId="38258A96" w:rsidR="002D7130" w:rsidRDefault="002D7130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00:00:00</w:t>
                  </w:r>
                </w:p>
              </w:tc>
            </w:tr>
            <w:tr w:rsidR="002D7130" w14:paraId="6C508F01" w14:textId="77777777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0C6BB0CA" w14:textId="698B136B" w:rsidR="002D7130" w:rsidRDefault="002D7130" w:rsidP="00C16188">
                  <w:r>
                    <w:t xml:space="preserve">Computer name: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14:paraId="1A69EA5C" w14:textId="1774EC08" w:rsidR="002D7130" w:rsidRDefault="002D7130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JW-MACHINE</w:t>
                  </w:r>
                </w:p>
              </w:tc>
            </w:tr>
          </w:tbl>
          <w:p w14:paraId="0A3C2362" w14:textId="2270197D" w:rsidR="00A61A59" w:rsidRPr="00F077CB" w:rsidRDefault="00A61A59" w:rsidP="000A7C6B"/>
        </w:tc>
      </w:tr>
    </w:tbl>
    <w:p w14:paraId="11E2B602" w14:textId="77777777" w:rsidR="002C53F9" w:rsidRDefault="002C53F9" w:rsidP="006936A0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016"/>
      </w:tblGrid>
      <w:tr w:rsidR="002C53F9" w14:paraId="03D70EE4" w14:textId="77777777" w:rsidTr="00D60DFB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14:paraId="416D27A5" w14:textId="158B7470" w:rsidR="002C53F9" w:rsidRDefault="002D7130" w:rsidP="000A7C6B">
            <w:pPr>
              <w:pStyle w:val="Heading1"/>
            </w:pPr>
            <w:bookmarkStart w:id="16" w:name="_Toc146806279"/>
            <w:r>
              <w:t>Sensor Details</w:t>
            </w:r>
            <w:bookmarkEnd w:id="16"/>
          </w:p>
          <w:p w14:paraId="09E07AE3" w14:textId="18D057A1" w:rsidR="002C53F9" w:rsidRPr="00F077CB" w:rsidRDefault="002D7130" w:rsidP="000A7C6B">
            <w:r>
              <w:t>No Data</w:t>
            </w:r>
          </w:p>
        </w:tc>
      </w:tr>
    </w:tbl>
    <w:p w14:paraId="6C62EBAF" w14:textId="77777777" w:rsidR="005F5B79" w:rsidRDefault="005F5B79" w:rsidP="00F12133"/>
    <w:tbl>
      <w:tblPr>
        <w:tblStyle w:val="TableGrid"/>
        <w:tblW w:w="11304" w:type="dxa"/>
        <w:tblLook w:val="04A0" w:firstRow="1" w:lastRow="0" w:firstColumn="1" w:lastColumn="0" w:noHBand="0" w:noVBand="1"/>
      </w:tblPr>
      <w:tblGrid>
        <w:gridCol w:w="11304"/>
      </w:tblGrid>
      <w:tr w:rsidR="005F5B79" w14:paraId="09643D46" w14:textId="77777777" w:rsidTr="00EA47EE">
        <w:trPr>
          <w:trHeight w:val="1900"/>
        </w:trPr>
        <w:tc>
          <w:tcPr>
            <w:tcW w:w="11304" w:type="dxa"/>
            <w:tcBorders>
              <w:top w:val="nil"/>
              <w:left w:val="nil"/>
              <w:bottom w:val="nil"/>
              <w:right w:val="nil"/>
            </w:tcBorders>
          </w:tcPr>
          <w:p w14:paraId="29F894E2" w14:textId="25FB5127" w:rsidR="005F5B79" w:rsidRDefault="002D7130" w:rsidP="000A7C6B">
            <w:pPr>
              <w:pStyle w:val="Heading1"/>
            </w:pPr>
            <w:bookmarkStart w:id="17" w:name="_Toc146806280"/>
            <w:r>
              <w:lastRenderedPageBreak/>
              <w:t>Resultant Forces</w:t>
            </w:r>
            <w:bookmarkEnd w:id="17"/>
          </w:p>
          <w:p w14:paraId="407462C4" w14:textId="7EAEF795" w:rsidR="005F5B79" w:rsidRPr="000B04D4" w:rsidRDefault="002D7130" w:rsidP="000A7C6B">
            <w:pPr>
              <w:pStyle w:val="Heading2"/>
            </w:pPr>
            <w:r>
              <w:t>Reaction forces</w:t>
            </w:r>
          </w:p>
          <w:tbl>
            <w:tblPr>
              <w:tblStyle w:val="LightGrid-Accent11"/>
              <w:tblW w:w="4995" w:type="pct"/>
              <w:tblInd w:w="4" w:type="dxa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1786"/>
              <w:gridCol w:w="1785"/>
              <w:gridCol w:w="1785"/>
              <w:gridCol w:w="1785"/>
              <w:gridCol w:w="1785"/>
              <w:gridCol w:w="2105"/>
            </w:tblGrid>
            <w:tr w:rsidR="0012453F" w14:paraId="22B080D5" w14:textId="77777777" w:rsidTr="0012453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4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14:paraId="4BFDC9AD" w14:textId="221F21D5" w:rsidR="005F5B79" w:rsidRDefault="002D7130" w:rsidP="000A7C6B">
                  <w:r>
                    <w:t>Selection set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14:paraId="622ECED5" w14:textId="5390CF21" w:rsidR="005F5B79" w:rsidRDefault="002D7130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Units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14:paraId="38C1AB2E" w14:textId="1A9F4A0E" w:rsidR="005F5B79" w:rsidRDefault="002D7130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X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14:paraId="78D0C977" w14:textId="10C58B62" w:rsidR="005F5B79" w:rsidRDefault="002D7130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Y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</w:tcBorders>
                  <w:shd w:val="clear" w:color="auto" w:fill="CCC0D9" w:themeFill="accent4" w:themeFillTint="66"/>
                </w:tcPr>
                <w:p w14:paraId="7CCDDE8D" w14:textId="67D3BA27" w:rsidR="005F5B79" w:rsidRDefault="002D7130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Z</w:t>
                  </w:r>
                </w:p>
              </w:tc>
              <w:tc>
                <w:tcPr>
                  <w:tcW w:w="954" w:type="pct"/>
                  <w:tcBorders>
                    <w:top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14:paraId="00DFBF0A" w14:textId="6CEC9D4A" w:rsidR="005F5B79" w:rsidRDefault="002D7130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Resultant</w:t>
                  </w:r>
                </w:p>
              </w:tc>
            </w:tr>
            <w:tr w:rsidR="005F5B79" w14:paraId="61FCD570" w14:textId="77777777" w:rsidTr="0012453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684B2692" w14:textId="1F61AD77" w:rsidR="005F5B79" w:rsidRPr="004D2956" w:rsidRDefault="002D7130" w:rsidP="000A7C6B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Entire Model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2613A76A" w14:textId="7566FE87" w:rsidR="005F5B79" w:rsidRPr="004D2956" w:rsidRDefault="002D713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5B0A4CBF" w14:textId="6BE8BE12" w:rsidR="005F5B79" w:rsidRPr="004D2956" w:rsidRDefault="002D713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352F20EA" w14:textId="0580DE43" w:rsidR="005F5B79" w:rsidRPr="004D2956" w:rsidRDefault="002D713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756.205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6C0E8F91" w14:textId="40994BA6" w:rsidR="005F5B79" w:rsidRPr="004D2956" w:rsidRDefault="002D713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954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05A6905C" w14:textId="4C5B1452" w:rsidR="005F5B79" w:rsidRPr="004D2956" w:rsidRDefault="002D713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756.205</w:t>
                  </w:r>
                </w:p>
              </w:tc>
            </w:tr>
          </w:tbl>
          <w:p w14:paraId="3B95167C" w14:textId="4D51CB0E" w:rsidR="005F5B79" w:rsidRPr="000B04D4" w:rsidRDefault="002D7130" w:rsidP="000A7C6B">
            <w:pPr>
              <w:pStyle w:val="Heading2"/>
            </w:pPr>
            <w:r>
              <w:t>Reaction Moments</w:t>
            </w:r>
          </w:p>
          <w:tbl>
            <w:tblPr>
              <w:tblStyle w:val="LightGrid-Accent11"/>
              <w:tblW w:w="4998" w:type="pct"/>
              <w:tblInd w:w="4" w:type="dxa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1791"/>
              <w:gridCol w:w="1766"/>
              <w:gridCol w:w="1779"/>
              <w:gridCol w:w="1779"/>
              <w:gridCol w:w="1779"/>
              <w:gridCol w:w="2144"/>
            </w:tblGrid>
            <w:tr w:rsidR="0012453F" w14:paraId="4A3E0606" w14:textId="77777777" w:rsidTr="0012453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4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1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14:paraId="618C62FE" w14:textId="3456E622" w:rsidR="005F5B79" w:rsidRDefault="002D7130" w:rsidP="000A7C6B">
                  <w:r>
                    <w:t>Selection set</w:t>
                  </w:r>
                </w:p>
              </w:tc>
              <w:tc>
                <w:tcPr>
                  <w:tcW w:w="800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14:paraId="61BEA335" w14:textId="3ADD0C98" w:rsidR="005F5B79" w:rsidRDefault="002D7130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Units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14:paraId="69880889" w14:textId="2008C2BD" w:rsidR="005F5B79" w:rsidRDefault="002D7130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X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14:paraId="22BC5945" w14:textId="637674CA" w:rsidR="005F5B79" w:rsidRDefault="002D7130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Y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14:paraId="2EB97C51" w14:textId="26503FB3" w:rsidR="005F5B79" w:rsidRDefault="002D7130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Z</w:t>
                  </w:r>
                </w:p>
              </w:tc>
              <w:tc>
                <w:tcPr>
                  <w:tcW w:w="971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14:paraId="1CE2F782" w14:textId="698E5352" w:rsidR="005F5B79" w:rsidRDefault="002D7130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Resultant</w:t>
                  </w:r>
                </w:p>
              </w:tc>
            </w:tr>
            <w:tr w:rsidR="005F5B79" w14:paraId="0F483A1C" w14:textId="77777777" w:rsidTr="0012453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1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4879FF2D" w14:textId="04C777CD" w:rsidR="005F5B79" w:rsidRPr="004D2956" w:rsidRDefault="002D7130" w:rsidP="000A7C6B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Entire Model</w:t>
                  </w:r>
                </w:p>
              </w:tc>
              <w:tc>
                <w:tcPr>
                  <w:tcW w:w="800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0B3F49E0" w14:textId="4D38EDEC" w:rsidR="005F5B79" w:rsidRPr="004D2956" w:rsidRDefault="002D713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N.m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1601D8C4" w14:textId="0B239BF0" w:rsidR="005F5B79" w:rsidRPr="004D2956" w:rsidRDefault="002D713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5FE58821" w14:textId="526B4F82" w:rsidR="005F5B79" w:rsidRPr="004D2956" w:rsidRDefault="002D713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03A44B49" w14:textId="6FA8750A" w:rsidR="005F5B79" w:rsidRPr="004D2956" w:rsidRDefault="002D713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1,233.81</w:t>
                  </w:r>
                </w:p>
              </w:tc>
              <w:tc>
                <w:tcPr>
                  <w:tcW w:w="971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50E8D535" w14:textId="141F5259" w:rsidR="005F5B79" w:rsidRPr="004D2956" w:rsidRDefault="002D713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1,233.81</w:t>
                  </w:r>
                </w:p>
              </w:tc>
            </w:tr>
          </w:tbl>
          <w:p w14:paraId="60E9EE34" w14:textId="77777777" w:rsidR="005F5B79" w:rsidRDefault="005F5B79" w:rsidP="000A7C6B"/>
        </w:tc>
      </w:tr>
      <w:tr w:rsidR="005F5B79" w14:paraId="41E3C14B" w14:textId="77777777" w:rsidTr="00EA47EE">
        <w:trPr>
          <w:trHeight w:val="41"/>
        </w:trPr>
        <w:tc>
          <w:tcPr>
            <w:tcW w:w="11304" w:type="dxa"/>
            <w:tcBorders>
              <w:top w:val="nil"/>
              <w:left w:val="nil"/>
              <w:bottom w:val="nil"/>
              <w:right w:val="nil"/>
            </w:tcBorders>
          </w:tcPr>
          <w:p w14:paraId="658F6DFC" w14:textId="6DF29D05" w:rsidR="00C6072D" w:rsidRPr="000B04D4" w:rsidRDefault="002D7130" w:rsidP="00C6072D">
            <w:pPr>
              <w:pStyle w:val="Heading2"/>
            </w:pPr>
            <w:bookmarkStart w:id="18" w:name="_Toc243733151"/>
            <w:bookmarkStart w:id="19" w:name="_Toc245020119"/>
            <w:bookmarkStart w:id="20" w:name="_Toc245020151"/>
            <w:r>
              <w:t>Free body forces</w:t>
            </w:r>
          </w:p>
          <w:tbl>
            <w:tblPr>
              <w:tblStyle w:val="LightGrid-Accent11"/>
              <w:tblW w:w="4995" w:type="pct"/>
              <w:tblInd w:w="4" w:type="dxa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1786"/>
              <w:gridCol w:w="1785"/>
              <w:gridCol w:w="1785"/>
              <w:gridCol w:w="1785"/>
              <w:gridCol w:w="1785"/>
              <w:gridCol w:w="2105"/>
            </w:tblGrid>
            <w:tr w:rsidR="00C6072D" w14:paraId="1BDA2CE8" w14:textId="77777777" w:rsidTr="00C5579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4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14:paraId="4A7B484B" w14:textId="0C3DAA39" w:rsidR="00C6072D" w:rsidRDefault="002D7130" w:rsidP="00C6072D">
                  <w:r>
                    <w:t>Selection set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14:paraId="769146BA" w14:textId="78A3DEE4" w:rsidR="00C6072D" w:rsidRDefault="002D7130" w:rsidP="005C6EA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Units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14:paraId="3E533379" w14:textId="78A82987" w:rsidR="00C6072D" w:rsidRDefault="002D7130" w:rsidP="005C6EA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X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14:paraId="18EA83FF" w14:textId="626E27AB" w:rsidR="00C6072D" w:rsidRDefault="002D7130" w:rsidP="005C6EA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Y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</w:tcBorders>
                  <w:shd w:val="clear" w:color="auto" w:fill="CCC0D9" w:themeFill="accent4" w:themeFillTint="66"/>
                </w:tcPr>
                <w:p w14:paraId="77D69BB5" w14:textId="7325AB56" w:rsidR="00C6072D" w:rsidRDefault="002D7130" w:rsidP="005C6EA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Z</w:t>
                  </w:r>
                </w:p>
              </w:tc>
              <w:tc>
                <w:tcPr>
                  <w:tcW w:w="954" w:type="pct"/>
                  <w:tcBorders>
                    <w:top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14:paraId="7F20794B" w14:textId="4A87A5E5" w:rsidR="00C6072D" w:rsidRDefault="002D7130" w:rsidP="00C6072D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Resultant</w:t>
                  </w:r>
                </w:p>
              </w:tc>
            </w:tr>
            <w:tr w:rsidR="00C6072D" w14:paraId="657491AF" w14:textId="77777777" w:rsidTr="00C557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1BF98119" w14:textId="34B8134A" w:rsidR="00C6072D" w:rsidRPr="004D2956" w:rsidRDefault="002D7130" w:rsidP="00C6072D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Entire Model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4DDA5421" w14:textId="41AAD839" w:rsidR="00C6072D" w:rsidRPr="004D2956" w:rsidRDefault="002D7130" w:rsidP="00C6072D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4BDA4ABB" w14:textId="664E0E1C" w:rsidR="00C6072D" w:rsidRPr="004D2956" w:rsidRDefault="002D7130" w:rsidP="00C6072D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1071D27C" w14:textId="36F4ADA7" w:rsidR="00C6072D" w:rsidRPr="004D2956" w:rsidRDefault="002D7130" w:rsidP="00C6072D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79A49DC2" w14:textId="072AFBEE" w:rsidR="00C6072D" w:rsidRPr="004D2956" w:rsidRDefault="002D7130" w:rsidP="00C6072D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954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3B451CF4" w14:textId="50F4162F" w:rsidR="00C6072D" w:rsidRPr="004D2956" w:rsidRDefault="002D7130" w:rsidP="00C6072D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</w:tr>
          </w:tbl>
          <w:p w14:paraId="4405C6A2" w14:textId="16B433B0" w:rsidR="00C6072D" w:rsidRPr="000B04D4" w:rsidRDefault="002D7130" w:rsidP="00C6072D">
            <w:pPr>
              <w:pStyle w:val="Heading2"/>
            </w:pPr>
            <w:r>
              <w:t>Free body moments</w:t>
            </w:r>
          </w:p>
          <w:tbl>
            <w:tblPr>
              <w:tblStyle w:val="LightGrid-Accent11"/>
              <w:tblW w:w="4998" w:type="pct"/>
              <w:tblInd w:w="4" w:type="dxa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1791"/>
              <w:gridCol w:w="1766"/>
              <w:gridCol w:w="1779"/>
              <w:gridCol w:w="1779"/>
              <w:gridCol w:w="1779"/>
              <w:gridCol w:w="2144"/>
            </w:tblGrid>
            <w:tr w:rsidR="00C6072D" w14:paraId="39DEBCB8" w14:textId="77777777" w:rsidTr="00C5579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4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1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14:paraId="2CA20972" w14:textId="2EE4CA73" w:rsidR="00C6072D" w:rsidRDefault="002D7130" w:rsidP="005C6EA8">
                  <w:r>
                    <w:t>Selection set</w:t>
                  </w:r>
                </w:p>
              </w:tc>
              <w:tc>
                <w:tcPr>
                  <w:tcW w:w="800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14:paraId="5F513706" w14:textId="3FD6420F" w:rsidR="00C6072D" w:rsidRDefault="002D7130" w:rsidP="005C6EA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Units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14:paraId="49B8CE80" w14:textId="327943A4" w:rsidR="00C6072D" w:rsidRDefault="002D7130" w:rsidP="005C6EA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X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14:paraId="51D6DEDD" w14:textId="310DC530" w:rsidR="00C6072D" w:rsidRDefault="002D7130" w:rsidP="005C6EA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Y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14:paraId="3B30A05F" w14:textId="60339CA3" w:rsidR="00C6072D" w:rsidRDefault="002D7130" w:rsidP="005C6EA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Z</w:t>
                  </w:r>
                </w:p>
              </w:tc>
              <w:tc>
                <w:tcPr>
                  <w:tcW w:w="971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14:paraId="53853F6B" w14:textId="261D206B" w:rsidR="00C6072D" w:rsidRDefault="002D7130" w:rsidP="005C6EA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Resultant</w:t>
                  </w:r>
                </w:p>
              </w:tc>
            </w:tr>
            <w:tr w:rsidR="00C6072D" w14:paraId="1826EA75" w14:textId="77777777" w:rsidTr="00C557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1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30FAB84F" w14:textId="1A3765B6" w:rsidR="00C6072D" w:rsidRPr="004D2956" w:rsidRDefault="002D7130" w:rsidP="00C6072D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Entire Model</w:t>
                  </w:r>
                </w:p>
              </w:tc>
              <w:tc>
                <w:tcPr>
                  <w:tcW w:w="800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1D7D83E5" w14:textId="19B1213A" w:rsidR="00C6072D" w:rsidRPr="004D2956" w:rsidRDefault="002D7130" w:rsidP="00C6072D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N.m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7339AFD2" w14:textId="7124B1C2" w:rsidR="00C6072D" w:rsidRPr="004D2956" w:rsidRDefault="002D7130" w:rsidP="00C6072D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071AFE02" w14:textId="78528712" w:rsidR="00C6072D" w:rsidRPr="004D2956" w:rsidRDefault="002D7130" w:rsidP="00C6072D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318F49CD" w14:textId="370CF77A" w:rsidR="00C6072D" w:rsidRPr="004D2956" w:rsidRDefault="002D7130" w:rsidP="00C6072D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971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14:paraId="610F045A" w14:textId="467166D6" w:rsidR="00C6072D" w:rsidRPr="004D2956" w:rsidRDefault="002D7130" w:rsidP="00C6072D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</w:tr>
          </w:tbl>
          <w:p w14:paraId="224B680F" w14:textId="5DA06DB9" w:rsidR="005F5B79" w:rsidRDefault="005F5B79" w:rsidP="000A7C6B"/>
        </w:tc>
      </w:tr>
      <w:bookmarkEnd w:id="18"/>
      <w:bookmarkEnd w:id="19"/>
      <w:bookmarkEnd w:id="20"/>
    </w:tbl>
    <w:p w14:paraId="597B3CC7" w14:textId="77777777" w:rsidR="00EC2432" w:rsidRDefault="00EC2432" w:rsidP="00EC243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00"/>
      </w:tblGrid>
      <w:tr w:rsidR="00EC2432" w14:paraId="0ED0A725" w14:textId="77777777" w:rsidTr="00973246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14:paraId="67D772A9" w14:textId="498A664D" w:rsidR="00EC2432" w:rsidRDefault="002D7130" w:rsidP="000A7C6B">
            <w:pPr>
              <w:pStyle w:val="Heading1"/>
            </w:pPr>
            <w:bookmarkStart w:id="21" w:name="_Toc146806281"/>
            <w:r>
              <w:lastRenderedPageBreak/>
              <w:t>Beams</w:t>
            </w:r>
            <w:bookmarkEnd w:id="21"/>
          </w:p>
          <w:p w14:paraId="4AFCC78D" w14:textId="5293CE8B" w:rsidR="0050542D" w:rsidRPr="002D7130" w:rsidRDefault="002D7130" w:rsidP="002D7130">
            <w:pPr>
              <w:pStyle w:val="Heading2"/>
            </w:pPr>
            <w:r>
              <w:t>Beam Forces</w:t>
            </w:r>
          </w:p>
          <w:tbl>
            <w:tblPr>
              <w:tblStyle w:val="LightGrid-Accent11"/>
              <w:tblW w:w="5000" w:type="pct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8" w:space="0" w:color="000000" w:themeColor="tex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1177"/>
              <w:gridCol w:w="836"/>
              <w:gridCol w:w="1033"/>
              <w:gridCol w:w="1234"/>
              <w:gridCol w:w="1235"/>
              <w:gridCol w:w="1745"/>
              <w:gridCol w:w="1745"/>
              <w:gridCol w:w="1533"/>
            </w:tblGrid>
            <w:tr w:rsidR="002D7130" w14:paraId="7A9276DB" w14:textId="77777777" w:rsidTr="002D713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" w:type="pct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5E804576" w14:textId="6AD8CD96" w:rsidR="002D7130" w:rsidRDefault="002D7130" w:rsidP="001107DF">
                  <w:pPr>
                    <w:jc w:val="center"/>
                  </w:pPr>
                  <w:r>
                    <w:t>Beam Name</w:t>
                  </w:r>
                </w:p>
              </w:tc>
              <w:tc>
                <w:tcPr>
                  <w:tcW w:w="397" w:type="pct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6002104F" w14:textId="1E492CFD" w:rsidR="002D7130" w:rsidRDefault="002D7130" w:rsidP="001107DF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Joints</w:t>
                  </w:r>
                </w:p>
              </w:tc>
              <w:tc>
                <w:tcPr>
                  <w:tcW w:w="490" w:type="pct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4A38985D" w14:textId="20F899EC" w:rsidR="002D7130" w:rsidRDefault="002D7130" w:rsidP="001107DF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Axial(N)</w:t>
                  </w:r>
                </w:p>
              </w:tc>
              <w:tc>
                <w:tcPr>
                  <w:tcW w:w="586" w:type="pct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783A16AD" w14:textId="356F06AA" w:rsidR="002D7130" w:rsidRDefault="002D7130" w:rsidP="001107DF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Shear1(N)</w:t>
                  </w:r>
                </w:p>
              </w:tc>
              <w:tc>
                <w:tcPr>
                  <w:tcW w:w="586" w:type="pct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6784E474" w14:textId="0BB136A4" w:rsidR="002D7130" w:rsidRDefault="002D7130" w:rsidP="001107DF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Shear2(N)</w:t>
                  </w:r>
                </w:p>
              </w:tc>
              <w:tc>
                <w:tcPr>
                  <w:tcW w:w="828" w:type="pct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703D2ED9" w14:textId="4C9B21F7" w:rsidR="002D7130" w:rsidRDefault="002D7130" w:rsidP="001107DF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Moment1(N.m)</w:t>
                  </w:r>
                </w:p>
              </w:tc>
              <w:tc>
                <w:tcPr>
                  <w:tcW w:w="828" w:type="pct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763B2C92" w14:textId="300C9B24" w:rsidR="002D7130" w:rsidRDefault="002D7130" w:rsidP="001107DF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Moment2(N.m)</w:t>
                  </w:r>
                </w:p>
              </w:tc>
              <w:tc>
                <w:tcPr>
                  <w:tcW w:w="727" w:type="pct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5729D30D" w14:textId="5392BF75" w:rsidR="002D7130" w:rsidRDefault="002D7130" w:rsidP="001107DF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Torque(N.m)</w:t>
                  </w:r>
                </w:p>
              </w:tc>
            </w:tr>
            <w:tr w:rsidR="002D7130" w14:paraId="24BFC8F8" w14:textId="77777777" w:rsidTr="002D713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cantSplit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" w:type="pct"/>
                  <w:vMerge w:val="restar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5FE6A74B" w14:textId="02BE58F4" w:rsidR="002D7130" w:rsidRPr="00A54E07" w:rsidRDefault="002D7130" w:rsidP="001107DF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Beam-1(Boss-Extrude3)</w:t>
                  </w:r>
                </w:p>
              </w:tc>
              <w:tc>
                <w:tcPr>
                  <w:tcW w:w="397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36258614" w14:textId="5B672855" w:rsidR="002D7130" w:rsidRPr="00A54E07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1</w:t>
                  </w:r>
                </w:p>
              </w:tc>
              <w:tc>
                <w:tcPr>
                  <w:tcW w:w="490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58956F47" w14:textId="1F833EB8" w:rsidR="002D7130" w:rsidRPr="00A54E07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586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77DAD19A" w14:textId="0909CA4D" w:rsidR="002D7130" w:rsidRPr="00A54E07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586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20A806D8" w14:textId="57A29AF4" w:rsidR="002D7130" w:rsidRPr="00A54E07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2.9897e-08</w:t>
                  </w:r>
                </w:p>
              </w:tc>
              <w:tc>
                <w:tcPr>
                  <w:tcW w:w="828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691B56B8" w14:textId="141F5836" w:rsidR="002D7130" w:rsidRPr="00A54E07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2.79325e-09</w:t>
                  </w:r>
                </w:p>
              </w:tc>
              <w:tc>
                <w:tcPr>
                  <w:tcW w:w="828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58DAD145" w14:textId="1187D3BB" w:rsidR="002D7130" w:rsidRPr="00A54E07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727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5D9B2AA4" w14:textId="22D264AF" w:rsidR="002D7130" w:rsidRPr="00A54E07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</w:tr>
            <w:tr w:rsidR="002D7130" w14:paraId="70D215FB" w14:textId="77777777" w:rsidTr="002D7130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cantSplit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" w:type="pct"/>
                  <w:vMerge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3C6111FA" w14:textId="77777777" w:rsidR="002D7130" w:rsidRPr="00A54E07" w:rsidRDefault="002D7130" w:rsidP="001107DF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397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72FB6BAC" w14:textId="7C6D4671" w:rsidR="002D7130" w:rsidRPr="00A54E07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2</w:t>
                  </w:r>
                </w:p>
              </w:tc>
              <w:tc>
                <w:tcPr>
                  <w:tcW w:w="490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325EAD1B" w14:textId="07345816" w:rsidR="002D7130" w:rsidRPr="00A54E07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586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7523B5F4" w14:textId="7E24015B" w:rsidR="002D7130" w:rsidRPr="00A54E07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586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760846FA" w14:textId="4654F732" w:rsidR="002D7130" w:rsidRPr="00A54E07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355.865</w:t>
                  </w:r>
                </w:p>
              </w:tc>
              <w:tc>
                <w:tcPr>
                  <w:tcW w:w="828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3697D00B" w14:textId="449C0BCF" w:rsidR="002D7130" w:rsidRPr="00A54E07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216.935</w:t>
                  </w:r>
                </w:p>
              </w:tc>
              <w:tc>
                <w:tcPr>
                  <w:tcW w:w="828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79150D22" w14:textId="317DEB74" w:rsidR="002D7130" w:rsidRPr="00A54E07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727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37A5DB12" w14:textId="46BE8028" w:rsidR="002D7130" w:rsidRPr="00A54E07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</w:tr>
            <w:tr w:rsidR="002D7130" w14:paraId="4C1F0AF2" w14:textId="77777777" w:rsidTr="002D713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cantSplit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" w:type="pct"/>
                  <w:vMerge w:val="restar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18AA9CDA" w14:textId="0C8E09C0" w:rsidR="002D7130" w:rsidRPr="00A54E07" w:rsidRDefault="002D7130" w:rsidP="001107DF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Beam-2(Boss-Extrude2)</w:t>
                  </w:r>
                </w:p>
              </w:tc>
              <w:tc>
                <w:tcPr>
                  <w:tcW w:w="397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645024E5" w14:textId="4018CC63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1</w:t>
                  </w:r>
                </w:p>
              </w:tc>
              <w:tc>
                <w:tcPr>
                  <w:tcW w:w="490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71A45B42" w14:textId="1265D04D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586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494DDEE0" w14:textId="66F4E7BF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586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4B6C006E" w14:textId="5C6B790E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-355.865</w:t>
                  </w:r>
                </w:p>
              </w:tc>
              <w:tc>
                <w:tcPr>
                  <w:tcW w:w="828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095959A0" w14:textId="220FF2CB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-216.935</w:t>
                  </w:r>
                </w:p>
              </w:tc>
              <w:tc>
                <w:tcPr>
                  <w:tcW w:w="828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43D0048D" w14:textId="58E20E04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727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1E4B5C42" w14:textId="73409919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</w:tr>
            <w:tr w:rsidR="002D7130" w14:paraId="0E2853A1" w14:textId="77777777" w:rsidTr="002D7130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cantSplit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" w:type="pct"/>
                  <w:vMerge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5627C3DB" w14:textId="77777777" w:rsidR="002D7130" w:rsidRPr="00A54E07" w:rsidRDefault="002D7130" w:rsidP="001107DF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397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4E919607" w14:textId="103E58A2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2</w:t>
                  </w:r>
                </w:p>
              </w:tc>
              <w:tc>
                <w:tcPr>
                  <w:tcW w:w="490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423572D8" w14:textId="42DAFEC4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586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17839C51" w14:textId="666C7CB8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586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2F108CB8" w14:textId="6AF97EAD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355.865</w:t>
                  </w:r>
                </w:p>
              </w:tc>
              <w:tc>
                <w:tcPr>
                  <w:tcW w:w="828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28F338A6" w14:textId="007D98E7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542.338</w:t>
                  </w:r>
                </w:p>
              </w:tc>
              <w:tc>
                <w:tcPr>
                  <w:tcW w:w="828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15D10EED" w14:textId="6D5F98AD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727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10364CAD" w14:textId="07711EFC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</w:tr>
            <w:tr w:rsidR="002D7130" w14:paraId="1083C4CF" w14:textId="77777777" w:rsidTr="002D713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cantSplit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" w:type="pct"/>
                  <w:vMerge w:val="restar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174EFE96" w14:textId="6D2A0EF6" w:rsidR="002D7130" w:rsidRPr="00A54E07" w:rsidRDefault="002D7130" w:rsidP="001107DF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Beam-3(Boss-Extrude1)</w:t>
                  </w:r>
                </w:p>
              </w:tc>
              <w:tc>
                <w:tcPr>
                  <w:tcW w:w="397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4C898341" w14:textId="018CE350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1</w:t>
                  </w:r>
                </w:p>
              </w:tc>
              <w:tc>
                <w:tcPr>
                  <w:tcW w:w="490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527D2862" w14:textId="14F935ED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586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2683144A" w14:textId="379691FA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586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0DAE28D0" w14:textId="266AF0BC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756.205</w:t>
                  </w:r>
                </w:p>
              </w:tc>
              <w:tc>
                <w:tcPr>
                  <w:tcW w:w="828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6D606370" w14:textId="6FA23469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1,233.81</w:t>
                  </w:r>
                </w:p>
              </w:tc>
              <w:tc>
                <w:tcPr>
                  <w:tcW w:w="828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25D3C284" w14:textId="3CC1915D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727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47D9FB20" w14:textId="68F261F1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</w:tr>
            <w:tr w:rsidR="002D7130" w14:paraId="2A319703" w14:textId="77777777" w:rsidTr="002D7130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cantSplit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59" w:type="pct"/>
                  <w:vMerge/>
                  <w:tcBorders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6E3B7837" w14:textId="77777777" w:rsidR="002D7130" w:rsidRPr="00A54E07" w:rsidRDefault="002D7130" w:rsidP="001107DF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397" w:type="pct"/>
                  <w:tcBorders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7A7FCACA" w14:textId="35A44D7E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2</w:t>
                  </w:r>
                </w:p>
              </w:tc>
              <w:tc>
                <w:tcPr>
                  <w:tcW w:w="490" w:type="pct"/>
                  <w:tcBorders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1393AE7B" w14:textId="7B3DA6AC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586" w:type="pct"/>
                  <w:tcBorders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23996B58" w14:textId="073014C4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586" w:type="pct"/>
                  <w:tcBorders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4FB7CD75" w14:textId="5A99557B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-756.205</w:t>
                  </w:r>
                </w:p>
              </w:tc>
              <w:tc>
                <w:tcPr>
                  <w:tcW w:w="828" w:type="pct"/>
                  <w:tcBorders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5951EE13" w14:textId="477124F4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-542.338</w:t>
                  </w:r>
                </w:p>
              </w:tc>
              <w:tc>
                <w:tcPr>
                  <w:tcW w:w="828" w:type="pct"/>
                  <w:tcBorders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3727304F" w14:textId="5AA3733D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727" w:type="pct"/>
                  <w:tcBorders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757525A1" w14:textId="4B88D9C1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</w:tr>
          </w:tbl>
          <w:p w14:paraId="1077539B" w14:textId="10F45326" w:rsidR="0050542D" w:rsidRPr="002D7130" w:rsidRDefault="002D7130" w:rsidP="002D7130">
            <w:pPr>
              <w:pStyle w:val="Heading2"/>
            </w:pPr>
            <w:r>
              <w:t>Beam Stresses</w:t>
            </w:r>
          </w:p>
          <w:tbl>
            <w:tblPr>
              <w:tblStyle w:val="LightGrid-Accent11"/>
              <w:tblW w:w="5000" w:type="pct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8" w:space="0" w:color="000000" w:themeColor="tex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1338"/>
              <w:gridCol w:w="837"/>
              <w:gridCol w:w="1566"/>
              <w:gridCol w:w="1625"/>
              <w:gridCol w:w="1625"/>
              <w:gridCol w:w="1307"/>
              <w:gridCol w:w="2240"/>
            </w:tblGrid>
            <w:tr w:rsidR="002D7130" w14:paraId="0C7FCB9A" w14:textId="77777777" w:rsidTr="002D713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5" w:type="pct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4CCF15FC" w14:textId="548FBA23" w:rsidR="002D7130" w:rsidRDefault="002D7130" w:rsidP="001107DF">
                  <w:pPr>
                    <w:jc w:val="center"/>
                  </w:pPr>
                  <w:r>
                    <w:t>Beam Name</w:t>
                  </w:r>
                </w:p>
              </w:tc>
              <w:tc>
                <w:tcPr>
                  <w:tcW w:w="397" w:type="pct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5A21E1F1" w14:textId="67C057A2" w:rsidR="002D7130" w:rsidRDefault="002D7130" w:rsidP="001107DF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Joints</w:t>
                  </w:r>
                </w:p>
              </w:tc>
              <w:tc>
                <w:tcPr>
                  <w:tcW w:w="743" w:type="pct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60E5AEC5" w14:textId="5F46460D" w:rsidR="002D7130" w:rsidRDefault="002D7130" w:rsidP="001107DF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Axial(N/m^2)</w:t>
                  </w:r>
                </w:p>
              </w:tc>
              <w:tc>
                <w:tcPr>
                  <w:tcW w:w="771" w:type="pct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666E9BB3" w14:textId="0C0173D9" w:rsidR="002D7130" w:rsidRDefault="002D7130" w:rsidP="001107DF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Bending Dir1(N/m^2)</w:t>
                  </w:r>
                </w:p>
              </w:tc>
              <w:tc>
                <w:tcPr>
                  <w:tcW w:w="771" w:type="pct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3C57FD97" w14:textId="000AE6E8" w:rsidR="002D7130" w:rsidRDefault="002D7130" w:rsidP="001107DF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Bending Dir2(N/m^2)</w:t>
                  </w:r>
                </w:p>
              </w:tc>
              <w:tc>
                <w:tcPr>
                  <w:tcW w:w="620" w:type="pct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16A86259" w14:textId="33AE4953" w:rsidR="002D7130" w:rsidRDefault="002D7130" w:rsidP="001107DF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Torsional (N/m^2)</w:t>
                  </w:r>
                </w:p>
              </w:tc>
              <w:tc>
                <w:tcPr>
                  <w:tcW w:w="1065" w:type="pct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54D1B7AA" w14:textId="6B8A3138" w:rsidR="002D7130" w:rsidRDefault="002D7130" w:rsidP="001107DF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Upper bound axial and bending(N/m^2)</w:t>
                  </w:r>
                </w:p>
              </w:tc>
            </w:tr>
            <w:tr w:rsidR="002D7130" w14:paraId="752C1A5D" w14:textId="77777777" w:rsidTr="002D713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cantSplit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5" w:type="pct"/>
                  <w:vMerge w:val="restar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1DB29A6E" w14:textId="5D7A7A55" w:rsidR="002D7130" w:rsidRPr="00A54E07" w:rsidRDefault="002D7130" w:rsidP="001107DF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Beam-1(Boss-Extrude3)</w:t>
                  </w:r>
                </w:p>
              </w:tc>
              <w:tc>
                <w:tcPr>
                  <w:tcW w:w="397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5E42447A" w14:textId="3EB408DD" w:rsidR="002D7130" w:rsidRPr="00A54E07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1</w:t>
                  </w:r>
                </w:p>
              </w:tc>
              <w:tc>
                <w:tcPr>
                  <w:tcW w:w="743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2F49E1D9" w14:textId="1BC4D50A" w:rsidR="002D7130" w:rsidRPr="00A54E07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771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406A2064" w14:textId="692D906F" w:rsidR="002D7130" w:rsidRPr="00A54E07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-0.000111119</w:t>
                  </w:r>
                </w:p>
              </w:tc>
              <w:tc>
                <w:tcPr>
                  <w:tcW w:w="771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42697F02" w14:textId="140AEE2F" w:rsidR="002D7130" w:rsidRPr="00A54E07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620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643A5208" w14:textId="02603E38" w:rsidR="002D7130" w:rsidRPr="00A54E07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1065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2C69E2BC" w14:textId="413FA636" w:rsidR="002D7130" w:rsidRPr="00A54E07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0.000111119</w:t>
                  </w:r>
                </w:p>
              </w:tc>
            </w:tr>
            <w:tr w:rsidR="002D7130" w14:paraId="0CFEE23B" w14:textId="77777777" w:rsidTr="002D7130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cantSplit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5" w:type="pct"/>
                  <w:vMerge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3393208C" w14:textId="77777777" w:rsidR="002D7130" w:rsidRPr="00A54E07" w:rsidRDefault="002D7130" w:rsidP="001107DF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397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2E54674A" w14:textId="41D8447B" w:rsidR="002D7130" w:rsidRPr="00A54E07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2</w:t>
                  </w:r>
                </w:p>
              </w:tc>
              <w:tc>
                <w:tcPr>
                  <w:tcW w:w="743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770B3FD8" w14:textId="20C7EB84" w:rsidR="002D7130" w:rsidRPr="00A54E07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771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059D49FE" w14:textId="30A2EFB6" w:rsidR="002D7130" w:rsidRPr="00A54E07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8.62997e+06</w:t>
                  </w:r>
                </w:p>
              </w:tc>
              <w:tc>
                <w:tcPr>
                  <w:tcW w:w="771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7E2C46F3" w14:textId="75D2DAE7" w:rsidR="002D7130" w:rsidRPr="00A54E07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620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03AAC288" w14:textId="3524BC31" w:rsidR="002D7130" w:rsidRPr="00A54E07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1065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48F57E66" w14:textId="5D546968" w:rsidR="002D7130" w:rsidRPr="00A54E07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8.62997e+06</w:t>
                  </w:r>
                </w:p>
              </w:tc>
            </w:tr>
            <w:tr w:rsidR="002D7130" w14:paraId="708132D0" w14:textId="77777777" w:rsidTr="002D713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cantSplit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5" w:type="pct"/>
                  <w:vMerge w:val="restar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45861B5B" w14:textId="001BFAE1" w:rsidR="002D7130" w:rsidRPr="00A54E07" w:rsidRDefault="002D7130" w:rsidP="001107DF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Beam-2(Boss-Extrude2)</w:t>
                  </w:r>
                </w:p>
              </w:tc>
              <w:tc>
                <w:tcPr>
                  <w:tcW w:w="397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44D43CE9" w14:textId="4C742DA1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1</w:t>
                  </w:r>
                </w:p>
              </w:tc>
              <w:tc>
                <w:tcPr>
                  <w:tcW w:w="743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1D31A218" w14:textId="2007538E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771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14243855" w14:textId="541D3D2F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8.62997e+06</w:t>
                  </w:r>
                </w:p>
              </w:tc>
              <w:tc>
                <w:tcPr>
                  <w:tcW w:w="771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4C91BE8A" w14:textId="00C122AC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620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0E478DAD" w14:textId="0C5BD7DC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1065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6A12DBA5" w14:textId="3A74CF51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8.62997e+06</w:t>
                  </w:r>
                </w:p>
              </w:tc>
            </w:tr>
            <w:tr w:rsidR="002D7130" w14:paraId="6947F273" w14:textId="77777777" w:rsidTr="002D7130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cantSplit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5" w:type="pct"/>
                  <w:vMerge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51CA7CF1" w14:textId="77777777" w:rsidR="002D7130" w:rsidRPr="00A54E07" w:rsidRDefault="002D7130" w:rsidP="001107DF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397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6027FE11" w14:textId="2E4224D7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2</w:t>
                  </w:r>
                </w:p>
              </w:tc>
              <w:tc>
                <w:tcPr>
                  <w:tcW w:w="743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794ACE2E" w14:textId="3A8C1623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771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45D4AC27" w14:textId="2B3A01E0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2.15749e+07</w:t>
                  </w:r>
                </w:p>
              </w:tc>
              <w:tc>
                <w:tcPr>
                  <w:tcW w:w="771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0ADD2E4F" w14:textId="6B66BAF3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620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624653E1" w14:textId="5F1EEE8B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1065" w:type="pct"/>
                  <w:tcBorders>
                    <w:left w:val="single" w:sz="18" w:space="0" w:color="548DD4" w:themeColor="text2" w:themeTint="99"/>
                    <w:bottom w:val="none" w:sz="0" w:space="0" w:color="auto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3F0CCE02" w14:textId="40B2247C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2.15749e+07</w:t>
                  </w:r>
                </w:p>
              </w:tc>
            </w:tr>
            <w:tr w:rsidR="002D7130" w14:paraId="644B9FA4" w14:textId="77777777" w:rsidTr="002D713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cantSplit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5" w:type="pct"/>
                  <w:vMerge w:val="restar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295BFA1C" w14:textId="7822967A" w:rsidR="002D7130" w:rsidRPr="00A54E07" w:rsidRDefault="002D7130" w:rsidP="001107DF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Beam-3(Boss-Extrude1)</w:t>
                  </w:r>
                </w:p>
              </w:tc>
              <w:tc>
                <w:tcPr>
                  <w:tcW w:w="397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4896BB9E" w14:textId="61F3C9BE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1</w:t>
                  </w:r>
                </w:p>
              </w:tc>
              <w:tc>
                <w:tcPr>
                  <w:tcW w:w="743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59A8861F" w14:textId="608F6EF0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771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312E386B" w14:textId="799FE31F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4.90826e+07</w:t>
                  </w:r>
                </w:p>
              </w:tc>
              <w:tc>
                <w:tcPr>
                  <w:tcW w:w="771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55371C97" w14:textId="05D918B9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620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3E509DC7" w14:textId="74961971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1065" w:type="pct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35C1BBBA" w14:textId="3D5AF2A5" w:rsidR="002D7130" w:rsidRDefault="002D7130" w:rsidP="001107DF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4.90826e+07</w:t>
                  </w:r>
                </w:p>
              </w:tc>
            </w:tr>
            <w:tr w:rsidR="002D7130" w14:paraId="35A9FA8B" w14:textId="77777777" w:rsidTr="002D7130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cantSplit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635" w:type="pct"/>
                  <w:vMerge/>
                  <w:tcBorders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78C4401C" w14:textId="77777777" w:rsidR="002D7130" w:rsidRPr="00A54E07" w:rsidRDefault="002D7130" w:rsidP="001107DF">
                  <w:pPr>
                    <w:jc w:val="center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397" w:type="pct"/>
                  <w:tcBorders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1BDC7453" w14:textId="651B81AD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2</w:t>
                  </w:r>
                </w:p>
              </w:tc>
              <w:tc>
                <w:tcPr>
                  <w:tcW w:w="743" w:type="pct"/>
                  <w:tcBorders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73675B42" w14:textId="6B4AAC9A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771" w:type="pct"/>
                  <w:tcBorders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5F24DB46" w14:textId="2ACC7939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2.15749e+07</w:t>
                  </w:r>
                </w:p>
              </w:tc>
              <w:tc>
                <w:tcPr>
                  <w:tcW w:w="771" w:type="pct"/>
                  <w:tcBorders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23FD06A4" w14:textId="01533B21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620" w:type="pct"/>
                  <w:tcBorders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3CF47EDF" w14:textId="71101609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1065" w:type="pct"/>
                  <w:tcBorders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0AB3FAD2" w14:textId="112A4831" w:rsidR="002D7130" w:rsidRDefault="002D7130" w:rsidP="001107DF">
                  <w:pPr>
                    <w:jc w:val="center"/>
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2.15749e+07</w:t>
                  </w:r>
                </w:p>
              </w:tc>
            </w:tr>
          </w:tbl>
          <w:p w14:paraId="362399D1" w14:textId="48231D20" w:rsidR="00EC2432" w:rsidRDefault="00EC2432" w:rsidP="000A7C6B"/>
        </w:tc>
      </w:tr>
    </w:tbl>
    <w:p w14:paraId="75A8DD1A" w14:textId="77777777" w:rsidR="00EC2432" w:rsidRDefault="00EC2432" w:rsidP="0094009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00"/>
      </w:tblGrid>
      <w:tr w:rsidR="00EC2432" w14:paraId="4BF6FFBB" w14:textId="77777777" w:rsidTr="00A8563F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14:paraId="6A372428" w14:textId="3FB5F749" w:rsidR="00EC2432" w:rsidRDefault="002D7130" w:rsidP="000A7C6B">
            <w:pPr>
              <w:pStyle w:val="Heading1"/>
            </w:pPr>
            <w:bookmarkStart w:id="22" w:name="_Toc146806282"/>
            <w:bookmarkStart w:id="23" w:name="_Toc243733152"/>
            <w:bookmarkStart w:id="24" w:name="_Toc245020120"/>
            <w:bookmarkStart w:id="25" w:name="_Toc245020152"/>
            <w:r>
              <w:lastRenderedPageBreak/>
              <w:t>Study Results</w:t>
            </w:r>
            <w:bookmarkEnd w:id="22"/>
          </w:p>
          <w:p w14:paraId="61F1AA15" w14:textId="77777777" w:rsidR="00EC2432" w:rsidRDefault="00EC2432" w:rsidP="000A7C6B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2423"/>
              <w:gridCol w:w="3127"/>
              <w:gridCol w:w="2406"/>
              <w:gridCol w:w="2582"/>
            </w:tblGrid>
            <w:tr w:rsidR="002D7130" w14:paraId="52E6BA2A" w14:textId="77777777" w:rsidTr="00323C7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6B35CCE3" w14:textId="19023CD0" w:rsidR="002D7130" w:rsidRDefault="002D7130" w:rsidP="002D7130">
                  <w:r>
                    <w:t>Name</w:t>
                  </w:r>
                </w:p>
              </w:tc>
              <w:tc>
                <w:tcPr>
                  <w:tcW w:w="3511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0A021BF3" w14:textId="0DF3E477" w:rsidR="002D7130" w:rsidRDefault="002D7130" w:rsidP="002D713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Type</w:t>
                  </w:r>
                </w:p>
              </w:tc>
              <w:tc>
                <w:tcPr>
                  <w:tcW w:w="2344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0DF6F9F2" w14:textId="208B9789" w:rsidR="002D7130" w:rsidRDefault="002D7130" w:rsidP="002D713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Min</w:t>
                  </w:r>
                </w:p>
              </w:tc>
              <w:tc>
                <w:tcPr>
                  <w:tcW w:w="231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</w:tcPr>
                <w:p w14:paraId="56DF6306" w14:textId="2CF33E8C" w:rsidR="002D7130" w:rsidRDefault="002D7130" w:rsidP="002D713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Max</w:t>
                  </w:r>
                </w:p>
              </w:tc>
            </w:tr>
            <w:tr w:rsidR="002D7130" w14:paraId="04D15478" w14:textId="77777777" w:rsidTr="00323C7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14:paraId="7880C70E" w14:textId="1C274829" w:rsidR="002D7130" w:rsidRPr="004D2956" w:rsidRDefault="002D7130" w:rsidP="002D7130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Stress1</w:t>
                  </w:r>
                </w:p>
              </w:tc>
              <w:tc>
                <w:tcPr>
                  <w:tcW w:w="3511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14:paraId="7F615034" w14:textId="12D48DBA" w:rsidR="002D7130" w:rsidRPr="004D2956" w:rsidRDefault="002D7130" w:rsidP="002D713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Upper bound axial and bending</w:t>
                  </w:r>
                </w:p>
              </w:tc>
              <w:tc>
                <w:tcPr>
                  <w:tcW w:w="2344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14:paraId="4C15FEF3" w14:textId="77777777" w:rsidR="002D7130" w:rsidRDefault="002D7130" w:rsidP="002D713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12.517psi</w:t>
                  </w:r>
                </w:p>
                <w:p w14:paraId="534EDF4A" w14:textId="02E28A58" w:rsidR="002D7130" w:rsidRPr="004D2956" w:rsidRDefault="002D7130" w:rsidP="002D713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Element: 1</w:t>
                  </w:r>
                </w:p>
              </w:tc>
              <w:tc>
                <w:tcPr>
                  <w:tcW w:w="2312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14:paraId="292065CD" w14:textId="77777777" w:rsidR="002D7130" w:rsidRDefault="002D7130" w:rsidP="002D713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7,118.834psi</w:t>
                  </w:r>
                </w:p>
                <w:p w14:paraId="13D8F23A" w14:textId="5AEE2198" w:rsidR="002D7130" w:rsidRPr="004D2956" w:rsidRDefault="002D7130" w:rsidP="002D713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Element: 26</w:t>
                  </w:r>
                </w:p>
              </w:tc>
            </w:tr>
            <w:tr w:rsidR="002D7130" w14:paraId="4591E45A" w14:textId="77777777" w:rsidTr="00323C78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6DA23850" w14:textId="303610FE" w:rsidR="002D7130" w:rsidRDefault="002D7130" w:rsidP="002D7130">
                  <w:pPr>
                    <w:jc w:val="center"/>
                    <w:rPr>
                      <w:rStyle w:val="Strong"/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536BED6" wp14:editId="7C7B875E">
                        <wp:extent cx="6858000" cy="3742055"/>
                        <wp:effectExtent l="0" t="0" r="0" b="0"/>
                        <wp:docPr id="952929079" name="Picture 1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52929079" name=""/>
                                <pic:cNvPicPr/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37420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357422A" w14:textId="2F9404F6" w:rsidR="002D7130" w:rsidRPr="004D2956" w:rsidRDefault="002D7130" w:rsidP="002D7130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TU23FL-CAD-beam in class 2-Jakob Werle (2023-09-28)-Stress-Stress1</w:t>
                  </w:r>
                </w:p>
              </w:tc>
            </w:tr>
          </w:tbl>
          <w:p w14:paraId="47C58158" w14:textId="77777777" w:rsidR="002D7130" w:rsidRDefault="002D7130" w:rsidP="000A7C6B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2805"/>
              <w:gridCol w:w="3361"/>
              <w:gridCol w:w="2197"/>
              <w:gridCol w:w="2175"/>
            </w:tblGrid>
            <w:tr w:rsidR="002D7130" w14:paraId="519F2729" w14:textId="77777777" w:rsidTr="00323C7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574A3480" w14:textId="7737F2F0" w:rsidR="002D7130" w:rsidRDefault="002D7130" w:rsidP="002D7130">
                  <w:r>
                    <w:t>Name</w:t>
                  </w:r>
                </w:p>
              </w:tc>
              <w:tc>
                <w:tcPr>
                  <w:tcW w:w="3511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54CCE897" w14:textId="356EBEF0" w:rsidR="002D7130" w:rsidRDefault="002D7130" w:rsidP="002D713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Type</w:t>
                  </w:r>
                </w:p>
              </w:tc>
              <w:tc>
                <w:tcPr>
                  <w:tcW w:w="2344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5403DDBE" w14:textId="31CFA750" w:rsidR="002D7130" w:rsidRDefault="002D7130" w:rsidP="002D713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Min</w:t>
                  </w:r>
                </w:p>
              </w:tc>
              <w:tc>
                <w:tcPr>
                  <w:tcW w:w="231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</w:tcPr>
                <w:p w14:paraId="335EA9A6" w14:textId="2493A082" w:rsidR="002D7130" w:rsidRDefault="002D7130" w:rsidP="002D713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Max</w:t>
                  </w:r>
                </w:p>
              </w:tc>
            </w:tr>
            <w:tr w:rsidR="002D7130" w14:paraId="1B71CD1F" w14:textId="77777777" w:rsidTr="00323C7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14:paraId="61AE3246" w14:textId="54C2FDE3" w:rsidR="002D7130" w:rsidRPr="004D2956" w:rsidRDefault="002D7130" w:rsidP="002D7130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Displacement1</w:t>
                  </w:r>
                </w:p>
              </w:tc>
              <w:tc>
                <w:tcPr>
                  <w:tcW w:w="3511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14:paraId="72CB9439" w14:textId="33A19C45" w:rsidR="002D7130" w:rsidRPr="004D2956" w:rsidRDefault="002D7130" w:rsidP="002D713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URES:   Resultant Displacement</w:t>
                  </w:r>
                </w:p>
              </w:tc>
              <w:tc>
                <w:tcPr>
                  <w:tcW w:w="2344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14:paraId="7FF621D5" w14:textId="77777777" w:rsidR="002D7130" w:rsidRDefault="002D7130" w:rsidP="002D713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0.000in</w:t>
                  </w:r>
                </w:p>
                <w:p w14:paraId="07024506" w14:textId="207CE942" w:rsidR="002D7130" w:rsidRPr="004D2956" w:rsidRDefault="002D7130" w:rsidP="002D713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Node: 27</w:t>
                  </w:r>
                </w:p>
              </w:tc>
              <w:tc>
                <w:tcPr>
                  <w:tcW w:w="2312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14:paraId="5AD0007C" w14:textId="77777777" w:rsidR="002D7130" w:rsidRDefault="002D7130" w:rsidP="002D713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0.667in</w:t>
                  </w:r>
                </w:p>
                <w:p w14:paraId="7D1EA375" w14:textId="78AF7567" w:rsidR="002D7130" w:rsidRPr="004D2956" w:rsidRDefault="002D7130" w:rsidP="002D713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Node: 1</w:t>
                  </w:r>
                </w:p>
              </w:tc>
            </w:tr>
            <w:tr w:rsidR="002D7130" w14:paraId="66434A5C" w14:textId="77777777" w:rsidTr="00323C78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77D6DD6C" w14:textId="6846DF9E" w:rsidR="002D7130" w:rsidRDefault="002D7130" w:rsidP="002D7130">
                  <w:pPr>
                    <w:jc w:val="center"/>
                    <w:rPr>
                      <w:rStyle w:val="Strong"/>
                      <w:noProof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01FDA5E4" wp14:editId="211D4F65">
                        <wp:extent cx="6858000" cy="3742055"/>
                        <wp:effectExtent l="0" t="0" r="0" b="0"/>
                        <wp:docPr id="174858733" name="Picture 13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4858733" name=""/>
                                <pic:cNvPicPr/>
                              </pic:nvPicPr>
                              <pic:blipFill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37420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8F97D29" w14:textId="612D9247" w:rsidR="002D7130" w:rsidRPr="004D2956" w:rsidRDefault="002D7130" w:rsidP="002D7130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TU23FL-CAD-beam in class 2-Jakob Werle (2023-09-28)-Displacement-Displacement1</w:t>
                  </w:r>
                </w:p>
              </w:tc>
            </w:tr>
          </w:tbl>
          <w:p w14:paraId="4F872239" w14:textId="77777777" w:rsidR="002D7130" w:rsidRDefault="002D7130" w:rsidP="000A7C6B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2954"/>
              <w:gridCol w:w="7584"/>
            </w:tblGrid>
            <w:tr w:rsidR="002D7130" w14:paraId="4668EB01" w14:textId="77777777" w:rsidTr="002D713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41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6B229AB9" w14:textId="51BE41A4" w:rsidR="002D7130" w:rsidRDefault="002D7130" w:rsidP="002D7130">
                  <w:r>
                    <w:t>Name</w:t>
                  </w:r>
                </w:p>
              </w:tc>
              <w:tc>
                <w:tcPr>
                  <w:tcW w:w="799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2414A0C8" w14:textId="628FC9E4" w:rsidR="002D7130" w:rsidRDefault="002D7130" w:rsidP="002D713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Type</w:t>
                  </w:r>
                </w:p>
              </w:tc>
            </w:tr>
            <w:tr w:rsidR="002D7130" w14:paraId="67F995EF" w14:textId="77777777" w:rsidTr="00C0796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41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14:paraId="420C50BE" w14:textId="7798513B" w:rsidR="002D7130" w:rsidRPr="004D2956" w:rsidRDefault="002D7130" w:rsidP="002D7130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Shear-Moment Plot1</w:t>
                  </w:r>
                </w:p>
              </w:tc>
              <w:tc>
                <w:tcPr>
                  <w:tcW w:w="799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14:paraId="361F407C" w14:textId="7D720C0C" w:rsidR="002D7130" w:rsidRPr="004D2956" w:rsidRDefault="002D7130" w:rsidP="002D713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Moment about Dir1</w:t>
                  </w:r>
                </w:p>
              </w:tc>
            </w:tr>
            <w:tr w:rsidR="002D7130" w14:paraId="6D83AA83" w14:textId="77777777" w:rsidTr="002D7130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538" w:type="dxa"/>
                  <w:gridSpan w:val="2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6CF9D733" w14:textId="5DB8CDAE" w:rsidR="002D7130" w:rsidRDefault="002D7130" w:rsidP="002D7130">
                  <w:pPr>
                    <w:jc w:val="center"/>
                    <w:rPr>
                      <w:rStyle w:val="Strong"/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5B761B5" wp14:editId="71C1566C">
                        <wp:extent cx="6858000" cy="3742055"/>
                        <wp:effectExtent l="0" t="0" r="0" b="0"/>
                        <wp:docPr id="1824840705" name="Picture 14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24840705" name=""/>
                                <pic:cNvPicPr/>
                              </pic:nvPicPr>
                              <pic:blipFill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37420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7C1B683" w14:textId="69C1D277" w:rsidR="002D7130" w:rsidRPr="004D2956" w:rsidRDefault="002D7130" w:rsidP="002D7130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lastRenderedPageBreak/>
                    <w:t>TU23FL-CAD-beam in class 2-Jakob Werle (2023-09-28)-Shear-Moment Plot-Shear-Moment Plot1</w:t>
                  </w:r>
                </w:p>
              </w:tc>
            </w:tr>
          </w:tbl>
          <w:p w14:paraId="19C8A659" w14:textId="77777777" w:rsidR="002D7130" w:rsidRDefault="002D7130" w:rsidP="000A7C6B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3004"/>
              <w:gridCol w:w="7534"/>
            </w:tblGrid>
            <w:tr w:rsidR="002D7130" w14:paraId="76F615FB" w14:textId="77777777" w:rsidTr="002D713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41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0B9468CF" w14:textId="546C61EE" w:rsidR="002D7130" w:rsidRDefault="002D7130" w:rsidP="002D7130">
                  <w:r>
                    <w:t>Name</w:t>
                  </w:r>
                </w:p>
              </w:tc>
              <w:tc>
                <w:tcPr>
                  <w:tcW w:w="799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14:paraId="6013E99D" w14:textId="0FAB1E54" w:rsidR="002D7130" w:rsidRDefault="002D7130" w:rsidP="002D7130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Type</w:t>
                  </w:r>
                </w:p>
              </w:tc>
            </w:tr>
            <w:tr w:rsidR="002D7130" w14:paraId="5ADE668A" w14:textId="77777777" w:rsidTr="00702B04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41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14:paraId="59B6383E" w14:textId="39A1CA78" w:rsidR="002D7130" w:rsidRPr="004D2956" w:rsidRDefault="002D7130" w:rsidP="002D7130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Shear-Moment Plot2</w:t>
                  </w:r>
                </w:p>
              </w:tc>
              <w:tc>
                <w:tcPr>
                  <w:tcW w:w="799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14:paraId="66E784CC" w14:textId="04633D85" w:rsidR="002D7130" w:rsidRPr="004D2956" w:rsidRDefault="002D7130" w:rsidP="002D7130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Shear Force in Dir2</w:t>
                  </w:r>
                </w:p>
              </w:tc>
            </w:tr>
            <w:tr w:rsidR="002D7130" w14:paraId="72FF8530" w14:textId="77777777" w:rsidTr="002D7130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538" w:type="dxa"/>
                  <w:gridSpan w:val="2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14:paraId="2110B392" w14:textId="62169508" w:rsidR="002D7130" w:rsidRDefault="002D7130" w:rsidP="002D7130">
                  <w:pPr>
                    <w:jc w:val="center"/>
                    <w:rPr>
                      <w:rStyle w:val="Strong"/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7603611" wp14:editId="5047E8F8">
                        <wp:extent cx="6858000" cy="3742055"/>
                        <wp:effectExtent l="0" t="0" r="0" b="0"/>
                        <wp:docPr id="170621525" name="Picture 15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0621525" name=""/>
                                <pic:cNvPicPr/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37420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8C5B00C" w14:textId="1E279572" w:rsidR="002D7130" w:rsidRPr="004D2956" w:rsidRDefault="002D7130" w:rsidP="002D7130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TU23FL-CAD-beam in class 2-Jakob Werle (2023-09-28)-Shear-Moment Plot-Shear-Moment Plot2</w:t>
                  </w:r>
                </w:p>
              </w:tc>
            </w:tr>
          </w:tbl>
          <w:p w14:paraId="50368976" w14:textId="77777777" w:rsidR="002D7130" w:rsidRPr="000B04D4" w:rsidRDefault="002D7130" w:rsidP="000A7C6B"/>
          <w:bookmarkEnd w:id="23"/>
          <w:bookmarkEnd w:id="24"/>
          <w:bookmarkEnd w:id="25"/>
          <w:p w14:paraId="4F2B5209" w14:textId="0D039BA8" w:rsidR="00EC2432" w:rsidRDefault="00EC2432" w:rsidP="000A7C6B"/>
        </w:tc>
      </w:tr>
    </w:tbl>
    <w:p w14:paraId="5DBD8851" w14:textId="77777777" w:rsidR="000B1701" w:rsidRDefault="000B1701" w:rsidP="000B170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00"/>
      </w:tblGrid>
      <w:tr w:rsidR="000B1701" w14:paraId="1A733904" w14:textId="77777777" w:rsidTr="002939A7">
        <w:tc>
          <w:tcPr>
            <w:tcW w:w="10800" w:type="dxa"/>
            <w:tcBorders>
              <w:top w:val="nil"/>
              <w:left w:val="nil"/>
              <w:bottom w:val="nil"/>
              <w:right w:val="nil"/>
            </w:tcBorders>
          </w:tcPr>
          <w:p w14:paraId="0567E935" w14:textId="7E6A3AE4" w:rsidR="002939A7" w:rsidRDefault="002D7130" w:rsidP="002939A7">
            <w:pPr>
              <w:pStyle w:val="Heading1"/>
            </w:pPr>
            <w:bookmarkStart w:id="26" w:name="_Toc146806283"/>
            <w:r>
              <w:lastRenderedPageBreak/>
              <w:t>Conclusion</w:t>
            </w:r>
            <w:bookmarkEnd w:id="26"/>
          </w:p>
          <w:p w14:paraId="6EC69958" w14:textId="77777777" w:rsidR="002939A7" w:rsidRDefault="002939A7" w:rsidP="002939A7"/>
          <w:p w14:paraId="153E2A75" w14:textId="1EFEB14B" w:rsidR="002939A7" w:rsidRPr="002939A7" w:rsidRDefault="002939A7" w:rsidP="002939A7">
            <w:r>
              <w:t>Max stress = 7118.8 psi @ the wall</w:t>
            </w:r>
          </w:p>
          <w:p w14:paraId="67FAC562" w14:textId="25C9A6F9" w:rsidR="002939A7" w:rsidRPr="002939A7" w:rsidRDefault="002939A7" w:rsidP="002939A7"/>
        </w:tc>
      </w:tr>
    </w:tbl>
    <w:p w14:paraId="093B7B2F" w14:textId="141F0992" w:rsidR="00AC3438" w:rsidRPr="00AC3438" w:rsidRDefault="002939A7" w:rsidP="00FE0924">
      <w:r>
        <w:rPr>
          <w:noProof/>
        </w:rPr>
        <w:drawing>
          <wp:inline distT="0" distB="0" distL="0" distR="0" wp14:anchorId="05BEEBCD" wp14:editId="28A89279">
            <wp:extent cx="6858000" cy="5301615"/>
            <wp:effectExtent l="0" t="0" r="0" b="0"/>
            <wp:docPr id="209288440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8440" name="Picture 1" descr="A notebook with writing on i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3438" w:rsidRPr="00AC3438" w:rsidSect="002D7130">
      <w:footerReference w:type="default" r:id="rId23"/>
      <w:footerReference w:type="first" r:id="rId24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099C91" w14:textId="77777777" w:rsidR="00FC7C96" w:rsidRDefault="00FC7C96" w:rsidP="00F25CD7">
      <w:pPr>
        <w:spacing w:after="0" w:line="240" w:lineRule="auto"/>
      </w:pPr>
      <w:r>
        <w:separator/>
      </w:r>
    </w:p>
  </w:endnote>
  <w:endnote w:type="continuationSeparator" w:id="0">
    <w:p w14:paraId="4BB8F59E" w14:textId="77777777" w:rsidR="00FC7C96" w:rsidRDefault="00FC7C96" w:rsidP="00F25C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5000" w:type="pct"/>
      <w:tblBorders>
        <w:top w:val="single" w:sz="36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873"/>
      <w:gridCol w:w="3890"/>
      <w:gridCol w:w="4491"/>
      <w:gridCol w:w="546"/>
    </w:tblGrid>
    <w:tr w:rsidR="00DC4D2F" w14:paraId="6C859C12" w14:textId="77777777" w:rsidTr="003E1AE9">
      <w:tc>
        <w:tcPr>
          <w:tcW w:w="867" w:type="pct"/>
        </w:tcPr>
        <w:p w14:paraId="07826F90" w14:textId="77777777" w:rsidR="00DC4D2F" w:rsidRDefault="00DC4D2F" w:rsidP="00E217C8">
          <w:pPr>
            <w:rPr>
              <w:rFonts w:asciiTheme="majorHAnsi" w:hAnsiTheme="majorHAnsi"/>
            </w:rPr>
          </w:pPr>
          <w:r>
            <w:rPr>
              <w:rFonts w:asciiTheme="majorHAnsi" w:hAnsiTheme="majorHAnsi"/>
              <w:noProof/>
            </w:rPr>
            <w:drawing>
              <wp:inline distT="0" distB="0" distL="0" distR="0" wp14:anchorId="487AD251" wp14:editId="2AE35248">
                <wp:extent cx="1019175" cy="552772"/>
                <wp:effectExtent l="0" t="0" r="0" b="0"/>
                <wp:docPr id="2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19175" cy="55277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801" w:type="pct"/>
          <w:vAlign w:val="bottom"/>
        </w:tcPr>
        <w:p w14:paraId="31FE98C4" w14:textId="762D8779" w:rsidR="00DC4D2F" w:rsidRDefault="002D7130" w:rsidP="00E217C8">
          <w:pPr>
            <w:rPr>
              <w:rFonts w:asciiTheme="majorHAnsi" w:hAnsiTheme="majorHAnsi"/>
            </w:rPr>
          </w:pPr>
          <w:r>
            <w:rPr>
              <w:rFonts w:asciiTheme="majorHAnsi" w:hAnsiTheme="majorHAnsi"/>
              <w:color w:val="808080" w:themeColor="background1" w:themeShade="80"/>
              <w:sz w:val="18"/>
              <w:szCs w:val="18"/>
            </w:rPr>
            <w:t>Analyzed with SOLIDWORKS Simulation</w:t>
          </w:r>
        </w:p>
      </w:tc>
      <w:tc>
        <w:tcPr>
          <w:tcW w:w="2079" w:type="pct"/>
          <w:vAlign w:val="bottom"/>
        </w:tcPr>
        <w:p w14:paraId="0F376C8D" w14:textId="33C9F05D" w:rsidR="00DC4D2F" w:rsidRDefault="002D7130" w:rsidP="00E217C8">
          <w:pPr>
            <w:jc w:val="right"/>
            <w:rPr>
              <w:rFonts w:asciiTheme="majorHAnsi" w:hAnsiTheme="majorHAnsi"/>
            </w:rPr>
          </w:pPr>
          <w:r>
            <w:rPr>
              <w:rFonts w:asciiTheme="majorHAnsi" w:hAnsiTheme="majorHAnsi"/>
              <w:color w:val="808080" w:themeColor="background1" w:themeShade="80"/>
              <w:sz w:val="18"/>
              <w:szCs w:val="18"/>
            </w:rPr>
            <w:t>Simulation of TU23FL-CAD-beam in class 2</w:t>
          </w:r>
        </w:p>
      </w:tc>
      <w:tc>
        <w:tcPr>
          <w:tcW w:w="0" w:type="auto"/>
          <w:vAlign w:val="bottom"/>
        </w:tcPr>
        <w:p w14:paraId="5C4C0C6D" w14:textId="77777777" w:rsidR="00DC4D2F" w:rsidRDefault="00DC4D2F" w:rsidP="00E217C8">
          <w:pPr>
            <w:jc w:val="right"/>
            <w:rPr>
              <w:rFonts w:asciiTheme="majorHAnsi" w:hAnsiTheme="majorHAnsi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CC379D"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</w:tc>
    </w:tr>
  </w:tbl>
  <w:p w14:paraId="5CC13CA6" w14:textId="77777777" w:rsidR="00DC4D2F" w:rsidRPr="00BF0BC4" w:rsidRDefault="00DC4D2F" w:rsidP="00BF0BC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10998" w:type="dxa"/>
      <w:tblBorders>
        <w:top w:val="single" w:sz="36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1908"/>
      <w:gridCol w:w="3960"/>
      <w:gridCol w:w="4770"/>
      <w:gridCol w:w="360"/>
    </w:tblGrid>
    <w:tr w:rsidR="00DC4D2F" w14:paraId="3E8655E4" w14:textId="77777777" w:rsidTr="00BF0BC4">
      <w:tc>
        <w:tcPr>
          <w:tcW w:w="1908" w:type="dxa"/>
        </w:tcPr>
        <w:p w14:paraId="727C5D43" w14:textId="77777777" w:rsidR="00DC4D2F" w:rsidRDefault="00DC4D2F" w:rsidP="009C008A">
          <w:pPr>
            <w:rPr>
              <w:rFonts w:asciiTheme="majorHAnsi" w:hAnsiTheme="majorHAnsi"/>
            </w:rPr>
          </w:pPr>
          <w:r>
            <w:rPr>
              <w:rFonts w:asciiTheme="majorHAnsi" w:hAnsiTheme="majorHAnsi"/>
              <w:noProof/>
            </w:rPr>
            <w:drawing>
              <wp:inline distT="0" distB="0" distL="0" distR="0" wp14:anchorId="6DD85A5D" wp14:editId="200F8332">
                <wp:extent cx="1019175" cy="552772"/>
                <wp:effectExtent l="0" t="0" r="0" b="0"/>
                <wp:docPr id="1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19175" cy="55277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960" w:type="dxa"/>
          <w:vAlign w:val="bottom"/>
        </w:tcPr>
        <w:p w14:paraId="2812D99D" w14:textId="653AFFA2" w:rsidR="00DC4D2F" w:rsidRDefault="002D7130" w:rsidP="00BF0BC4">
          <w:pPr>
            <w:rPr>
              <w:rFonts w:asciiTheme="majorHAnsi" w:hAnsiTheme="majorHAnsi"/>
            </w:rPr>
          </w:pPr>
          <w:r>
            <w:rPr>
              <w:rFonts w:asciiTheme="majorHAnsi" w:hAnsiTheme="majorHAnsi"/>
              <w:color w:val="808080" w:themeColor="background1" w:themeShade="80"/>
              <w:sz w:val="18"/>
              <w:szCs w:val="18"/>
            </w:rPr>
            <w:t>Analyzed with SOLIDWORKS Simulation</w:t>
          </w:r>
          <w:r w:rsidR="00DC4D2F">
            <w:rPr>
              <w:rFonts w:asciiTheme="majorHAnsi" w:hAnsiTheme="majorHAnsi"/>
            </w:rPr>
            <w:ptab w:relativeTo="margin" w:alignment="right" w:leader="none"/>
          </w:r>
        </w:p>
      </w:tc>
      <w:tc>
        <w:tcPr>
          <w:tcW w:w="4770" w:type="dxa"/>
          <w:vAlign w:val="bottom"/>
        </w:tcPr>
        <w:p w14:paraId="763322B1" w14:textId="450D4E11" w:rsidR="00DC4D2F" w:rsidRDefault="002D7130" w:rsidP="00BF0BC4">
          <w:pPr>
            <w:jc w:val="right"/>
            <w:rPr>
              <w:rFonts w:asciiTheme="majorHAnsi" w:hAnsiTheme="majorHAnsi"/>
            </w:rPr>
          </w:pPr>
          <w:r>
            <w:rPr>
              <w:rFonts w:asciiTheme="majorHAnsi" w:hAnsiTheme="majorHAnsi"/>
              <w:color w:val="808080" w:themeColor="background1" w:themeShade="80"/>
              <w:sz w:val="18"/>
              <w:szCs w:val="18"/>
            </w:rPr>
            <w:t>Simulation of TU23FL-CAD-beam in class 2</w:t>
          </w:r>
        </w:p>
      </w:tc>
      <w:tc>
        <w:tcPr>
          <w:tcW w:w="360" w:type="dxa"/>
          <w:vAlign w:val="bottom"/>
        </w:tcPr>
        <w:p w14:paraId="22C6C528" w14:textId="77777777" w:rsidR="00DC4D2F" w:rsidRDefault="00DC4D2F" w:rsidP="00BF0BC4">
          <w:pPr>
            <w:jc w:val="right"/>
            <w:rPr>
              <w:rFonts w:asciiTheme="majorHAnsi" w:hAnsiTheme="majorHAnsi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CC379D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</w:tc>
    </w:tr>
  </w:tbl>
  <w:p w14:paraId="4299D4CF" w14:textId="77777777" w:rsidR="00DC4D2F" w:rsidRPr="00F25CD7" w:rsidRDefault="00DC4D2F" w:rsidP="00BF0BC4">
    <w:pPr>
      <w:rPr>
        <w:rFonts w:asciiTheme="majorHAnsi" w:hAnsiTheme="majorHAnsi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58590A" w14:textId="77777777" w:rsidR="00FC7C96" w:rsidRDefault="00FC7C96" w:rsidP="00F25CD7">
      <w:pPr>
        <w:spacing w:after="0" w:line="240" w:lineRule="auto"/>
      </w:pPr>
      <w:r>
        <w:separator/>
      </w:r>
    </w:p>
  </w:footnote>
  <w:footnote w:type="continuationSeparator" w:id="0">
    <w:p w14:paraId="7D867CB2" w14:textId="77777777" w:rsidR="00FC7C96" w:rsidRDefault="00FC7C96" w:rsidP="00F25CD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attachedTemplate r:id="rId1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130"/>
    <w:rsid w:val="0000137B"/>
    <w:rsid w:val="00010297"/>
    <w:rsid w:val="00011FAA"/>
    <w:rsid w:val="00012697"/>
    <w:rsid w:val="00013AE1"/>
    <w:rsid w:val="0001738E"/>
    <w:rsid w:val="000254A3"/>
    <w:rsid w:val="0003263E"/>
    <w:rsid w:val="00041F86"/>
    <w:rsid w:val="00042C9D"/>
    <w:rsid w:val="00045416"/>
    <w:rsid w:val="0004566C"/>
    <w:rsid w:val="00045D8E"/>
    <w:rsid w:val="00046E69"/>
    <w:rsid w:val="000472D5"/>
    <w:rsid w:val="00051A69"/>
    <w:rsid w:val="0006117A"/>
    <w:rsid w:val="00062A77"/>
    <w:rsid w:val="000657DF"/>
    <w:rsid w:val="00067CD2"/>
    <w:rsid w:val="000748C7"/>
    <w:rsid w:val="00076F1F"/>
    <w:rsid w:val="00077EA0"/>
    <w:rsid w:val="00093E17"/>
    <w:rsid w:val="00094C86"/>
    <w:rsid w:val="0009692D"/>
    <w:rsid w:val="000A26FE"/>
    <w:rsid w:val="000A7C6B"/>
    <w:rsid w:val="000B04D4"/>
    <w:rsid w:val="000B1222"/>
    <w:rsid w:val="000B1701"/>
    <w:rsid w:val="000B48EF"/>
    <w:rsid w:val="000B7D77"/>
    <w:rsid w:val="000C057D"/>
    <w:rsid w:val="000C327C"/>
    <w:rsid w:val="000C77EC"/>
    <w:rsid w:val="000D3430"/>
    <w:rsid w:val="000E0C9C"/>
    <w:rsid w:val="000E43FF"/>
    <w:rsid w:val="000E4BB1"/>
    <w:rsid w:val="000F054F"/>
    <w:rsid w:val="000F1CCF"/>
    <w:rsid w:val="000F2729"/>
    <w:rsid w:val="000F2E35"/>
    <w:rsid w:val="000F644C"/>
    <w:rsid w:val="001041F1"/>
    <w:rsid w:val="00104BD8"/>
    <w:rsid w:val="00104F82"/>
    <w:rsid w:val="001107DF"/>
    <w:rsid w:val="00110F5A"/>
    <w:rsid w:val="00112287"/>
    <w:rsid w:val="00114A59"/>
    <w:rsid w:val="0012453F"/>
    <w:rsid w:val="001266A9"/>
    <w:rsid w:val="00126B03"/>
    <w:rsid w:val="0013130B"/>
    <w:rsid w:val="00131991"/>
    <w:rsid w:val="00132707"/>
    <w:rsid w:val="00133C1E"/>
    <w:rsid w:val="0014589D"/>
    <w:rsid w:val="00145AEE"/>
    <w:rsid w:val="00145DDC"/>
    <w:rsid w:val="00154A1A"/>
    <w:rsid w:val="00156984"/>
    <w:rsid w:val="00157547"/>
    <w:rsid w:val="0016118C"/>
    <w:rsid w:val="0016795E"/>
    <w:rsid w:val="0017091B"/>
    <w:rsid w:val="001727D3"/>
    <w:rsid w:val="00172CE4"/>
    <w:rsid w:val="00175029"/>
    <w:rsid w:val="00182DE5"/>
    <w:rsid w:val="001B7F7E"/>
    <w:rsid w:val="001C09CA"/>
    <w:rsid w:val="001C1394"/>
    <w:rsid w:val="001C2C27"/>
    <w:rsid w:val="001C6175"/>
    <w:rsid w:val="001C68C3"/>
    <w:rsid w:val="001D191C"/>
    <w:rsid w:val="001D2470"/>
    <w:rsid w:val="001D33E3"/>
    <w:rsid w:val="001D44E0"/>
    <w:rsid w:val="001D4E39"/>
    <w:rsid w:val="001D4EB4"/>
    <w:rsid w:val="001E02C4"/>
    <w:rsid w:val="001E6BF0"/>
    <w:rsid w:val="00211C62"/>
    <w:rsid w:val="00213D4E"/>
    <w:rsid w:val="00221495"/>
    <w:rsid w:val="00224B64"/>
    <w:rsid w:val="00224CED"/>
    <w:rsid w:val="00233069"/>
    <w:rsid w:val="002338C7"/>
    <w:rsid w:val="00233BA9"/>
    <w:rsid w:val="0023407B"/>
    <w:rsid w:val="00235AEA"/>
    <w:rsid w:val="0024514E"/>
    <w:rsid w:val="00250E47"/>
    <w:rsid w:val="002513DE"/>
    <w:rsid w:val="0025260F"/>
    <w:rsid w:val="00254A3E"/>
    <w:rsid w:val="0025637B"/>
    <w:rsid w:val="00256EDD"/>
    <w:rsid w:val="00261F85"/>
    <w:rsid w:val="0026639C"/>
    <w:rsid w:val="002702DA"/>
    <w:rsid w:val="00270D1B"/>
    <w:rsid w:val="00274A00"/>
    <w:rsid w:val="002819B4"/>
    <w:rsid w:val="0028256C"/>
    <w:rsid w:val="00284A85"/>
    <w:rsid w:val="00285FA1"/>
    <w:rsid w:val="00290760"/>
    <w:rsid w:val="002939A7"/>
    <w:rsid w:val="00296338"/>
    <w:rsid w:val="002A16AE"/>
    <w:rsid w:val="002A2E51"/>
    <w:rsid w:val="002A2E6D"/>
    <w:rsid w:val="002A57F3"/>
    <w:rsid w:val="002A743A"/>
    <w:rsid w:val="002B09F9"/>
    <w:rsid w:val="002B4DE8"/>
    <w:rsid w:val="002B70DE"/>
    <w:rsid w:val="002C3768"/>
    <w:rsid w:val="002C4B8E"/>
    <w:rsid w:val="002C53F9"/>
    <w:rsid w:val="002C6D8B"/>
    <w:rsid w:val="002D055F"/>
    <w:rsid w:val="002D23A5"/>
    <w:rsid w:val="002D486C"/>
    <w:rsid w:val="002D7130"/>
    <w:rsid w:val="002E61D4"/>
    <w:rsid w:val="002F5299"/>
    <w:rsid w:val="00302F75"/>
    <w:rsid w:val="00306332"/>
    <w:rsid w:val="0031193C"/>
    <w:rsid w:val="00311B03"/>
    <w:rsid w:val="00320DF7"/>
    <w:rsid w:val="00327761"/>
    <w:rsid w:val="003319D9"/>
    <w:rsid w:val="00336854"/>
    <w:rsid w:val="00343025"/>
    <w:rsid w:val="003503B2"/>
    <w:rsid w:val="00356521"/>
    <w:rsid w:val="00361FBD"/>
    <w:rsid w:val="003626AA"/>
    <w:rsid w:val="00363576"/>
    <w:rsid w:val="00366154"/>
    <w:rsid w:val="00371880"/>
    <w:rsid w:val="00371DE1"/>
    <w:rsid w:val="00375C14"/>
    <w:rsid w:val="00375FC8"/>
    <w:rsid w:val="00384B4F"/>
    <w:rsid w:val="00385A54"/>
    <w:rsid w:val="00394767"/>
    <w:rsid w:val="003954C1"/>
    <w:rsid w:val="0039554D"/>
    <w:rsid w:val="003968C9"/>
    <w:rsid w:val="003A6C5E"/>
    <w:rsid w:val="003B07C8"/>
    <w:rsid w:val="003B353A"/>
    <w:rsid w:val="003B631F"/>
    <w:rsid w:val="003C3DDE"/>
    <w:rsid w:val="003C7A68"/>
    <w:rsid w:val="003D1F2A"/>
    <w:rsid w:val="003D5A04"/>
    <w:rsid w:val="003E0E80"/>
    <w:rsid w:val="003E1AE9"/>
    <w:rsid w:val="003E3D72"/>
    <w:rsid w:val="003E6C57"/>
    <w:rsid w:val="003E7CD5"/>
    <w:rsid w:val="003F154A"/>
    <w:rsid w:val="003F2268"/>
    <w:rsid w:val="003F4B2F"/>
    <w:rsid w:val="003F502F"/>
    <w:rsid w:val="003F716F"/>
    <w:rsid w:val="0040100F"/>
    <w:rsid w:val="00402D16"/>
    <w:rsid w:val="00404B17"/>
    <w:rsid w:val="0041130B"/>
    <w:rsid w:val="004131D6"/>
    <w:rsid w:val="00415831"/>
    <w:rsid w:val="004206E2"/>
    <w:rsid w:val="004307A5"/>
    <w:rsid w:val="004309A9"/>
    <w:rsid w:val="00432595"/>
    <w:rsid w:val="00434EED"/>
    <w:rsid w:val="00437DF6"/>
    <w:rsid w:val="00443A06"/>
    <w:rsid w:val="0044448A"/>
    <w:rsid w:val="00445FB0"/>
    <w:rsid w:val="00451E89"/>
    <w:rsid w:val="00452CBC"/>
    <w:rsid w:val="00456659"/>
    <w:rsid w:val="00461831"/>
    <w:rsid w:val="0046309C"/>
    <w:rsid w:val="00464E05"/>
    <w:rsid w:val="0046503E"/>
    <w:rsid w:val="004654B1"/>
    <w:rsid w:val="0046584B"/>
    <w:rsid w:val="00467971"/>
    <w:rsid w:val="004766D3"/>
    <w:rsid w:val="00480711"/>
    <w:rsid w:val="00481BC3"/>
    <w:rsid w:val="00483B0D"/>
    <w:rsid w:val="004850B3"/>
    <w:rsid w:val="00485382"/>
    <w:rsid w:val="0048560F"/>
    <w:rsid w:val="00486931"/>
    <w:rsid w:val="004914FD"/>
    <w:rsid w:val="0049670D"/>
    <w:rsid w:val="00496A50"/>
    <w:rsid w:val="004973B2"/>
    <w:rsid w:val="004A0724"/>
    <w:rsid w:val="004A39A0"/>
    <w:rsid w:val="004A4EC3"/>
    <w:rsid w:val="004B1153"/>
    <w:rsid w:val="004B3022"/>
    <w:rsid w:val="004B533C"/>
    <w:rsid w:val="004C2BA6"/>
    <w:rsid w:val="004C56AF"/>
    <w:rsid w:val="004C6C52"/>
    <w:rsid w:val="004D2956"/>
    <w:rsid w:val="004D4548"/>
    <w:rsid w:val="004D69F9"/>
    <w:rsid w:val="004E1E60"/>
    <w:rsid w:val="004E282D"/>
    <w:rsid w:val="004E49CB"/>
    <w:rsid w:val="004E601E"/>
    <w:rsid w:val="004E6E74"/>
    <w:rsid w:val="004E71C6"/>
    <w:rsid w:val="004F4902"/>
    <w:rsid w:val="004F5453"/>
    <w:rsid w:val="004F6DE4"/>
    <w:rsid w:val="00501027"/>
    <w:rsid w:val="00502F41"/>
    <w:rsid w:val="0050542D"/>
    <w:rsid w:val="00515C90"/>
    <w:rsid w:val="005273D5"/>
    <w:rsid w:val="00531B9C"/>
    <w:rsid w:val="005324B5"/>
    <w:rsid w:val="00533322"/>
    <w:rsid w:val="0053380E"/>
    <w:rsid w:val="005370E0"/>
    <w:rsid w:val="00543154"/>
    <w:rsid w:val="00544EB5"/>
    <w:rsid w:val="005550D9"/>
    <w:rsid w:val="00557585"/>
    <w:rsid w:val="005615F7"/>
    <w:rsid w:val="00572FAC"/>
    <w:rsid w:val="0057633A"/>
    <w:rsid w:val="00577134"/>
    <w:rsid w:val="00580168"/>
    <w:rsid w:val="00585BF8"/>
    <w:rsid w:val="00587B85"/>
    <w:rsid w:val="005912A4"/>
    <w:rsid w:val="00595010"/>
    <w:rsid w:val="005A042B"/>
    <w:rsid w:val="005A3F5C"/>
    <w:rsid w:val="005A5DC6"/>
    <w:rsid w:val="005A7339"/>
    <w:rsid w:val="005B2DB4"/>
    <w:rsid w:val="005B3D16"/>
    <w:rsid w:val="005C43C5"/>
    <w:rsid w:val="005C6EA8"/>
    <w:rsid w:val="005E0D69"/>
    <w:rsid w:val="005E18F1"/>
    <w:rsid w:val="005E1D57"/>
    <w:rsid w:val="005E294F"/>
    <w:rsid w:val="005E6703"/>
    <w:rsid w:val="005E717D"/>
    <w:rsid w:val="005E7EBE"/>
    <w:rsid w:val="005F0818"/>
    <w:rsid w:val="005F5B79"/>
    <w:rsid w:val="0061359C"/>
    <w:rsid w:val="006208CB"/>
    <w:rsid w:val="00624843"/>
    <w:rsid w:val="006345A4"/>
    <w:rsid w:val="00637A90"/>
    <w:rsid w:val="006447E4"/>
    <w:rsid w:val="00644D66"/>
    <w:rsid w:val="006514AC"/>
    <w:rsid w:val="006518B5"/>
    <w:rsid w:val="00657E37"/>
    <w:rsid w:val="006603F7"/>
    <w:rsid w:val="006631C4"/>
    <w:rsid w:val="00667F83"/>
    <w:rsid w:val="006754CC"/>
    <w:rsid w:val="00690657"/>
    <w:rsid w:val="00691BFB"/>
    <w:rsid w:val="006936A0"/>
    <w:rsid w:val="006960B7"/>
    <w:rsid w:val="00697735"/>
    <w:rsid w:val="006A0977"/>
    <w:rsid w:val="006A3119"/>
    <w:rsid w:val="006A3AD9"/>
    <w:rsid w:val="006A441F"/>
    <w:rsid w:val="006A45A4"/>
    <w:rsid w:val="006B1566"/>
    <w:rsid w:val="006B44C5"/>
    <w:rsid w:val="006B4FDD"/>
    <w:rsid w:val="006C1902"/>
    <w:rsid w:val="006D0498"/>
    <w:rsid w:val="006D2E38"/>
    <w:rsid w:val="006E39BC"/>
    <w:rsid w:val="006E4EA4"/>
    <w:rsid w:val="006F485A"/>
    <w:rsid w:val="006F79B9"/>
    <w:rsid w:val="007107BE"/>
    <w:rsid w:val="00710F80"/>
    <w:rsid w:val="00712E0F"/>
    <w:rsid w:val="00715A02"/>
    <w:rsid w:val="00715C54"/>
    <w:rsid w:val="00730C0E"/>
    <w:rsid w:val="007324D7"/>
    <w:rsid w:val="0073530D"/>
    <w:rsid w:val="00737429"/>
    <w:rsid w:val="00740479"/>
    <w:rsid w:val="007433C1"/>
    <w:rsid w:val="007438DA"/>
    <w:rsid w:val="00752575"/>
    <w:rsid w:val="00760824"/>
    <w:rsid w:val="007621E5"/>
    <w:rsid w:val="00766AD1"/>
    <w:rsid w:val="00767579"/>
    <w:rsid w:val="007721D7"/>
    <w:rsid w:val="00772F31"/>
    <w:rsid w:val="007763C7"/>
    <w:rsid w:val="007833AC"/>
    <w:rsid w:val="00784E99"/>
    <w:rsid w:val="00792ADA"/>
    <w:rsid w:val="00795FEE"/>
    <w:rsid w:val="00797A42"/>
    <w:rsid w:val="00797FE2"/>
    <w:rsid w:val="007A15E4"/>
    <w:rsid w:val="007B4A87"/>
    <w:rsid w:val="007B5CD9"/>
    <w:rsid w:val="007B740B"/>
    <w:rsid w:val="007C0010"/>
    <w:rsid w:val="007C3651"/>
    <w:rsid w:val="007D2755"/>
    <w:rsid w:val="007D43DF"/>
    <w:rsid w:val="007E0F84"/>
    <w:rsid w:val="007E2752"/>
    <w:rsid w:val="007E52D0"/>
    <w:rsid w:val="007F0CAF"/>
    <w:rsid w:val="007F46EC"/>
    <w:rsid w:val="007F545C"/>
    <w:rsid w:val="007F5A45"/>
    <w:rsid w:val="00801834"/>
    <w:rsid w:val="00807740"/>
    <w:rsid w:val="008153C7"/>
    <w:rsid w:val="008210E8"/>
    <w:rsid w:val="008247CA"/>
    <w:rsid w:val="00836EAE"/>
    <w:rsid w:val="0084091E"/>
    <w:rsid w:val="00840CC7"/>
    <w:rsid w:val="0084245F"/>
    <w:rsid w:val="00851125"/>
    <w:rsid w:val="00854016"/>
    <w:rsid w:val="008565B2"/>
    <w:rsid w:val="00865DA4"/>
    <w:rsid w:val="00874134"/>
    <w:rsid w:val="0087415D"/>
    <w:rsid w:val="0088230B"/>
    <w:rsid w:val="00891E51"/>
    <w:rsid w:val="00894755"/>
    <w:rsid w:val="00894C77"/>
    <w:rsid w:val="0089636A"/>
    <w:rsid w:val="008A21B9"/>
    <w:rsid w:val="008A3365"/>
    <w:rsid w:val="008A5791"/>
    <w:rsid w:val="008A7ADD"/>
    <w:rsid w:val="008A7D45"/>
    <w:rsid w:val="008B5DB9"/>
    <w:rsid w:val="008B7AD0"/>
    <w:rsid w:val="008C35A8"/>
    <w:rsid w:val="008C3A88"/>
    <w:rsid w:val="008D25E7"/>
    <w:rsid w:val="008D3911"/>
    <w:rsid w:val="008D46FB"/>
    <w:rsid w:val="008D7043"/>
    <w:rsid w:val="008D7834"/>
    <w:rsid w:val="008E4851"/>
    <w:rsid w:val="008E656F"/>
    <w:rsid w:val="00901E44"/>
    <w:rsid w:val="009079B5"/>
    <w:rsid w:val="00915DF6"/>
    <w:rsid w:val="00916A7F"/>
    <w:rsid w:val="009175F9"/>
    <w:rsid w:val="00920A55"/>
    <w:rsid w:val="00924549"/>
    <w:rsid w:val="009249E2"/>
    <w:rsid w:val="0092522F"/>
    <w:rsid w:val="0093135B"/>
    <w:rsid w:val="00931415"/>
    <w:rsid w:val="00931A46"/>
    <w:rsid w:val="00931A73"/>
    <w:rsid w:val="00935682"/>
    <w:rsid w:val="00936F62"/>
    <w:rsid w:val="00940093"/>
    <w:rsid w:val="009400C8"/>
    <w:rsid w:val="0094014A"/>
    <w:rsid w:val="00942F6F"/>
    <w:rsid w:val="0094558B"/>
    <w:rsid w:val="00947D5F"/>
    <w:rsid w:val="00953232"/>
    <w:rsid w:val="0095411A"/>
    <w:rsid w:val="009558AD"/>
    <w:rsid w:val="00955A90"/>
    <w:rsid w:val="009572E7"/>
    <w:rsid w:val="00957B1B"/>
    <w:rsid w:val="009672C3"/>
    <w:rsid w:val="00970818"/>
    <w:rsid w:val="00973246"/>
    <w:rsid w:val="009732C6"/>
    <w:rsid w:val="009755C2"/>
    <w:rsid w:val="0098471A"/>
    <w:rsid w:val="00987335"/>
    <w:rsid w:val="009A0586"/>
    <w:rsid w:val="009A0672"/>
    <w:rsid w:val="009A0693"/>
    <w:rsid w:val="009A1D59"/>
    <w:rsid w:val="009A2929"/>
    <w:rsid w:val="009A49A6"/>
    <w:rsid w:val="009B1194"/>
    <w:rsid w:val="009B2C63"/>
    <w:rsid w:val="009B3A25"/>
    <w:rsid w:val="009B6368"/>
    <w:rsid w:val="009B6A64"/>
    <w:rsid w:val="009C008A"/>
    <w:rsid w:val="009C0A33"/>
    <w:rsid w:val="009C5582"/>
    <w:rsid w:val="009D18C8"/>
    <w:rsid w:val="009D29C5"/>
    <w:rsid w:val="009D594A"/>
    <w:rsid w:val="009E48B4"/>
    <w:rsid w:val="009E7C50"/>
    <w:rsid w:val="009E7F81"/>
    <w:rsid w:val="009F13F1"/>
    <w:rsid w:val="009F39F8"/>
    <w:rsid w:val="009F6AB3"/>
    <w:rsid w:val="00A0746F"/>
    <w:rsid w:val="00A1276F"/>
    <w:rsid w:val="00A14EA8"/>
    <w:rsid w:val="00A22CA8"/>
    <w:rsid w:val="00A23062"/>
    <w:rsid w:val="00A33942"/>
    <w:rsid w:val="00A34BC8"/>
    <w:rsid w:val="00A37EFA"/>
    <w:rsid w:val="00A43A5B"/>
    <w:rsid w:val="00A45B3E"/>
    <w:rsid w:val="00A471E8"/>
    <w:rsid w:val="00A5373F"/>
    <w:rsid w:val="00A54E07"/>
    <w:rsid w:val="00A54EB8"/>
    <w:rsid w:val="00A57F84"/>
    <w:rsid w:val="00A61A59"/>
    <w:rsid w:val="00A6304F"/>
    <w:rsid w:val="00A71F3A"/>
    <w:rsid w:val="00A809FF"/>
    <w:rsid w:val="00A81A75"/>
    <w:rsid w:val="00A82ED6"/>
    <w:rsid w:val="00A83EA1"/>
    <w:rsid w:val="00A83F24"/>
    <w:rsid w:val="00A8563F"/>
    <w:rsid w:val="00A9531D"/>
    <w:rsid w:val="00A96F2C"/>
    <w:rsid w:val="00AA4DA4"/>
    <w:rsid w:val="00AB1757"/>
    <w:rsid w:val="00AB1FC7"/>
    <w:rsid w:val="00AB3E77"/>
    <w:rsid w:val="00AB4CA0"/>
    <w:rsid w:val="00AB7ED5"/>
    <w:rsid w:val="00AC0746"/>
    <w:rsid w:val="00AC2545"/>
    <w:rsid w:val="00AC3438"/>
    <w:rsid w:val="00AC7FBC"/>
    <w:rsid w:val="00AD1271"/>
    <w:rsid w:val="00AD1F55"/>
    <w:rsid w:val="00AD5FBA"/>
    <w:rsid w:val="00AD6CD3"/>
    <w:rsid w:val="00AD75D9"/>
    <w:rsid w:val="00AE04A5"/>
    <w:rsid w:val="00AE1E50"/>
    <w:rsid w:val="00AE3DC0"/>
    <w:rsid w:val="00AE50F9"/>
    <w:rsid w:val="00AE7097"/>
    <w:rsid w:val="00AE7432"/>
    <w:rsid w:val="00AF0881"/>
    <w:rsid w:val="00AF1B52"/>
    <w:rsid w:val="00AF2C52"/>
    <w:rsid w:val="00AF3B89"/>
    <w:rsid w:val="00AF3BCA"/>
    <w:rsid w:val="00AF6B76"/>
    <w:rsid w:val="00B043DC"/>
    <w:rsid w:val="00B07161"/>
    <w:rsid w:val="00B31C60"/>
    <w:rsid w:val="00B34182"/>
    <w:rsid w:val="00B35001"/>
    <w:rsid w:val="00B409A5"/>
    <w:rsid w:val="00B43759"/>
    <w:rsid w:val="00B4535D"/>
    <w:rsid w:val="00B45451"/>
    <w:rsid w:val="00B52C0A"/>
    <w:rsid w:val="00B52C4A"/>
    <w:rsid w:val="00B5303C"/>
    <w:rsid w:val="00B571D9"/>
    <w:rsid w:val="00B60A20"/>
    <w:rsid w:val="00B61619"/>
    <w:rsid w:val="00B65AB5"/>
    <w:rsid w:val="00B71303"/>
    <w:rsid w:val="00B72BA4"/>
    <w:rsid w:val="00B761CE"/>
    <w:rsid w:val="00B76AA5"/>
    <w:rsid w:val="00B77317"/>
    <w:rsid w:val="00B77EA3"/>
    <w:rsid w:val="00B801E0"/>
    <w:rsid w:val="00B81FE5"/>
    <w:rsid w:val="00B8291D"/>
    <w:rsid w:val="00B8297C"/>
    <w:rsid w:val="00B83325"/>
    <w:rsid w:val="00B870BE"/>
    <w:rsid w:val="00B92BB4"/>
    <w:rsid w:val="00B93207"/>
    <w:rsid w:val="00B93E55"/>
    <w:rsid w:val="00BA0853"/>
    <w:rsid w:val="00BA1421"/>
    <w:rsid w:val="00BA7643"/>
    <w:rsid w:val="00BB0554"/>
    <w:rsid w:val="00BB5A1B"/>
    <w:rsid w:val="00BB7BAE"/>
    <w:rsid w:val="00BC1580"/>
    <w:rsid w:val="00BC3517"/>
    <w:rsid w:val="00BC557E"/>
    <w:rsid w:val="00BC7F1D"/>
    <w:rsid w:val="00BD0F6C"/>
    <w:rsid w:val="00BD2958"/>
    <w:rsid w:val="00BD3852"/>
    <w:rsid w:val="00BE081A"/>
    <w:rsid w:val="00BE5800"/>
    <w:rsid w:val="00BE6656"/>
    <w:rsid w:val="00BF0BC4"/>
    <w:rsid w:val="00BF4753"/>
    <w:rsid w:val="00BF68E8"/>
    <w:rsid w:val="00C00464"/>
    <w:rsid w:val="00C005BE"/>
    <w:rsid w:val="00C014A8"/>
    <w:rsid w:val="00C02D3F"/>
    <w:rsid w:val="00C056A7"/>
    <w:rsid w:val="00C06E67"/>
    <w:rsid w:val="00C06EAC"/>
    <w:rsid w:val="00C07572"/>
    <w:rsid w:val="00C11245"/>
    <w:rsid w:val="00C13786"/>
    <w:rsid w:val="00C16188"/>
    <w:rsid w:val="00C213F3"/>
    <w:rsid w:val="00C24E90"/>
    <w:rsid w:val="00C27B5D"/>
    <w:rsid w:val="00C310C7"/>
    <w:rsid w:val="00C40756"/>
    <w:rsid w:val="00C45CCE"/>
    <w:rsid w:val="00C6072D"/>
    <w:rsid w:val="00C62BB7"/>
    <w:rsid w:val="00C6764C"/>
    <w:rsid w:val="00C67D34"/>
    <w:rsid w:val="00C720B1"/>
    <w:rsid w:val="00C747F7"/>
    <w:rsid w:val="00C7732A"/>
    <w:rsid w:val="00C815E2"/>
    <w:rsid w:val="00C85CA4"/>
    <w:rsid w:val="00C86FB6"/>
    <w:rsid w:val="00C90487"/>
    <w:rsid w:val="00C91906"/>
    <w:rsid w:val="00C95BCE"/>
    <w:rsid w:val="00CA2362"/>
    <w:rsid w:val="00CA51AE"/>
    <w:rsid w:val="00CA7F10"/>
    <w:rsid w:val="00CB0331"/>
    <w:rsid w:val="00CC1B54"/>
    <w:rsid w:val="00CC379D"/>
    <w:rsid w:val="00CC5CEA"/>
    <w:rsid w:val="00CC7174"/>
    <w:rsid w:val="00CD1539"/>
    <w:rsid w:val="00CE0DD6"/>
    <w:rsid w:val="00CE69D6"/>
    <w:rsid w:val="00CE6BCC"/>
    <w:rsid w:val="00CF1AEE"/>
    <w:rsid w:val="00CF1E77"/>
    <w:rsid w:val="00CF2052"/>
    <w:rsid w:val="00CF6128"/>
    <w:rsid w:val="00CF7484"/>
    <w:rsid w:val="00CF7A1B"/>
    <w:rsid w:val="00D017D4"/>
    <w:rsid w:val="00D04A33"/>
    <w:rsid w:val="00D05C62"/>
    <w:rsid w:val="00D078F6"/>
    <w:rsid w:val="00D11E31"/>
    <w:rsid w:val="00D124B4"/>
    <w:rsid w:val="00D15C79"/>
    <w:rsid w:val="00D168AD"/>
    <w:rsid w:val="00D21AE7"/>
    <w:rsid w:val="00D22FE8"/>
    <w:rsid w:val="00D2475A"/>
    <w:rsid w:val="00D24A68"/>
    <w:rsid w:val="00D34ADD"/>
    <w:rsid w:val="00D41C1D"/>
    <w:rsid w:val="00D41C33"/>
    <w:rsid w:val="00D43497"/>
    <w:rsid w:val="00D45799"/>
    <w:rsid w:val="00D55595"/>
    <w:rsid w:val="00D60DFB"/>
    <w:rsid w:val="00D63E93"/>
    <w:rsid w:val="00D642FE"/>
    <w:rsid w:val="00D744A5"/>
    <w:rsid w:val="00D803B1"/>
    <w:rsid w:val="00D871AF"/>
    <w:rsid w:val="00D97E0B"/>
    <w:rsid w:val="00DA7370"/>
    <w:rsid w:val="00DB0A72"/>
    <w:rsid w:val="00DB262A"/>
    <w:rsid w:val="00DB31BD"/>
    <w:rsid w:val="00DC213B"/>
    <w:rsid w:val="00DC4A87"/>
    <w:rsid w:val="00DC4D2F"/>
    <w:rsid w:val="00DC51F1"/>
    <w:rsid w:val="00DC57C8"/>
    <w:rsid w:val="00DD03CF"/>
    <w:rsid w:val="00DD0729"/>
    <w:rsid w:val="00DD09BB"/>
    <w:rsid w:val="00DD1700"/>
    <w:rsid w:val="00DE350B"/>
    <w:rsid w:val="00DE5E48"/>
    <w:rsid w:val="00DF1C9F"/>
    <w:rsid w:val="00DF7266"/>
    <w:rsid w:val="00DF7F5C"/>
    <w:rsid w:val="00E026D7"/>
    <w:rsid w:val="00E03562"/>
    <w:rsid w:val="00E037C2"/>
    <w:rsid w:val="00E045F0"/>
    <w:rsid w:val="00E07408"/>
    <w:rsid w:val="00E1211B"/>
    <w:rsid w:val="00E122CF"/>
    <w:rsid w:val="00E12C21"/>
    <w:rsid w:val="00E14DE1"/>
    <w:rsid w:val="00E206F5"/>
    <w:rsid w:val="00E217C8"/>
    <w:rsid w:val="00E21E55"/>
    <w:rsid w:val="00E24768"/>
    <w:rsid w:val="00E25EB4"/>
    <w:rsid w:val="00E308E2"/>
    <w:rsid w:val="00E31442"/>
    <w:rsid w:val="00E3408D"/>
    <w:rsid w:val="00E53612"/>
    <w:rsid w:val="00E57239"/>
    <w:rsid w:val="00E6249C"/>
    <w:rsid w:val="00E67BE1"/>
    <w:rsid w:val="00E70F27"/>
    <w:rsid w:val="00E73865"/>
    <w:rsid w:val="00E76AFC"/>
    <w:rsid w:val="00E773EF"/>
    <w:rsid w:val="00E80CD9"/>
    <w:rsid w:val="00E8490E"/>
    <w:rsid w:val="00E93749"/>
    <w:rsid w:val="00E93DAD"/>
    <w:rsid w:val="00E96221"/>
    <w:rsid w:val="00E97822"/>
    <w:rsid w:val="00EA47EE"/>
    <w:rsid w:val="00EA7628"/>
    <w:rsid w:val="00EC2432"/>
    <w:rsid w:val="00EC2E63"/>
    <w:rsid w:val="00EC7828"/>
    <w:rsid w:val="00ED3092"/>
    <w:rsid w:val="00ED3513"/>
    <w:rsid w:val="00ED412B"/>
    <w:rsid w:val="00ED5A01"/>
    <w:rsid w:val="00ED653B"/>
    <w:rsid w:val="00EE1B80"/>
    <w:rsid w:val="00EE7797"/>
    <w:rsid w:val="00EF14A1"/>
    <w:rsid w:val="00EF37BF"/>
    <w:rsid w:val="00EF4DFF"/>
    <w:rsid w:val="00EF5B54"/>
    <w:rsid w:val="00EF5B70"/>
    <w:rsid w:val="00EF6EB1"/>
    <w:rsid w:val="00EF7892"/>
    <w:rsid w:val="00F012DA"/>
    <w:rsid w:val="00F01AAB"/>
    <w:rsid w:val="00F01C49"/>
    <w:rsid w:val="00F0298A"/>
    <w:rsid w:val="00F077CB"/>
    <w:rsid w:val="00F12133"/>
    <w:rsid w:val="00F16F97"/>
    <w:rsid w:val="00F20474"/>
    <w:rsid w:val="00F25CD7"/>
    <w:rsid w:val="00F26989"/>
    <w:rsid w:val="00F3032B"/>
    <w:rsid w:val="00F30422"/>
    <w:rsid w:val="00F33129"/>
    <w:rsid w:val="00F37CFD"/>
    <w:rsid w:val="00F42DD1"/>
    <w:rsid w:val="00F441C0"/>
    <w:rsid w:val="00F446CD"/>
    <w:rsid w:val="00F448BC"/>
    <w:rsid w:val="00F5404C"/>
    <w:rsid w:val="00F550D6"/>
    <w:rsid w:val="00F55539"/>
    <w:rsid w:val="00F575AE"/>
    <w:rsid w:val="00F603C7"/>
    <w:rsid w:val="00F644CB"/>
    <w:rsid w:val="00F669F8"/>
    <w:rsid w:val="00F66A4E"/>
    <w:rsid w:val="00F67294"/>
    <w:rsid w:val="00F72F3F"/>
    <w:rsid w:val="00F73FB1"/>
    <w:rsid w:val="00F75CFA"/>
    <w:rsid w:val="00F77385"/>
    <w:rsid w:val="00F801E6"/>
    <w:rsid w:val="00F91CC0"/>
    <w:rsid w:val="00F94C5B"/>
    <w:rsid w:val="00F9556E"/>
    <w:rsid w:val="00F95CA1"/>
    <w:rsid w:val="00FA0D90"/>
    <w:rsid w:val="00FA1F1C"/>
    <w:rsid w:val="00FA5333"/>
    <w:rsid w:val="00FC0803"/>
    <w:rsid w:val="00FC0F3C"/>
    <w:rsid w:val="00FC6665"/>
    <w:rsid w:val="00FC7C96"/>
    <w:rsid w:val="00FC7CB3"/>
    <w:rsid w:val="00FE0924"/>
    <w:rsid w:val="00FE0FB1"/>
    <w:rsid w:val="00FE2130"/>
    <w:rsid w:val="00FE7DE1"/>
    <w:rsid w:val="00FF0D7B"/>
    <w:rsid w:val="00FF408C"/>
    <w:rsid w:val="00FF6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98475"/>
  <w15:docId w15:val="{1DF3277E-6BC3-46E2-B48C-0A9A047F8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5A1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5A1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5A1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B5A1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E026D7"/>
    <w:pPr>
      <w:tabs>
        <w:tab w:val="right" w:leader="dot" w:pos="4320"/>
      </w:tabs>
      <w:spacing w:after="100" w:line="240" w:lineRule="auto"/>
    </w:pPr>
    <w:rPr>
      <w:sz w:val="20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BB5A1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840CC7"/>
    <w:pPr>
      <w:spacing w:after="100" w:line="240" w:lineRule="auto"/>
    </w:pPr>
    <w:rPr>
      <w:bCs/>
      <w:sz w:val="20"/>
      <w:szCs w:val="20"/>
    </w:rPr>
  </w:style>
  <w:style w:type="character" w:styleId="Strong">
    <w:name w:val="Strong"/>
    <w:basedOn w:val="DefaultParagraphFont"/>
    <w:uiPriority w:val="22"/>
    <w:qFormat/>
    <w:rsid w:val="00BB5A1B"/>
    <w:rPr>
      <w:b/>
      <w:bCs/>
    </w:rPr>
  </w:style>
  <w:style w:type="paragraph" w:styleId="NoSpacing">
    <w:name w:val="No Spacing"/>
    <w:uiPriority w:val="1"/>
    <w:qFormat/>
    <w:rsid w:val="00BB5A1B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BB5A1B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F25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5CD7"/>
  </w:style>
  <w:style w:type="paragraph" w:styleId="Footer">
    <w:name w:val="footer"/>
    <w:basedOn w:val="Normal"/>
    <w:link w:val="FooterChar"/>
    <w:uiPriority w:val="99"/>
    <w:unhideWhenUsed/>
    <w:rsid w:val="00F25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5CD7"/>
  </w:style>
  <w:style w:type="table" w:styleId="TableGrid">
    <w:name w:val="Table Grid"/>
    <w:basedOn w:val="TableNormal"/>
    <w:uiPriority w:val="59"/>
    <w:rsid w:val="00F25CD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25C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5CD7"/>
    <w:rPr>
      <w:rFonts w:ascii="Tahoma" w:hAnsi="Tahoma" w:cs="Tahoma"/>
      <w:sz w:val="16"/>
      <w:szCs w:val="16"/>
    </w:rPr>
  </w:style>
  <w:style w:type="table" w:customStyle="1" w:styleId="LightList-Accent11">
    <w:name w:val="Light List - Accent 11"/>
    <w:basedOn w:val="TableNormal"/>
    <w:uiPriority w:val="61"/>
    <w:rsid w:val="00F448B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481BC3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2">
    <w:name w:val="Light List Accent 2"/>
    <w:basedOn w:val="TableNormal"/>
    <w:uiPriority w:val="61"/>
    <w:rsid w:val="00481BC3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A3">
    <w:name w:val="A3"/>
    <w:uiPriority w:val="99"/>
    <w:rsid w:val="00481BC3"/>
    <w:rPr>
      <w:rFonts w:cs="Trebuchet MS"/>
      <w:color w:val="221E1F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801E6"/>
    <w:rPr>
      <w:color w:val="0000FF" w:themeColor="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E0924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A6C5E"/>
    <w:pPr>
      <w:spacing w:after="100"/>
      <w:ind w:left="1540"/>
    </w:p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E0924"/>
    <w:rPr>
      <w:rFonts w:ascii="Tahoma" w:hAnsi="Tahoma" w:cs="Tahoma"/>
      <w:sz w:val="16"/>
      <w:szCs w:val="16"/>
    </w:rPr>
  </w:style>
  <w:style w:type="table" w:styleId="LightList-Accent4">
    <w:name w:val="Light List Accent 4"/>
    <w:basedOn w:val="TableNormal"/>
    <w:uiPriority w:val="61"/>
    <w:rsid w:val="00394767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211C62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MediumGrid2-Accent1">
    <w:name w:val="Medium Grid 2 Accent 1"/>
    <w:basedOn w:val="TableNormal"/>
    <w:uiPriority w:val="68"/>
    <w:rsid w:val="00784E9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List1-Accent11">
    <w:name w:val="Medium List 1 - Accent 11"/>
    <w:basedOn w:val="TableNormal"/>
    <w:uiPriority w:val="65"/>
    <w:rsid w:val="00B3500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Grid1-Accent6">
    <w:name w:val="Medium Grid 1 Accent 6"/>
    <w:basedOn w:val="TableNormal"/>
    <w:uiPriority w:val="67"/>
    <w:rsid w:val="00451E89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CWTableStyle1">
    <w:name w:val="CWTableStyle1"/>
    <w:basedOn w:val="LightGrid-Accent11"/>
    <w:uiPriority w:val="99"/>
    <w:qFormat/>
    <w:rsid w:val="004E601E"/>
    <w:pPr>
      <w:jc w:val="center"/>
    </w:pPr>
    <w:tblPr>
      <w:tblStyleRowBandSize w:val="2"/>
    </w:tblPr>
    <w:tcPr>
      <w:vAlign w:val="center"/>
    </w:tc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  <w:shd w:val="clear" w:color="auto" w:fill="548DD4" w:themeFill="text2" w:themeFillTint="99"/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Shading-Accent5">
    <w:name w:val="Light Shading Accent 5"/>
    <w:basedOn w:val="TableNormal"/>
    <w:uiPriority w:val="60"/>
    <w:rsid w:val="00F644CB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4">
    <w:name w:val="Light Shading Accent 4"/>
    <w:basedOn w:val="TableNormal"/>
    <w:uiPriority w:val="60"/>
    <w:rsid w:val="00F644CB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9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2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1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0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kob\software\TU\23FL\CAD\SimulationReportTemplate_2007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SimReport_Trebutcher">
      <a:majorFont>
        <a:latin typeface="Trebuchet MS"/>
        <a:ea typeface=""/>
        <a:cs typeface=""/>
      </a:majorFont>
      <a:minorFont>
        <a:latin typeface="Trebuchet M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46AAC7-2917-4F5C-B83C-F13ED3BB55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SimulationReportTemplate_2007.dotx</Template>
  <TotalTime>0</TotalTime>
  <Pages>14</Pages>
  <Words>964</Words>
  <Characters>5498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Simulation Report Template</vt:lpstr>
    </vt:vector>
  </TitlesOfParts>
  <Company>Solidworks</Company>
  <LinksUpToDate>false</LinksUpToDate>
  <CharactersWithSpaces>6450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Simulation Report Template</dc:title>
  <dc:creator>Jakob Werle</dc:creator>
  <cp:lastModifiedBy>Jakob Werle</cp:lastModifiedBy>
  <cp:revision>2</cp:revision>
  <dcterms:created xsi:type="dcterms:W3CDTF">2023-09-28T19:09:00Z</dcterms:created>
  <dcterms:modified xsi:type="dcterms:W3CDTF">2023-09-28T19:14:00Z</dcterms:modified>
</cp:coreProperties>
</file>