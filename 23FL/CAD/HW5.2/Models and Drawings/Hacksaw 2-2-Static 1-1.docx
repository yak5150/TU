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14:paraId="6A877701" w14:textId="77777777" w:rsidTr="00A43A5B">
        <w:trPr>
          <w:cantSplit/>
          <w:trHeight w:val="4488"/>
        </w:trPr>
        <w:tc>
          <w:tcPr>
            <w:tcW w:w="6285" w:type="dxa"/>
          </w:tcPr>
          <w:p w14:paraId="2871C321" w14:textId="01E091FB" w:rsidR="00F448BC" w:rsidRDefault="00BF5572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4CEC34" wp14:editId="0146F230">
                  <wp:extent cx="3853815" cy="2145665"/>
                  <wp:effectExtent l="0" t="0" r="0" b="6985"/>
                  <wp:docPr id="1368189815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8189815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2145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14:paraId="1071A97F" w14:textId="7777777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14:paraId="2F579771" w14:textId="34D4DAF9" w:rsidR="00B77317" w:rsidRPr="00CD1539" w:rsidRDefault="00BF5572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Hacksaw 2-2</w:t>
                  </w:r>
                </w:p>
                <w:p w14:paraId="4E598458" w14:textId="77777777"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14:paraId="5B3709F2" w14:textId="2B021090" w:rsidR="00B77317" w:rsidRPr="00CD1539" w:rsidRDefault="00BF5572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Monday, October 23, 2023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Jakob Werle</w:t>
                  </w:r>
                </w:p>
                <w:p w14:paraId="69856AEB" w14:textId="6153D468" w:rsidR="00B77317" w:rsidRPr="00CD1539" w:rsidRDefault="00BF5572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 1</w:t>
                  </w:r>
                </w:p>
                <w:p w14:paraId="3E63A9B0" w14:textId="37ED4523" w:rsidR="00B77317" w:rsidRPr="006A441F" w:rsidRDefault="00BF5572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14:paraId="76169A7B" w14:textId="7777777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14:paraId="73801778" w14:textId="2D1445B4" w:rsidR="00B77317" w:rsidRDefault="00BF5572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14:paraId="3786B438" w14:textId="2873FB29" w:rsidR="00BF5572" w:rsidRDefault="001041F1">
                      <w:pPr>
                        <w:pStyle w:val="TOC1"/>
                        <w:rPr>
                          <w:noProof/>
                          <w:kern w:val="2"/>
                          <w:sz w:val="22"/>
                          <w14:ligatures w14:val="standardContextual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148920069" w:history="1">
                        <w:r w:rsidR="00BF5572" w:rsidRPr="00740B20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BF5572">
                          <w:rPr>
                            <w:noProof/>
                            <w:webHidden/>
                          </w:rPr>
                          <w:tab/>
                        </w:r>
                        <w:r w:rsidR="00BF5572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BF5572">
                          <w:rPr>
                            <w:noProof/>
                            <w:webHidden/>
                          </w:rPr>
                          <w:instrText xml:space="preserve"> PAGEREF _Toc148920069 \h </w:instrText>
                        </w:r>
                        <w:r w:rsidR="00BF5572">
                          <w:rPr>
                            <w:noProof/>
                            <w:webHidden/>
                          </w:rPr>
                        </w:r>
                        <w:r w:rsidR="00BF5572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BF5572">
                          <w:rPr>
                            <w:noProof/>
                            <w:webHidden/>
                          </w:rPr>
                          <w:t>1</w:t>
                        </w:r>
                        <w:r w:rsidR="00BF5572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5BC9FA3" w14:textId="037A8FE8" w:rsidR="00BF5572" w:rsidRDefault="00BF5572">
                      <w:pPr>
                        <w:pStyle w:val="TOC1"/>
                        <w:rPr>
                          <w:noProof/>
                          <w:kern w:val="2"/>
                          <w:sz w:val="22"/>
                          <w14:ligatures w14:val="standardContextual"/>
                        </w:rPr>
                      </w:pPr>
                      <w:hyperlink w:anchor="_Toc148920070" w:history="1">
                        <w:r w:rsidRPr="00740B20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_Toc148920070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044FB24" w14:textId="7392FF92" w:rsidR="00BF5572" w:rsidRDefault="00BF5572">
                      <w:pPr>
                        <w:pStyle w:val="TOC1"/>
                        <w:rPr>
                          <w:noProof/>
                          <w:kern w:val="2"/>
                          <w:sz w:val="22"/>
                          <w14:ligatures w14:val="standardContextual"/>
                        </w:rPr>
                      </w:pPr>
                      <w:hyperlink w:anchor="_Toc148920071" w:history="1">
                        <w:r w:rsidRPr="00740B20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_Toc148920071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163867F" w14:textId="13B48C23" w:rsidR="00BF5572" w:rsidRDefault="00BF5572">
                      <w:pPr>
                        <w:pStyle w:val="TOC1"/>
                        <w:rPr>
                          <w:noProof/>
                          <w:kern w:val="2"/>
                          <w:sz w:val="22"/>
                          <w14:ligatures w14:val="standardContextual"/>
                        </w:rPr>
                      </w:pPr>
                      <w:hyperlink w:anchor="_Toc148920072" w:history="1">
                        <w:r w:rsidRPr="00740B20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_Toc148920072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22B77B4" w14:textId="4018B0EB" w:rsidR="00BF5572" w:rsidRDefault="00BF5572">
                      <w:pPr>
                        <w:pStyle w:val="TOC1"/>
                        <w:rPr>
                          <w:noProof/>
                          <w:kern w:val="2"/>
                          <w:sz w:val="22"/>
                          <w14:ligatures w14:val="standardContextual"/>
                        </w:rPr>
                      </w:pPr>
                      <w:hyperlink w:anchor="_Toc148920073" w:history="1">
                        <w:r w:rsidRPr="00740B20">
                          <w:rPr>
                            <w:rStyle w:val="Hyperlink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_Toc148920073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89BE564" w14:textId="71D00E07" w:rsidR="00BF5572" w:rsidRDefault="00BF5572">
                      <w:pPr>
                        <w:pStyle w:val="TOC1"/>
                        <w:rPr>
                          <w:noProof/>
                          <w:kern w:val="2"/>
                          <w:sz w:val="22"/>
                          <w14:ligatures w14:val="standardContextual"/>
                        </w:rPr>
                      </w:pPr>
                      <w:hyperlink w:anchor="_Toc148920074" w:history="1">
                        <w:r w:rsidRPr="00740B20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_Toc148920074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FBC2596" w14:textId="14AE6D45" w:rsidR="00BF5572" w:rsidRDefault="00BF5572">
                      <w:pPr>
                        <w:pStyle w:val="TOC1"/>
                        <w:rPr>
                          <w:noProof/>
                          <w:kern w:val="2"/>
                          <w:sz w:val="22"/>
                          <w14:ligatures w14:val="standardContextual"/>
                        </w:rPr>
                      </w:pPr>
                      <w:hyperlink w:anchor="_Toc148920075" w:history="1">
                        <w:r w:rsidRPr="00740B20">
                          <w:rPr>
                            <w:rStyle w:val="Hyperlink"/>
                            <w:noProof/>
                          </w:rPr>
                          <w:t>Loads and Fixtures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_Toc148920075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FFAF0CB" w14:textId="23E2A696" w:rsidR="00BF5572" w:rsidRDefault="00BF5572">
                      <w:pPr>
                        <w:pStyle w:val="TOC1"/>
                        <w:rPr>
                          <w:noProof/>
                          <w:kern w:val="2"/>
                          <w:sz w:val="22"/>
                          <w14:ligatures w14:val="standardContextual"/>
                        </w:rPr>
                      </w:pPr>
                      <w:hyperlink w:anchor="_Toc148920076" w:history="1">
                        <w:r w:rsidRPr="00740B20">
                          <w:rPr>
                            <w:rStyle w:val="Hyperlink"/>
                            <w:noProof/>
                          </w:rPr>
                          <w:t>Connector Definitions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_Toc148920076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8F4549D" w14:textId="5E3DA6C8" w:rsidR="00BF5572" w:rsidRDefault="00BF5572">
                      <w:pPr>
                        <w:pStyle w:val="TOC1"/>
                        <w:rPr>
                          <w:noProof/>
                          <w:kern w:val="2"/>
                          <w:sz w:val="22"/>
                          <w14:ligatures w14:val="standardContextual"/>
                        </w:rPr>
                      </w:pPr>
                      <w:hyperlink w:anchor="_Toc148920077" w:history="1">
                        <w:r w:rsidRPr="00740B20">
                          <w:rPr>
                            <w:rStyle w:val="Hyperlink"/>
                            <w:noProof/>
                          </w:rPr>
                          <w:t>Interaction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_Toc148920077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05F0611" w14:textId="7A661391" w:rsidR="00BF5572" w:rsidRDefault="00BF5572">
                      <w:pPr>
                        <w:pStyle w:val="TOC1"/>
                        <w:rPr>
                          <w:noProof/>
                          <w:kern w:val="2"/>
                          <w:sz w:val="22"/>
                          <w14:ligatures w14:val="standardContextual"/>
                        </w:rPr>
                      </w:pPr>
                      <w:hyperlink w:anchor="_Toc148920078" w:history="1">
                        <w:r w:rsidRPr="00740B20">
                          <w:rPr>
                            <w:rStyle w:val="Hyperlink"/>
                            <w:noProof/>
                          </w:rPr>
                          <w:t>Mesh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_Toc148920078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8789DE7" w14:textId="35E9FD81" w:rsidR="00BF5572" w:rsidRDefault="00BF5572">
                      <w:pPr>
                        <w:pStyle w:val="TOC1"/>
                        <w:rPr>
                          <w:noProof/>
                          <w:kern w:val="2"/>
                          <w:sz w:val="22"/>
                          <w14:ligatures w14:val="standardContextual"/>
                        </w:rPr>
                      </w:pPr>
                      <w:hyperlink w:anchor="_Toc148920079" w:history="1">
                        <w:r w:rsidRPr="00740B20">
                          <w:rPr>
                            <w:rStyle w:val="Hyperlink"/>
                            <w:noProof/>
                          </w:rPr>
                          <w:t>Sensor Details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_Toc148920079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64E9E0D" w14:textId="2171635B" w:rsidR="00BF5572" w:rsidRDefault="00BF5572">
                      <w:pPr>
                        <w:pStyle w:val="TOC1"/>
                        <w:rPr>
                          <w:noProof/>
                          <w:kern w:val="2"/>
                          <w:sz w:val="22"/>
                          <w14:ligatures w14:val="standardContextual"/>
                        </w:rPr>
                      </w:pPr>
                      <w:hyperlink w:anchor="_Toc148920080" w:history="1">
                        <w:r w:rsidRPr="00740B20">
                          <w:rPr>
                            <w:rStyle w:val="Hyperlink"/>
                            <w:noProof/>
                          </w:rPr>
                          <w:t>Resultant Forces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_Toc148920080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1125195" w14:textId="6EE5B42C" w:rsidR="00BF5572" w:rsidRDefault="00BF5572">
                      <w:pPr>
                        <w:pStyle w:val="TOC1"/>
                        <w:rPr>
                          <w:noProof/>
                          <w:kern w:val="2"/>
                          <w:sz w:val="22"/>
                          <w14:ligatures w14:val="standardContextual"/>
                        </w:rPr>
                      </w:pPr>
                      <w:hyperlink w:anchor="_Toc148920081" w:history="1">
                        <w:r w:rsidRPr="00740B20">
                          <w:rPr>
                            <w:rStyle w:val="Hyperlink"/>
                            <w:noProof/>
                          </w:rPr>
                          <w:t>Beams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_Toc148920081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6D09A84" w14:textId="41826A22" w:rsidR="00BF5572" w:rsidRDefault="00BF5572">
                      <w:pPr>
                        <w:pStyle w:val="TOC1"/>
                        <w:rPr>
                          <w:noProof/>
                          <w:kern w:val="2"/>
                          <w:sz w:val="22"/>
                          <w14:ligatures w14:val="standardContextual"/>
                        </w:rPr>
                      </w:pPr>
                      <w:hyperlink w:anchor="_Toc148920082" w:history="1">
                        <w:r w:rsidRPr="00740B20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_Toc148920082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9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BC4AE8B" w14:textId="47794945" w:rsidR="00BF5572" w:rsidRDefault="00BF5572">
                      <w:pPr>
                        <w:pStyle w:val="TOC1"/>
                        <w:rPr>
                          <w:noProof/>
                          <w:kern w:val="2"/>
                          <w:sz w:val="22"/>
                          <w14:ligatures w14:val="standardContextual"/>
                        </w:rPr>
                      </w:pPr>
                      <w:hyperlink w:anchor="_Toc148920083" w:history="1">
                        <w:r w:rsidRPr="00740B20">
                          <w:rPr>
                            <w:rStyle w:val="Hyperlink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_Toc148920083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411487D" w14:textId="0368D641"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14:paraId="5C314DED" w14:textId="77777777" w:rsidR="00F448BC" w:rsidRDefault="00F448BC" w:rsidP="00A5373F"/>
        </w:tc>
      </w:tr>
      <w:tr w:rsidR="00F448BC" w14:paraId="77B4EA90" w14:textId="77777777" w:rsidTr="00BE081A">
        <w:trPr>
          <w:cantSplit/>
          <w:trHeight w:val="3924"/>
        </w:trPr>
        <w:tc>
          <w:tcPr>
            <w:tcW w:w="6285" w:type="dxa"/>
          </w:tcPr>
          <w:p w14:paraId="69ED4F81" w14:textId="374D6D88" w:rsidR="00C27B5D" w:rsidRDefault="00BF5572" w:rsidP="00C27B5D">
            <w:pPr>
              <w:pStyle w:val="Heading1"/>
            </w:pPr>
            <w:bookmarkStart w:id="0" w:name="_Toc148920069"/>
            <w:r>
              <w:t>Description</w:t>
            </w:r>
            <w:bookmarkEnd w:id="0"/>
          </w:p>
          <w:p w14:paraId="50100884" w14:textId="4B11DEDF" w:rsidR="00F448BC" w:rsidRPr="00E65D6E" w:rsidRDefault="00BF5572" w:rsidP="00FF408C">
            <w:r>
              <w:t>No Data</w:t>
            </w:r>
          </w:p>
        </w:tc>
        <w:tc>
          <w:tcPr>
            <w:tcW w:w="4713" w:type="dxa"/>
            <w:vMerge/>
          </w:tcPr>
          <w:p w14:paraId="12238513" w14:textId="77777777" w:rsidR="00F448BC" w:rsidRPr="00A33AA4" w:rsidRDefault="00F448BC" w:rsidP="00840CC7">
            <w:pPr>
              <w:pStyle w:val="TOC3"/>
            </w:pPr>
          </w:p>
        </w:tc>
      </w:tr>
    </w:tbl>
    <w:p w14:paraId="72978D25" w14:textId="77777777"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14:paraId="3A2278AD" w14:textId="77777777" w:rsidTr="00DD03CF">
        <w:tc>
          <w:tcPr>
            <w:tcW w:w="11016" w:type="dxa"/>
          </w:tcPr>
          <w:p w14:paraId="3B0EC7F1" w14:textId="1E0FB2B7" w:rsidR="00343025" w:rsidRDefault="00BF5572" w:rsidP="00343025">
            <w:pPr>
              <w:pStyle w:val="Heading1"/>
            </w:pPr>
            <w:bookmarkStart w:id="1" w:name="_Toc243733140"/>
            <w:bookmarkStart w:id="2" w:name="_Toc245020107"/>
            <w:bookmarkStart w:id="3" w:name="_Toc245020139"/>
            <w:bookmarkStart w:id="4" w:name="_Toc148920070"/>
            <w:r>
              <w:lastRenderedPageBreak/>
              <w:t>Assumptions</w:t>
            </w:r>
            <w:bookmarkEnd w:id="4"/>
          </w:p>
          <w:p w14:paraId="1C95CE92" w14:textId="58AFD55C" w:rsidR="00A96F2C" w:rsidRDefault="00A96F2C" w:rsidP="00A96F2C"/>
        </w:tc>
      </w:tr>
    </w:tbl>
    <w:p w14:paraId="577C632E" w14:textId="77777777"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14:paraId="0DC0360B" w14:textId="77777777" w:rsidTr="00ED5A01">
        <w:tc>
          <w:tcPr>
            <w:tcW w:w="11016" w:type="dxa"/>
          </w:tcPr>
          <w:p w14:paraId="59F5CFD9" w14:textId="462585ED" w:rsidR="00FF408C" w:rsidRDefault="00BF5572" w:rsidP="00FF408C">
            <w:pPr>
              <w:pStyle w:val="Heading1"/>
            </w:pPr>
            <w:bookmarkStart w:id="5" w:name="_Toc148920071"/>
            <w:r>
              <w:t>Model Information</w:t>
            </w:r>
            <w:bookmarkEnd w:id="5"/>
          </w:p>
          <w:p w14:paraId="4633A680" w14:textId="77777777"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14:paraId="0808C93C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14:paraId="52A8E686" w14:textId="77777777" w:rsidTr="00077EA0">
                    <w:tc>
                      <w:tcPr>
                        <w:tcW w:w="8640" w:type="dxa"/>
                      </w:tcPr>
                      <w:p w14:paraId="46876134" w14:textId="3102520C" w:rsidR="00077EA0" w:rsidRDefault="00BF5572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 wp14:anchorId="411264A9" wp14:editId="3E1D3354">
                              <wp:extent cx="5349240" cy="3256280"/>
                              <wp:effectExtent l="0" t="0" r="3810" b="1270"/>
                              <wp:docPr id="886956224" name="Picture 2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86956224" name="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32562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34A08C54" w14:textId="388D628A" w:rsidR="00C16188" w:rsidRDefault="00BF5572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Hacksaw 2-2</w:t>
                  </w:r>
                </w:p>
                <w:p w14:paraId="0E3450B4" w14:textId="0C48145C" w:rsidR="00C16188" w:rsidRDefault="00BF5572" w:rsidP="00C16188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14:paraId="6B24FD23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41CACFB" w14:textId="2C832758" w:rsidR="00C16188" w:rsidRPr="0044448A" w:rsidRDefault="00BF5572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14:paraId="1656F222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5100D65" w14:textId="2FD5C538" w:rsidR="00C16188" w:rsidRDefault="00BF5572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3DEA1E6" w14:textId="72E0EB6B" w:rsidR="00C16188" w:rsidRDefault="00BF557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EF5D5F7" w14:textId="58E6F433" w:rsidR="00C16188" w:rsidRDefault="00BF557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81E1D4D" w14:textId="5A5DC36D" w:rsidR="00C16188" w:rsidRDefault="00BF557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C16188" w14:paraId="658A7386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093D00E" w14:textId="7DA24319" w:rsidR="00C16188" w:rsidRDefault="00BF5572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Split Line1</w:t>
                  </w:r>
                </w:p>
                <w:p w14:paraId="61A16A6C" w14:textId="1C4CE328" w:rsidR="004B3022" w:rsidRPr="0044448A" w:rsidRDefault="00BF5572" w:rsidP="0044448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4CB33931" wp14:editId="585132F8">
                        <wp:extent cx="1562735" cy="951230"/>
                        <wp:effectExtent l="0" t="0" r="0" b="1270"/>
                        <wp:docPr id="569984574" name="Picture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9984574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9512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87C9A10" w14:textId="57E95156" w:rsidR="00C16188" w:rsidRPr="0044448A" w:rsidRDefault="00BF557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66022CA" w14:textId="77777777" w:rsidR="00BF5572" w:rsidRDefault="00BF557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Mass:0.991233 lb</w:t>
                  </w:r>
                </w:p>
                <w:p w14:paraId="2B7DB3F8" w14:textId="77777777" w:rsidR="00BF5572" w:rsidRDefault="00BF557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Volume:3.48631 in^3</w:t>
                  </w:r>
                </w:p>
                <w:p w14:paraId="66CBF9D5" w14:textId="77777777" w:rsidR="00BF5572" w:rsidRDefault="00BF557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Density:0.284322 lb/in^3</w:t>
                  </w:r>
                </w:p>
                <w:p w14:paraId="37AB78D0" w14:textId="77777777" w:rsidR="00BF5572" w:rsidRDefault="00BF557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Weight:0.990561 lbf</w:t>
                  </w:r>
                </w:p>
                <w:p w14:paraId="2F2F0FB6" w14:textId="3A3C5591"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D3F7019" w14:textId="77777777" w:rsidR="00BF5572" w:rsidRDefault="00BF557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C:\Users\jakob\software\TU\23FL\CAD\HW5.2\Models and Drawings\Hacksaw 2-2.SLDPRT</w:t>
                  </w:r>
                </w:p>
                <w:p w14:paraId="3B7A7FED" w14:textId="05BC5FB4" w:rsidR="00C16188" w:rsidRPr="0044448A" w:rsidRDefault="00BF557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Oct 23 02:01:23 2023</w:t>
                  </w:r>
                </w:p>
              </w:tc>
            </w:tr>
          </w:tbl>
          <w:p w14:paraId="7C882354" w14:textId="0F3CAFBF" w:rsidR="00FF408C" w:rsidRDefault="00FF408C" w:rsidP="00A96F2C"/>
        </w:tc>
      </w:tr>
    </w:tbl>
    <w:p w14:paraId="21E60676" w14:textId="77777777"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5E294F" w14:paraId="5C2584DC" w14:textId="77777777" w:rsidTr="005E294F">
        <w:tc>
          <w:tcPr>
            <w:tcW w:w="11016" w:type="dxa"/>
          </w:tcPr>
          <w:p w14:paraId="109294C4" w14:textId="6EB1126A" w:rsidR="00B35001" w:rsidRPr="00B35001" w:rsidRDefault="00BF5572" w:rsidP="00B35001">
            <w:pPr>
              <w:pStyle w:val="Heading1"/>
            </w:pPr>
            <w:bookmarkStart w:id="6" w:name="_Toc148920072"/>
            <w:r>
              <w:lastRenderedPageBreak/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030"/>
              <w:gridCol w:w="5508"/>
            </w:tblGrid>
            <w:tr w:rsidR="00B35001" w14:paraId="04ED4949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261EA02" w14:textId="4C9515B1" w:rsidR="00B35001" w:rsidRDefault="00BF5572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15B4184" w14:textId="2F6A9A04" w:rsidR="00B35001" w:rsidRDefault="00BF557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Static 1</w:t>
                  </w:r>
                </w:p>
              </w:tc>
            </w:tr>
            <w:tr w:rsidR="00BF5572" w14:paraId="6A53C37F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8202384" w14:textId="2A7FCD0F" w:rsidR="00BF5572" w:rsidRDefault="00BF5572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3FF75B7" w14:textId="03EA7DD6" w:rsidR="00BF5572" w:rsidRDefault="00BF557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Static</w:t>
                  </w:r>
                </w:p>
              </w:tc>
            </w:tr>
            <w:tr w:rsidR="00BF5572" w14:paraId="4432620E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2A85FB1" w14:textId="5BE8874E" w:rsidR="00BF5572" w:rsidRDefault="00BF5572" w:rsidP="005E294F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06BD761" w14:textId="029BA6F0" w:rsidR="00BF5572" w:rsidRDefault="00BF557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BF5572" w14:paraId="1FA508ED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D7FA48B" w14:textId="19543CA6" w:rsidR="00BF5572" w:rsidRDefault="00BF5572" w:rsidP="005E294F">
                  <w:r>
                    <w:t xml:space="preserve">Thermal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4D80E2F" w14:textId="4FA769E5" w:rsidR="00BF5572" w:rsidRDefault="00BF557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BF5572" w14:paraId="1586A967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65CA5E1" w14:textId="6A1DA184" w:rsidR="00BF5572" w:rsidRDefault="00BF5572" w:rsidP="005E294F">
                  <w:r>
                    <w:t>Thermal option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B548BDF" w14:textId="0DCA41A3" w:rsidR="00BF5572" w:rsidRDefault="00BF557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Include temperature loads</w:t>
                  </w:r>
                </w:p>
              </w:tc>
            </w:tr>
            <w:tr w:rsidR="00BF5572" w14:paraId="0AD11270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61D1BD9" w14:textId="11BD01E5" w:rsidR="00BF5572" w:rsidRDefault="00BF5572" w:rsidP="005E294F">
                  <w:r>
                    <w:t>Zero strain 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5C25204" w14:textId="1AFE724E" w:rsidR="00BF5572" w:rsidRDefault="00BF557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BF5572" w14:paraId="407DF99E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99148F3" w14:textId="3BDE041B" w:rsidR="00BF5572" w:rsidRDefault="00BF5572" w:rsidP="005E294F">
                  <w:r>
                    <w:t>Include fluid pressure effects from SOLIDWORKS Flow 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5A89C38" w14:textId="4F505441" w:rsidR="00BF5572" w:rsidRDefault="00BF557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BF5572" w14:paraId="04A60A6D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7241D3E" w14:textId="70EA9E7C" w:rsidR="00BF5572" w:rsidRDefault="00BF5572" w:rsidP="005E294F">
                  <w:r>
                    <w:t>Solver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F82B6A7" w14:textId="73CEDF4C" w:rsidR="00BF5572" w:rsidRDefault="00BF557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BF5572" w14:paraId="2D8C122B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1A0FBDE" w14:textId="71A1D4EF" w:rsidR="00BF5572" w:rsidRDefault="00BF5572" w:rsidP="005E294F">
                  <w:r>
                    <w:t xml:space="preserve">Inplane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7EB6B9C" w14:textId="6872C271" w:rsidR="00BF5572" w:rsidRDefault="00BF557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BF5572" w14:paraId="596E570E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BF69458" w14:textId="790EA29A" w:rsidR="00BF5572" w:rsidRDefault="00BF5572" w:rsidP="005E294F">
                  <w:r>
                    <w:t xml:space="preserve">Soft Spring: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DA5B71A" w14:textId="4180EB13" w:rsidR="00BF5572" w:rsidRDefault="00BF557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BF5572" w14:paraId="29514DC3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E658DD0" w14:textId="2F20E970" w:rsidR="00BF5572" w:rsidRDefault="00BF5572" w:rsidP="005E294F">
                  <w:r>
                    <w:t xml:space="preserve">Inertial Relief: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8FE27FF" w14:textId="1CA83EFD" w:rsidR="00BF5572" w:rsidRDefault="00BF557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BF5572" w14:paraId="0F2ECF6A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DA16233" w14:textId="11D7DCEB" w:rsidR="00BF5572" w:rsidRDefault="00BF5572" w:rsidP="005E294F">
                  <w:r>
                    <w:t>Incompatible bonding options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340FCCB" w14:textId="2142DAD2" w:rsidR="00BF5572" w:rsidRDefault="00BF557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BF5572" w14:paraId="5BAE11F0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3FC9096" w14:textId="3FF31BA0" w:rsidR="00BF5572" w:rsidRDefault="00BF5572" w:rsidP="005E294F">
                  <w:r>
                    <w:t>Large 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B439B6B" w14:textId="6C779121" w:rsidR="00BF5572" w:rsidRDefault="00BF557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BF5572" w14:paraId="4F9B03F0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076D22B" w14:textId="08F2FD9C" w:rsidR="00BF5572" w:rsidRDefault="00BF5572" w:rsidP="005E294F">
                  <w:r>
                    <w:t>Compute free body forces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9698188" w14:textId="6CF800F7" w:rsidR="00BF5572" w:rsidRDefault="00BF557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BF5572" w14:paraId="041219CE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B53B78E" w14:textId="4574AE5B" w:rsidR="00BF5572" w:rsidRDefault="00BF5572" w:rsidP="005E294F">
                  <w:r>
                    <w:t>Friction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5B5A1EE" w14:textId="2851AD94" w:rsidR="00BF5572" w:rsidRDefault="00BF557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BF5572" w14:paraId="1A56ED94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4F12BB2" w14:textId="13E515D1" w:rsidR="00BF5572" w:rsidRDefault="00BF5572" w:rsidP="005E294F">
                  <w:r>
                    <w:t xml:space="preserve">Use Adaptive Method: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3262B45" w14:textId="5682BE9A" w:rsidR="00BF5572" w:rsidRDefault="00BF557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BF5572" w14:paraId="008C1125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CE9251B" w14:textId="187A6A32" w:rsidR="00BF5572" w:rsidRDefault="00BF5572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74155F9" w14:textId="2B48CB05" w:rsidR="00BF5572" w:rsidRDefault="00BF557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(C:\Users\jakob\software\TU\23FL\CAD\HW5.2\Models and Drawings)</w:t>
                  </w:r>
                </w:p>
              </w:tc>
            </w:tr>
          </w:tbl>
          <w:p w14:paraId="227ACD5F" w14:textId="6B85B285" w:rsidR="005E294F" w:rsidRDefault="005E294F" w:rsidP="00A96F2C"/>
        </w:tc>
      </w:tr>
      <w:bookmarkEnd w:id="1"/>
      <w:bookmarkEnd w:id="2"/>
      <w:bookmarkEnd w:id="3"/>
    </w:tbl>
    <w:p w14:paraId="2666D37A" w14:textId="77777777" w:rsidR="00F33129" w:rsidRDefault="00F331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F33129" w14:paraId="07A2D830" w14:textId="77777777" w:rsidTr="00E80CD9">
        <w:tc>
          <w:tcPr>
            <w:tcW w:w="11016" w:type="dxa"/>
          </w:tcPr>
          <w:p w14:paraId="51CBA3D8" w14:textId="4538D5CF" w:rsidR="00F33129" w:rsidRPr="00B35001" w:rsidRDefault="00BF5572" w:rsidP="000A7C6B">
            <w:pPr>
              <w:pStyle w:val="Heading1"/>
            </w:pPr>
            <w:bookmarkStart w:id="7" w:name="_Toc148920073"/>
            <w:r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288"/>
              <w:gridCol w:w="5250"/>
            </w:tblGrid>
            <w:tr w:rsidR="00F33129" w14:paraId="72A72C6C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C597BF9" w14:textId="36439075" w:rsidR="00F33129" w:rsidRDefault="00BF5572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FF5C583" w14:textId="61488B74" w:rsidR="00F33129" w:rsidRDefault="00BF557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English (IPS)</w:t>
                  </w:r>
                </w:p>
              </w:tc>
            </w:tr>
            <w:tr w:rsidR="00BF5572" w14:paraId="40744CD8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0715BC6" w14:textId="48B4CB8A" w:rsidR="00BF5572" w:rsidRDefault="00BF5572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7DA657D" w14:textId="5AF15B80" w:rsidR="00BF5572" w:rsidRDefault="00BF5572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</w:t>
                  </w:r>
                </w:p>
              </w:tc>
            </w:tr>
            <w:tr w:rsidR="00BF5572" w14:paraId="20D18BC8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F3EFE19" w14:textId="21EC4117" w:rsidR="00BF5572" w:rsidRDefault="00BF5572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EA6D1F5" w14:textId="7F89C321" w:rsidR="00BF5572" w:rsidRDefault="00BF557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Fahrenheit</w:t>
                  </w:r>
                </w:p>
              </w:tc>
            </w:tr>
            <w:tr w:rsidR="00BF5572" w14:paraId="44F72BF8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2DA7251" w14:textId="595EA22F" w:rsidR="00BF5572" w:rsidRDefault="00BF5572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16042FF" w14:textId="1E80BDCB" w:rsidR="00BF5572" w:rsidRDefault="00BF5572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Hertz</w:t>
                  </w:r>
                </w:p>
              </w:tc>
            </w:tr>
            <w:tr w:rsidR="00BF5572" w14:paraId="15CEA00B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53D1322" w14:textId="32DE8AC8" w:rsidR="00BF5572" w:rsidRDefault="00BF5572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313B334" w14:textId="1E7EEAC2" w:rsidR="00BF5572" w:rsidRDefault="00BF557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psi</w:t>
                  </w:r>
                </w:p>
              </w:tc>
            </w:tr>
          </w:tbl>
          <w:p w14:paraId="55C5282B" w14:textId="69977FB8" w:rsidR="00F33129" w:rsidRDefault="00F33129" w:rsidP="000A7C6B"/>
        </w:tc>
      </w:tr>
    </w:tbl>
    <w:p w14:paraId="0D4C5666" w14:textId="77777777"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14:paraId="2C6DE85C" w14:textId="77777777" w:rsidTr="005273D5">
        <w:trPr>
          <w:trHeight w:val="4158"/>
        </w:trPr>
        <w:tc>
          <w:tcPr>
            <w:tcW w:w="11136" w:type="dxa"/>
          </w:tcPr>
          <w:p w14:paraId="449B39EE" w14:textId="7DD598BD" w:rsidR="00E80CD9" w:rsidRPr="00AC3438" w:rsidRDefault="00BF5572" w:rsidP="000A7C6B">
            <w:pPr>
              <w:pStyle w:val="Heading1"/>
            </w:pPr>
            <w:bookmarkStart w:id="8" w:name="_Toc243733144"/>
            <w:bookmarkStart w:id="9" w:name="_Toc245020112"/>
            <w:bookmarkStart w:id="10" w:name="_Toc245020144"/>
            <w:bookmarkStart w:id="11" w:name="_Toc148920074"/>
            <w:r>
              <w:lastRenderedPageBreak/>
              <w:t>Material Properties</w:t>
            </w:r>
            <w:bookmarkEnd w:id="11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14:paraId="379514C7" w14:textId="77777777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20A461E" w14:textId="00579CE6" w:rsidR="00E80CD9" w:rsidRPr="003E6C57" w:rsidRDefault="00BF5572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F309A88" w14:textId="53A4B2C7" w:rsidR="00E80CD9" w:rsidRPr="003E6C57" w:rsidRDefault="00BF5572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6A51EA2" w14:textId="5F449A00" w:rsidR="00E80CD9" w:rsidRPr="003E6C57" w:rsidRDefault="00BF5572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14:paraId="42E01590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14:paraId="6D4AEDBB" w14:textId="71CEC80E" w:rsidR="00E80CD9" w:rsidRPr="00577134" w:rsidRDefault="00BF5572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 wp14:anchorId="24DDA6B1" wp14:editId="0903228D">
                        <wp:extent cx="1904365" cy="1158875"/>
                        <wp:effectExtent l="0" t="0" r="635" b="3175"/>
                        <wp:docPr id="1826245870" name="Picture 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26245870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1158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14:paraId="1EC03598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E8F1E29" w14:textId="2832A8A5" w:rsidR="00E80CD9" w:rsidRPr="00BE6656" w:rsidRDefault="00BF5572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384F539" w14:textId="56F0162B" w:rsidR="00E80CD9" w:rsidRPr="00BE6656" w:rsidRDefault="00BF557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AISI 1020 Steel, Cold Rolled</w:t>
                        </w:r>
                      </w:p>
                    </w:tc>
                  </w:tr>
                  <w:tr w:rsidR="00BF5572" w:rsidRPr="00577134" w14:paraId="38655C55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9A159B1" w14:textId="23940AF6" w:rsidR="00BF5572" w:rsidRDefault="00BF5572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DFAC507" w14:textId="0175504B" w:rsidR="00BF5572" w:rsidRDefault="00BF557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BF5572" w:rsidRPr="00577134" w14:paraId="733C2B39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55F2503" w14:textId="66533200" w:rsidR="00BF5572" w:rsidRDefault="00BF5572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E1B9552" w14:textId="20B2136D" w:rsidR="00BF5572" w:rsidRDefault="00BF557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Unknown</w:t>
                        </w:r>
                      </w:p>
                    </w:tc>
                  </w:tr>
                  <w:tr w:rsidR="00BF5572" w:rsidRPr="00577134" w14:paraId="6333C3A9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8DD70F9" w14:textId="53E6183D" w:rsidR="00BF5572" w:rsidRDefault="00BF5572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243EEF9" w14:textId="3D3CC0F0" w:rsidR="00BF5572" w:rsidRDefault="00BF557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50,763.2 psi</w:t>
                        </w:r>
                      </w:p>
                    </w:tc>
                  </w:tr>
                  <w:tr w:rsidR="00BF5572" w:rsidRPr="00577134" w14:paraId="22905B17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A128734" w14:textId="17033895" w:rsidR="00BF5572" w:rsidRDefault="00BF5572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3D9B8B9" w14:textId="719E5A95" w:rsidR="00BF5572" w:rsidRDefault="00BF557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60,915.8 psi</w:t>
                        </w:r>
                      </w:p>
                    </w:tc>
                  </w:tr>
                  <w:tr w:rsidR="00BF5572" w:rsidRPr="00577134" w14:paraId="4218D8CA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CC113E9" w14:textId="4E418F0E" w:rsidR="00BF5572" w:rsidRDefault="00BF5572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625C590" w14:textId="4419E57A" w:rsidR="00BF5572" w:rsidRDefault="00BF557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2.97327e+07 psi</w:t>
                        </w:r>
                      </w:p>
                    </w:tc>
                  </w:tr>
                  <w:tr w:rsidR="00BF5572" w:rsidRPr="00577134" w14:paraId="2FE04C0D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0DD0003" w14:textId="4AD26B55" w:rsidR="00BF5572" w:rsidRDefault="00BF5572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95653F8" w14:textId="056C8934" w:rsidR="00BF5572" w:rsidRDefault="00BF557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0.29  </w:t>
                        </w:r>
                      </w:p>
                    </w:tc>
                  </w:tr>
                  <w:tr w:rsidR="00BF5572" w:rsidRPr="00577134" w14:paraId="4C240406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D6CBCEA" w14:textId="1CBB2F60" w:rsidR="00BF5572" w:rsidRDefault="00BF5572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F982DDB" w14:textId="54153D81" w:rsidR="00BF5572" w:rsidRDefault="00BF557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0.284322 lb/in^3</w:t>
                        </w:r>
                      </w:p>
                    </w:tc>
                  </w:tr>
                  <w:tr w:rsidR="00BF5572" w:rsidRPr="00577134" w14:paraId="47F48307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743A0E7" w14:textId="0A53857A" w:rsidR="00BF5572" w:rsidRDefault="00BF5572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Shear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8809583" w14:textId="41345C4E" w:rsidR="00BF5572" w:rsidRDefault="00BF557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1.1603e+07 psi</w:t>
                        </w:r>
                      </w:p>
                    </w:tc>
                  </w:tr>
                  <w:tr w:rsidR="00BF5572" w:rsidRPr="00577134" w14:paraId="2C84F7A6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F0AF58E" w14:textId="041D67E3" w:rsidR="00BF5572" w:rsidRDefault="00BF5572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Thermal expansion coefficient: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27B3AA0" w14:textId="77271500" w:rsidR="00BF5572" w:rsidRDefault="00BF557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6.5e-06 /Fahrenheit</w:t>
                        </w:r>
                      </w:p>
                    </w:tc>
                  </w:tr>
                </w:tbl>
                <w:p w14:paraId="4ED4D04D" w14:textId="77777777"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14:paraId="5547E9C5" w14:textId="7000F96E" w:rsidR="00E80CD9" w:rsidRPr="00577134" w:rsidRDefault="00BF557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1(Split Line1)(Hacksaw 2-2)</w:t>
                  </w:r>
                </w:p>
              </w:tc>
            </w:tr>
            <w:tr w:rsidR="00E80CD9" w:rsidRPr="000841BF" w14:paraId="77FC3DB4" w14:textId="77777777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567595AF" w14:textId="40C76D56" w:rsidR="00E80CD9" w:rsidRPr="000841BF" w:rsidRDefault="00BF5572" w:rsidP="000A7C6B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Curve Data:N/A</w:t>
                  </w:r>
                </w:p>
              </w:tc>
            </w:tr>
          </w:tbl>
          <w:p w14:paraId="4A835C04" w14:textId="14FB1E8A" w:rsidR="00E80CD9" w:rsidRDefault="00E80CD9" w:rsidP="000A7C6B"/>
        </w:tc>
      </w:tr>
      <w:bookmarkEnd w:id="8"/>
      <w:bookmarkEnd w:id="9"/>
      <w:bookmarkEnd w:id="10"/>
    </w:tbl>
    <w:p w14:paraId="0F77E246" w14:textId="77777777"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14:paraId="341036EC" w14:textId="77777777" w:rsidTr="00452CBC">
        <w:tc>
          <w:tcPr>
            <w:tcW w:w="11016" w:type="dxa"/>
          </w:tcPr>
          <w:p w14:paraId="05304A89" w14:textId="2B347AC2" w:rsidR="005273D5" w:rsidRPr="00AF1A58" w:rsidRDefault="00BF5572" w:rsidP="000A7C6B">
            <w:pPr>
              <w:pStyle w:val="Heading1"/>
              <w:rPr>
                <w:b w:val="0"/>
                <w:bCs w:val="0"/>
              </w:rPr>
            </w:pPr>
            <w:bookmarkStart w:id="12" w:name="_Toc148920075"/>
            <w:r>
              <w:rPr>
                <w:rStyle w:val="Strong"/>
              </w:rPr>
              <w:lastRenderedPageBreak/>
              <w:t>Loads and Fixtures</w:t>
            </w:r>
            <w:bookmarkEnd w:id="12"/>
          </w:p>
          <w:tbl>
            <w:tblPr>
              <w:tblStyle w:val="LightList-Accent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BF5572" w14:paraId="09C45F42" w14:textId="77777777" w:rsidTr="0014062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28A8189A" w14:textId="4F896438" w:rsidR="00BF5572" w:rsidRPr="004E282D" w:rsidRDefault="00BF5572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53C49393" w14:textId="17651EBB" w:rsidR="00BF5572" w:rsidRPr="004E282D" w:rsidRDefault="00BF5572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3AC09942" w14:textId="6DCB3B16" w:rsidR="00BF5572" w:rsidRPr="004E282D" w:rsidRDefault="00BF5572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BF5572" w14:paraId="27274927" w14:textId="77777777" w:rsidTr="004C4AA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14:paraId="4D871821" w14:textId="1F1202CB" w:rsidR="00BF5572" w:rsidRPr="00AD5FBA" w:rsidRDefault="00BF5572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14:paraId="52B589D2" w14:textId="517753A6" w:rsidR="00BF5572" w:rsidRPr="006208CB" w:rsidRDefault="00BF5572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69D0FA78" wp14:editId="3CBF1130">
                        <wp:extent cx="1772285" cy="1078865"/>
                        <wp:effectExtent l="0" t="0" r="0" b="6985"/>
                        <wp:docPr id="1556824849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56824849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10788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BF5572" w14:paraId="3051D1D1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4A844D20" w14:textId="0A529D00" w:rsidR="00BF5572" w:rsidRPr="00BE6656" w:rsidRDefault="00BF5572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508F9B9E" w14:textId="1E5DC099" w:rsidR="00BF5572" w:rsidRPr="00154A1A" w:rsidRDefault="00BF5572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BF5572" w14:paraId="737169F4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6F347522" w14:textId="60FA9865" w:rsidR="00BF5572" w:rsidRDefault="00BF5572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4A7E8998" w14:textId="08B5441F" w:rsidR="00BF5572" w:rsidRDefault="00BF5572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14:paraId="48D1794D" w14:textId="77777777" w:rsidR="00BF5572" w:rsidRPr="004C6DEB" w:rsidRDefault="00BF5572" w:rsidP="00840CC7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F154A" w14:paraId="61740C77" w14:textId="77777777" w:rsidTr="00452CB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09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14:paraId="292E3044" w14:textId="66913CE9" w:rsidR="003F154A" w:rsidRPr="003F154A" w:rsidRDefault="00BF5572" w:rsidP="003F154A">
                  <w:pPr>
                    <w:rPr>
                      <w:rStyle w:val="Strong"/>
                      <w:bCs/>
                    </w:rPr>
                  </w:pPr>
                  <w:r>
                    <w:rPr>
                      <w:rStyle w:val="Strong"/>
                      <w:b/>
                    </w:rPr>
                    <w:t>Resultant Forces</w:t>
                  </w:r>
                </w:p>
                <w:tbl>
                  <w:tblPr>
                    <w:tblStyle w:val="TableGrid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3F154A" w14:paraId="2812C9BF" w14:textId="77777777" w:rsidTr="00452CB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6BFE6509" w14:textId="1C15E67C" w:rsidR="003F154A" w:rsidRDefault="00BF5572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Components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1976FD4A" w14:textId="6BBAA986" w:rsidR="003F154A" w:rsidRDefault="00BF5572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04DFAC78" w14:textId="5662942E" w:rsidR="003F154A" w:rsidRDefault="00BF5572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13E82DFF" w14:textId="68FACC90" w:rsidR="003F154A" w:rsidRDefault="00BF5572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14:paraId="4D393E2B" w14:textId="5D32430B" w:rsidR="003F154A" w:rsidRDefault="00BF5572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Resultant</w:t>
                        </w:r>
                      </w:p>
                    </w:tc>
                  </w:tr>
                  <w:tr w:rsidR="003F154A" w14:paraId="3B66AD44" w14:textId="77777777" w:rsidTr="00452CB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73D25ADB" w14:textId="5F2C73E4" w:rsidR="003F154A" w:rsidRDefault="00BF5572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force(lbf)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67F485C8" w14:textId="36CAC314" w:rsidR="003F154A" w:rsidRPr="00EF37BF" w:rsidRDefault="00BF5572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50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2ABD3E2C" w14:textId="531221B4" w:rsidR="003F154A" w:rsidRPr="00EF37BF" w:rsidRDefault="00BF5572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7.23581e-07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3906E2C5" w14:textId="32EB8C4D" w:rsidR="003F154A" w:rsidRDefault="00BF5572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1.27297e-07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58366FAA" w14:textId="3BA4A379" w:rsidR="003F154A" w:rsidRPr="00EF37BF" w:rsidRDefault="00BF5572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50</w:t>
                        </w:r>
                      </w:p>
                    </w:tc>
                  </w:tr>
                  <w:tr w:rsidR="00935682" w14:paraId="2A820B57" w14:textId="77777777" w:rsidTr="00452CBC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6D11E1BE" w14:textId="4766D28F" w:rsidR="00935682" w:rsidRDefault="00BF5572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Moment(lbf.in)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620E2045" w14:textId="1BAAA099" w:rsidR="00935682" w:rsidRDefault="00BF5572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52F8E6C9" w14:textId="79A3EA4D" w:rsidR="00935682" w:rsidRDefault="00BF5572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31BA8031" w14:textId="11722B0F" w:rsidR="00935682" w:rsidRDefault="00BF5572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5AD4A31A" w14:textId="3620327F" w:rsidR="00935682" w:rsidRDefault="00BF5572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59F9DBD9" w14:textId="77777777" w:rsidR="003F154A" w:rsidRDefault="003F154A" w:rsidP="003F154A">
                  <w:pPr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  <w:r>
                    <w:rPr>
                      <w:rStyle w:val="Strong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3C0F1C01" w14:textId="77777777"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BF5572" w14:paraId="05ED7D87" w14:textId="77777777" w:rsidTr="000A4F8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2AB225FC" w14:textId="2AA888B4" w:rsidR="00BF5572" w:rsidRPr="004E282D" w:rsidRDefault="00BF5572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0F68034D" w14:textId="41F246B1" w:rsidR="00BF5572" w:rsidRPr="004E282D" w:rsidRDefault="00BF5572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2B4EB7CA" w14:textId="2EEA63D6" w:rsidR="00BF5572" w:rsidRPr="004E282D" w:rsidRDefault="00BF5572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BF5572" w14:paraId="52C50489" w14:textId="77777777" w:rsidTr="00F548C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14:paraId="02F55FEA" w14:textId="63138432" w:rsidR="00BF5572" w:rsidRPr="00F42DD1" w:rsidRDefault="00BF5572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14:paraId="1A6D4C82" w14:textId="103EA2F3" w:rsidR="00BF5572" w:rsidRPr="006208CB" w:rsidRDefault="00BF5572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4DFE01DE" wp14:editId="3CE87436">
                        <wp:extent cx="1907540" cy="1160780"/>
                        <wp:effectExtent l="0" t="0" r="0" b="1270"/>
                        <wp:docPr id="191745352" name="Pictur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1745352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11607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BF5572" w14:paraId="007E9BAB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543109B8" w14:textId="0E235F06" w:rsidR="00BF5572" w:rsidRPr="00BE6656" w:rsidRDefault="00BF5572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784EC23D" w14:textId="7E011FB9" w:rsidR="00BF5572" w:rsidRPr="00B77EA3" w:rsidRDefault="00BF5572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BF5572" w14:paraId="134BE3E8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3049C311" w14:textId="6172F25A" w:rsidR="00BF5572" w:rsidRDefault="00BF5572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Reference: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18CD33E0" w14:textId="11C853F2" w:rsidR="00BF5572" w:rsidRDefault="00BF5572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Edge&lt; 1 &gt;</w:t>
                        </w:r>
                      </w:p>
                    </w:tc>
                  </w:tr>
                  <w:tr w:rsidR="00BF5572" w14:paraId="48B8009B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14A1AACC" w14:textId="55FC0DA1" w:rsidR="00BF5572" w:rsidRDefault="00BF5572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1922021E" w14:textId="41A3B2BA" w:rsidR="00BF5572" w:rsidRDefault="00BF5572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force</w:t>
                        </w:r>
                      </w:p>
                    </w:tc>
                  </w:tr>
                  <w:tr w:rsidR="00BF5572" w14:paraId="4D809285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2652DA9F" w14:textId="5881CA36" w:rsidR="00BF5572" w:rsidRDefault="00BF5572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5399C753" w14:textId="063767EA" w:rsidR="00BF5572" w:rsidRDefault="00BF5572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---, ---, -50 lbf</w:t>
                        </w:r>
                      </w:p>
                    </w:tc>
                  </w:tr>
                </w:tbl>
                <w:p w14:paraId="163A39B8" w14:textId="77777777" w:rsidR="00BF5572" w:rsidRDefault="00BF5572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14:paraId="288FE9FC" w14:textId="7845CC3D" w:rsidR="005273D5" w:rsidRDefault="005273D5" w:rsidP="000A7C6B">
            <w:pPr>
              <w:rPr>
                <w:rStyle w:val="Strong"/>
              </w:rPr>
            </w:pPr>
          </w:p>
        </w:tc>
      </w:tr>
    </w:tbl>
    <w:p w14:paraId="6D17D56C" w14:textId="77777777" w:rsidR="00132707" w:rsidRDefault="00132707" w:rsidP="0013270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14:paraId="710DB41B" w14:textId="77777777" w:rsidTr="005B3D16">
        <w:tc>
          <w:tcPr>
            <w:tcW w:w="11016" w:type="dxa"/>
          </w:tcPr>
          <w:p w14:paraId="46637A55" w14:textId="72728902" w:rsidR="00132707" w:rsidRDefault="00132707" w:rsidP="000A7C6B">
            <w:pPr>
              <w:pStyle w:val="Heading1"/>
            </w:pPr>
            <w:r>
              <w:br w:type="page"/>
            </w:r>
            <w:bookmarkStart w:id="13" w:name="_Toc148920076"/>
            <w:r w:rsidR="00BF5572">
              <w:t>Connector Definitions</w:t>
            </w:r>
            <w:bookmarkEnd w:id="13"/>
          </w:p>
          <w:p w14:paraId="340A50D6" w14:textId="2EFF07D1" w:rsidR="00132707" w:rsidRDefault="00BF5572" w:rsidP="000A7C6B">
            <w:r>
              <w:t>No Data</w:t>
            </w:r>
          </w:p>
          <w:p w14:paraId="0ACC027A" w14:textId="28B92FF4" w:rsidR="00EF37BF" w:rsidRPr="009C0A33" w:rsidRDefault="00EF37BF" w:rsidP="000A7C6B"/>
          <w:p w14:paraId="24AC8993" w14:textId="77777777" w:rsidR="000F2729" w:rsidRDefault="000F2729" w:rsidP="000A7C6B"/>
          <w:p w14:paraId="0A26A592" w14:textId="63717DC7" w:rsidR="00E12C21" w:rsidRDefault="00E12C21" w:rsidP="000A7C6B"/>
          <w:p w14:paraId="66C3652F" w14:textId="391639E0" w:rsidR="00132707" w:rsidRDefault="00132707" w:rsidP="000A7C6B"/>
        </w:tc>
      </w:tr>
    </w:tbl>
    <w:p w14:paraId="35C36F90" w14:textId="77777777" w:rsidR="00104BD8" w:rsidRDefault="00104BD8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14:paraId="2B400E25" w14:textId="77777777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259BB59D" w14:textId="2083EDD8" w:rsidR="00104BD8" w:rsidRDefault="00BF5572" w:rsidP="000A7C6B">
            <w:pPr>
              <w:pStyle w:val="Heading1"/>
            </w:pPr>
            <w:bookmarkStart w:id="14" w:name="_Toc148920077"/>
            <w:r>
              <w:lastRenderedPageBreak/>
              <w:t>Interaction Information</w:t>
            </w:r>
            <w:bookmarkEnd w:id="14"/>
          </w:p>
          <w:p w14:paraId="61931AC1" w14:textId="6E6D3783" w:rsidR="00104BD8" w:rsidRDefault="00BF5572" w:rsidP="000A7C6B">
            <w:r>
              <w:t>No Data</w:t>
            </w:r>
          </w:p>
          <w:p w14:paraId="2AA92474" w14:textId="085AF49D" w:rsidR="00104BD8" w:rsidRDefault="00104BD8" w:rsidP="000A7C6B">
            <w:pPr>
              <w:rPr>
                <w:rStyle w:val="A3"/>
              </w:rPr>
            </w:pPr>
          </w:p>
          <w:p w14:paraId="35E848DD" w14:textId="77777777" w:rsidR="00104BD8" w:rsidRDefault="00104BD8" w:rsidP="000A7C6B"/>
        </w:tc>
      </w:tr>
    </w:tbl>
    <w:p w14:paraId="536B5C56" w14:textId="77777777" w:rsidR="00A61A59" w:rsidRDefault="00A61A5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14:paraId="47B9D0E7" w14:textId="77777777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58C2203D" w14:textId="19DA949C" w:rsidR="00A61A59" w:rsidRDefault="00BF5572" w:rsidP="000A7C6B">
            <w:pPr>
              <w:pStyle w:val="Heading1"/>
            </w:pPr>
            <w:bookmarkStart w:id="15" w:name="_Toc148920078"/>
            <w:r>
              <w:lastRenderedPageBreak/>
              <w:t>Mesh information</w:t>
            </w:r>
            <w:bookmarkEnd w:id="15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14:paraId="15327916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A5BAB90" w14:textId="6ABA3375" w:rsidR="00A9531D" w:rsidRDefault="00BF5572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9D18044" w14:textId="4A6B90EA" w:rsidR="00A9531D" w:rsidRDefault="00BF557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BF5572" w14:paraId="360B6BCA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4168D88" w14:textId="6F32F4B4" w:rsidR="00BF5572" w:rsidRDefault="00BF5572" w:rsidP="00C16188">
                  <w:r>
                    <w:t xml:space="preserve">Mesher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04083C2" w14:textId="10E292CE" w:rsidR="00BF5572" w:rsidRDefault="00BF557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Blended curvature-based mesh</w:t>
                  </w:r>
                </w:p>
              </w:tc>
            </w:tr>
            <w:tr w:rsidR="00BF5572" w14:paraId="6D518F6F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D5A5C43" w14:textId="6CF882A4" w:rsidR="00BF5572" w:rsidRDefault="00BF5572" w:rsidP="00C16188">
                  <w:r>
                    <w:t>Jacobian points for High quality mesh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E924AF0" w14:textId="14B8CE62" w:rsidR="00BF5572" w:rsidRDefault="00BF557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16 Points</w:t>
                  </w:r>
                </w:p>
              </w:tc>
            </w:tr>
            <w:tr w:rsidR="00BF5572" w14:paraId="335725A7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30E6C05" w14:textId="314C4ED0" w:rsidR="00BF5572" w:rsidRDefault="00BF5572" w:rsidP="00C16188">
                  <w:r>
                    <w:t>Maximum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B52D235" w14:textId="57783E8E" w:rsidR="00BF5572" w:rsidRDefault="00BF557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0.325991 in</w:t>
                  </w:r>
                </w:p>
              </w:tc>
            </w:tr>
            <w:tr w:rsidR="00BF5572" w14:paraId="201F9862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70FDE8C" w14:textId="7725A9D6" w:rsidR="00BF5572" w:rsidRDefault="00BF5572" w:rsidP="00C16188">
                  <w:r>
                    <w:t>Minimum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6D979B9" w14:textId="7AF16675" w:rsidR="00BF5572" w:rsidRDefault="00BF557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0.0651982 in</w:t>
                  </w:r>
                </w:p>
              </w:tc>
            </w:tr>
            <w:tr w:rsidR="00BF5572" w14:paraId="1EC87333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BFBFB7A" w14:textId="0AF83E2D" w:rsidR="00BF5572" w:rsidRDefault="00BF5572" w:rsidP="00C16188">
                  <w:r>
                    <w:t>Mesh Quality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CEB6D2E" w14:textId="7076053C" w:rsidR="00BF5572" w:rsidRDefault="00BF557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</w:tbl>
          <w:p w14:paraId="4C5C064D" w14:textId="77777777" w:rsidR="00690657" w:rsidRDefault="00690657" w:rsidP="00690657"/>
          <w:p w14:paraId="016A927D" w14:textId="359F4626" w:rsidR="00A9531D" w:rsidRPr="00690657" w:rsidRDefault="00BF5572" w:rsidP="00690657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14:paraId="2B4B7207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0828911" w14:textId="5B13F30B" w:rsidR="007107BE" w:rsidRDefault="00BF5572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AD15234" w14:textId="23F967C6" w:rsidR="007107BE" w:rsidRDefault="00BF557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12179</w:t>
                  </w:r>
                </w:p>
              </w:tc>
            </w:tr>
            <w:tr w:rsidR="00BF5572" w14:paraId="7B05E4D2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A94A239" w14:textId="2C2851F6" w:rsidR="00BF5572" w:rsidRDefault="00BF5572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3205912" w14:textId="21DD2602" w:rsidR="00BF5572" w:rsidRDefault="00BF557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6897</w:t>
                  </w:r>
                </w:p>
              </w:tc>
            </w:tr>
            <w:tr w:rsidR="00BF5572" w14:paraId="7849ABD3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69EDD80" w14:textId="3D51A547" w:rsidR="00BF5572" w:rsidRDefault="00BF5572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7A461D2" w14:textId="003E76BA" w:rsidR="00BF5572" w:rsidRDefault="00BF557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6.711</w:t>
                  </w:r>
                </w:p>
              </w:tc>
            </w:tr>
            <w:tr w:rsidR="00BF5572" w14:paraId="72BD67C6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98BD920" w14:textId="6742FDE1" w:rsidR="00BF5572" w:rsidRDefault="00BF5572" w:rsidP="00C16188">
                  <w:r>
                    <w:t>% of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51571DA" w14:textId="101290C2" w:rsidR="00BF5572" w:rsidRDefault="00BF557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98.1</w:t>
                  </w:r>
                </w:p>
              </w:tc>
            </w:tr>
            <w:tr w:rsidR="00BF5572" w14:paraId="6B517C53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E85FC82" w14:textId="301B6E6B" w:rsidR="00BF5572" w:rsidRDefault="00BF5572" w:rsidP="00C16188">
                  <w:r>
                    <w:t>Percentage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534F2BF" w14:textId="2767D8DD" w:rsidR="00BF5572" w:rsidRDefault="00BF557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BF5572" w14:paraId="2E25C350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91D478F" w14:textId="79C29253" w:rsidR="00BF5572" w:rsidRDefault="00BF5572" w:rsidP="00C16188">
                  <w:r>
                    <w:t>Percentage of distorted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34F2406" w14:textId="3874782F" w:rsidR="00BF5572" w:rsidRDefault="00BF557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BF5572" w14:paraId="499229B4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9F37548" w14:textId="0756AC78" w:rsidR="00BF5572" w:rsidRDefault="00BF5572" w:rsidP="00C16188">
                  <w:r>
                    <w:t xml:space="preserve">Time to complete mesh(hh;mm;ss):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BE70AB2" w14:textId="23233569" w:rsidR="00BF5572" w:rsidRDefault="00BF557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00:00:04</w:t>
                  </w:r>
                </w:p>
              </w:tc>
            </w:tr>
            <w:tr w:rsidR="00BF5572" w14:paraId="17E81DC3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E7C5EF0" w14:textId="3ECA7252" w:rsidR="00BF5572" w:rsidRDefault="00BF5572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452CF51" w14:textId="77907B45" w:rsidR="00BF5572" w:rsidRDefault="00BF557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JW-MACHINE</w:t>
                  </w:r>
                </w:p>
              </w:tc>
            </w:tr>
          </w:tbl>
          <w:p w14:paraId="3667462D" w14:textId="77777777" w:rsidR="00690657" w:rsidRDefault="00690657" w:rsidP="00690657"/>
          <w:p w14:paraId="32FBF69A" w14:textId="0888348C" w:rsidR="002F5299" w:rsidRDefault="00BF5572" w:rsidP="00690657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Control Information:</w:t>
            </w:r>
          </w:p>
          <w:tbl>
            <w:tblPr>
              <w:tblStyle w:val="LightList-Accent3"/>
              <w:tblW w:w="0" w:type="auto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47"/>
              <w:gridCol w:w="3870"/>
              <w:gridCol w:w="3937"/>
            </w:tblGrid>
            <w:tr w:rsidR="00A14EA8" w14:paraId="21E3AF23" w14:textId="77777777" w:rsidTr="00FA533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7" w:type="dxa"/>
                  <w:tcBorders>
                    <w:top w:val="single" w:sz="18" w:space="0" w:color="4D7830"/>
                    <w:left w:val="single" w:sz="18" w:space="0" w:color="76923C" w:themeColor="accent3" w:themeShade="BF"/>
                    <w:bottom w:val="single" w:sz="8" w:space="0" w:color="000000" w:themeColor="text1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  <w:hideMark/>
                </w:tcPr>
                <w:p w14:paraId="07304C03" w14:textId="194EE280" w:rsidR="00A14EA8" w:rsidRDefault="00BF5572" w:rsidP="00A14EA8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color w:val="auto"/>
                    </w:rPr>
                    <w:t>Mesh Control Name</w:t>
                  </w:r>
                </w:p>
              </w:tc>
              <w:tc>
                <w:tcPr>
                  <w:tcW w:w="3870" w:type="dxa"/>
                  <w:tcBorders>
                    <w:top w:val="single" w:sz="18" w:space="0" w:color="4D7830"/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  <w:hideMark/>
                </w:tcPr>
                <w:p w14:paraId="62E0CF4D" w14:textId="6BB9EEB2" w:rsidR="00A14EA8" w:rsidRDefault="00BF5572" w:rsidP="00A14EA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color w:val="auto"/>
                    </w:rPr>
                    <w:t>Mesh Control Image</w:t>
                  </w:r>
                </w:p>
              </w:tc>
              <w:tc>
                <w:tcPr>
                  <w:tcW w:w="3937" w:type="dxa"/>
                  <w:tcBorders>
                    <w:top w:val="single" w:sz="18" w:space="0" w:color="4D7830"/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  <w:hideMark/>
                </w:tcPr>
                <w:p w14:paraId="657DB05C" w14:textId="45FFDC46" w:rsidR="00A14EA8" w:rsidRDefault="00BF5572" w:rsidP="00A14EA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color w:val="auto"/>
                    </w:rPr>
                    <w:t>Mesh Control Details</w:t>
                  </w:r>
                </w:p>
              </w:tc>
            </w:tr>
            <w:tr w:rsidR="00A14EA8" w14:paraId="4B54364C" w14:textId="77777777" w:rsidTr="00FA53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4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  <w:bottom w:val="single" w:sz="8" w:space="0" w:color="000000" w:themeColor="text1"/>
                    <w:right w:val="single" w:sz="8" w:space="0" w:color="000000" w:themeColor="text1"/>
                  </w:tcBorders>
                  <w:vAlign w:val="center"/>
                  <w:hideMark/>
                </w:tcPr>
                <w:p w14:paraId="36C292E7" w14:textId="69AE9585" w:rsidR="00A14EA8" w:rsidRDefault="00BF5572" w:rsidP="00A14EA8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Control-1</w:t>
                  </w:r>
                </w:p>
              </w:tc>
              <w:tc>
                <w:tcPr>
                  <w:tcW w:w="3870" w:type="dxa"/>
                  <w:tcBorders>
                    <w:top w:val="single" w:sz="18" w:space="0" w:color="76923C" w:themeColor="accent3" w:themeShade="BF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vAlign w:val="center"/>
                  <w:hideMark/>
                </w:tcPr>
                <w:p w14:paraId="618A82CE" w14:textId="6CB0732E" w:rsidR="00A14EA8" w:rsidRDefault="00BF5572" w:rsidP="00A14EA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483F8D7E" wp14:editId="1A72B077">
                        <wp:extent cx="2311400" cy="1407160"/>
                        <wp:effectExtent l="0" t="0" r="0" b="2540"/>
                        <wp:docPr id="630538057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30538057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11400" cy="140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37" w:type="dxa"/>
                  <w:tcBorders>
                    <w:top w:val="single" w:sz="18" w:space="0" w:color="76923C" w:themeColor="accent3" w:themeShade="BF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hideMark/>
                </w:tcPr>
                <w:tbl>
                  <w:tblPr>
                    <w:tblStyle w:val="MediumGrid1-Accent6"/>
                    <w:tblW w:w="375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1764"/>
                    <w:gridCol w:w="1992"/>
                  </w:tblGrid>
                  <w:tr w:rsidR="00FA5333" w14:paraId="2C53B73B" w14:textId="77777777" w:rsidTr="00485382">
                    <w:trPr>
                      <w:trHeight w:val="10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64" w:type="dxa"/>
                        <w:shd w:val="clear" w:color="auto" w:fill="auto"/>
                        <w:hideMark/>
                      </w:tcPr>
                      <w:p w14:paraId="19C8FF57" w14:textId="53C8764B" w:rsidR="00FA5333" w:rsidRPr="00BE6656" w:rsidRDefault="00BF5572" w:rsidP="00485382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1992" w:type="dxa"/>
                        <w:shd w:val="clear" w:color="auto" w:fill="auto"/>
                        <w:hideMark/>
                      </w:tcPr>
                      <w:p w14:paraId="4EF872AA" w14:textId="4C6EFEFA" w:rsidR="00FA5333" w:rsidRDefault="00BF5572" w:rsidP="00485382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>2 edge(s)</w:t>
                        </w:r>
                      </w:p>
                    </w:tc>
                  </w:tr>
                  <w:tr w:rsidR="00BF5572" w14:paraId="1BBF8206" w14:textId="77777777" w:rsidTr="00485382">
                    <w:trPr>
                      <w:trHeight w:val="10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64" w:type="dxa"/>
                        <w:shd w:val="clear" w:color="auto" w:fill="auto"/>
                      </w:tcPr>
                      <w:p w14:paraId="404C8FCC" w14:textId="1CEBEBC9" w:rsidR="00BF5572" w:rsidRDefault="00BF5572" w:rsidP="00485382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Units:</w:t>
                        </w:r>
                      </w:p>
                    </w:tc>
                    <w:tc>
                      <w:tcPr>
                        <w:tcW w:w="1992" w:type="dxa"/>
                        <w:shd w:val="clear" w:color="auto" w:fill="auto"/>
                      </w:tcPr>
                      <w:p w14:paraId="54354C5E" w14:textId="21C13C10" w:rsidR="00BF5572" w:rsidRDefault="00BF5572" w:rsidP="00485382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>in</w:t>
                        </w:r>
                      </w:p>
                    </w:tc>
                  </w:tr>
                  <w:tr w:rsidR="00BF5572" w14:paraId="4134E563" w14:textId="77777777" w:rsidTr="00485382">
                    <w:trPr>
                      <w:trHeight w:val="10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64" w:type="dxa"/>
                        <w:shd w:val="clear" w:color="auto" w:fill="auto"/>
                      </w:tcPr>
                      <w:p w14:paraId="7E5397AB" w14:textId="2550E36E" w:rsidR="00BF5572" w:rsidRDefault="00BF5572" w:rsidP="00485382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Size:</w:t>
                        </w:r>
                      </w:p>
                    </w:tc>
                    <w:tc>
                      <w:tcPr>
                        <w:tcW w:w="1992" w:type="dxa"/>
                        <w:shd w:val="clear" w:color="auto" w:fill="auto"/>
                      </w:tcPr>
                      <w:p w14:paraId="67EE6F68" w14:textId="2B31ABFC" w:rsidR="00BF5572" w:rsidRDefault="00BF5572" w:rsidP="00485382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>0.00814977</w:t>
                        </w:r>
                      </w:p>
                    </w:tc>
                  </w:tr>
                  <w:tr w:rsidR="00BF5572" w14:paraId="4E3CA1C5" w14:textId="77777777" w:rsidTr="00485382">
                    <w:trPr>
                      <w:trHeight w:val="10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64" w:type="dxa"/>
                        <w:shd w:val="clear" w:color="auto" w:fill="auto"/>
                      </w:tcPr>
                      <w:p w14:paraId="5A8C2ACB" w14:textId="0716D49E" w:rsidR="00BF5572" w:rsidRDefault="00BF5572" w:rsidP="00485382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Ratio:</w:t>
                        </w:r>
                      </w:p>
                    </w:tc>
                    <w:tc>
                      <w:tcPr>
                        <w:tcW w:w="1992" w:type="dxa"/>
                        <w:shd w:val="clear" w:color="auto" w:fill="auto"/>
                      </w:tcPr>
                      <w:p w14:paraId="4E528171" w14:textId="11E760E8" w:rsidR="00BF5572" w:rsidRDefault="00BF5572" w:rsidP="00485382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>0.00814977</w:t>
                        </w:r>
                      </w:p>
                    </w:tc>
                  </w:tr>
                </w:tbl>
                <w:p w14:paraId="22A91340" w14:textId="77777777" w:rsidR="00FA5333" w:rsidRDefault="00FA5333" w:rsidP="00A14EA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52B4318" w14:textId="5A7BD9AD" w:rsidR="00A61A59" w:rsidRPr="00F077CB" w:rsidRDefault="00A61A59" w:rsidP="000A7C6B"/>
        </w:tc>
      </w:tr>
    </w:tbl>
    <w:p w14:paraId="3E8FF7F3" w14:textId="77777777" w:rsidR="002C53F9" w:rsidRDefault="002C53F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14:paraId="242761EF" w14:textId="77777777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3427EA70" w14:textId="1AEB426C" w:rsidR="002C53F9" w:rsidRDefault="00BF5572" w:rsidP="000A7C6B">
            <w:pPr>
              <w:pStyle w:val="Heading1"/>
            </w:pPr>
            <w:bookmarkStart w:id="16" w:name="_Toc148920079"/>
            <w:r>
              <w:lastRenderedPageBreak/>
              <w:t>Sensor Details</w:t>
            </w:r>
            <w:bookmarkEnd w:id="16"/>
          </w:p>
          <w:p w14:paraId="450D23E8" w14:textId="5E92A824" w:rsidR="002C53F9" w:rsidRPr="00F077CB" w:rsidRDefault="00BF5572" w:rsidP="000A7C6B">
            <w:r>
              <w:t>No Data</w:t>
            </w:r>
          </w:p>
        </w:tc>
      </w:tr>
    </w:tbl>
    <w:p w14:paraId="15E4E1D2" w14:textId="77777777" w:rsidR="005F5B79" w:rsidRDefault="005F5B79" w:rsidP="00F12133"/>
    <w:tbl>
      <w:tblPr>
        <w:tblStyle w:val="TableGrid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14:paraId="10B70325" w14:textId="77777777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08B80085" w14:textId="057773F1" w:rsidR="005F5B79" w:rsidRDefault="00BF5572" w:rsidP="000A7C6B">
            <w:pPr>
              <w:pStyle w:val="Heading1"/>
            </w:pPr>
            <w:bookmarkStart w:id="17" w:name="_Toc148920080"/>
            <w:r>
              <w:t>Resultant Forces</w:t>
            </w:r>
            <w:bookmarkEnd w:id="17"/>
          </w:p>
          <w:p w14:paraId="15F8AFE2" w14:textId="04DBBB0F" w:rsidR="005F5B79" w:rsidRPr="000B04D4" w:rsidRDefault="00BF5572" w:rsidP="000A7C6B">
            <w:pPr>
              <w:pStyle w:val="Heading2"/>
            </w:pPr>
            <w:r>
              <w:t>Reaction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14:paraId="61E204C6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080221C" w14:textId="38977652" w:rsidR="005F5B79" w:rsidRDefault="00BF5572" w:rsidP="000A7C6B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4EA937B4" w14:textId="4CEC0525" w:rsidR="005F5B79" w:rsidRDefault="00BF557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4CCAE2B0" w14:textId="122563A3" w:rsidR="005F5B79" w:rsidRDefault="00BF557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E674744" w14:textId="444777E6" w:rsidR="005F5B79" w:rsidRDefault="00BF557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B25C08F" w14:textId="3D7BA85B" w:rsidR="005F5B79" w:rsidRDefault="00BF557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2592B60" w14:textId="5991B258" w:rsidR="005F5B79" w:rsidRDefault="00BF557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6AB3E6A2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6DE065C" w14:textId="25A2E90E" w:rsidR="005F5B79" w:rsidRPr="004D2956" w:rsidRDefault="00BF5572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EA6B682" w14:textId="158E4951" w:rsidR="005F5B79" w:rsidRPr="004D2956" w:rsidRDefault="00BF557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lbf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CB4972E" w14:textId="3F6C1E82" w:rsidR="005F5B79" w:rsidRPr="004D2956" w:rsidRDefault="00BF557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718A697" w14:textId="04CF7C83" w:rsidR="005F5B79" w:rsidRPr="004D2956" w:rsidRDefault="00BF557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7.23581e-07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7BBB165" w14:textId="4BF67696" w:rsidR="005F5B79" w:rsidRPr="004D2956" w:rsidRDefault="00BF557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1.27297e-07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6912E8E" w14:textId="4573AD5D" w:rsidR="005F5B79" w:rsidRPr="004D2956" w:rsidRDefault="00BF557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50</w:t>
                  </w:r>
                </w:p>
              </w:tc>
            </w:tr>
          </w:tbl>
          <w:p w14:paraId="12A3C805" w14:textId="7035FACD" w:rsidR="005F5B79" w:rsidRPr="000B04D4" w:rsidRDefault="00BF5572" w:rsidP="000A7C6B">
            <w:pPr>
              <w:pStyle w:val="Heading2"/>
            </w:pPr>
            <w:r>
              <w:t>Reaction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14:paraId="307870F0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03D2243" w14:textId="707A2109" w:rsidR="005F5B79" w:rsidRDefault="00BF5572" w:rsidP="000A7C6B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45831E4" w14:textId="0FF73574" w:rsidR="005F5B79" w:rsidRDefault="00BF557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67ED198" w14:textId="5264D0C8" w:rsidR="005F5B79" w:rsidRDefault="00BF557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A3B7EEC" w14:textId="781F03C5" w:rsidR="005F5B79" w:rsidRDefault="00BF557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781013F" w14:textId="383B4460" w:rsidR="005F5B79" w:rsidRDefault="00BF557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B199BBD" w14:textId="605076A7" w:rsidR="005F5B79" w:rsidRDefault="00BF557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6A4C90BF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7916169" w14:textId="18524DDC" w:rsidR="005F5B79" w:rsidRPr="004D2956" w:rsidRDefault="00BF5572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F52B1CA" w14:textId="19CA6CA6" w:rsidR="005F5B79" w:rsidRPr="004D2956" w:rsidRDefault="00BF557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lbf.in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27B7882" w14:textId="00AA784E" w:rsidR="005F5B79" w:rsidRPr="004D2956" w:rsidRDefault="00BF557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5CB032C" w14:textId="58E09696" w:rsidR="005F5B79" w:rsidRPr="004D2956" w:rsidRDefault="00BF557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84570B2" w14:textId="54BAF98E" w:rsidR="005F5B79" w:rsidRPr="004D2956" w:rsidRDefault="00BF557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B0141F8" w14:textId="09E4DF1B" w:rsidR="005F5B79" w:rsidRPr="004D2956" w:rsidRDefault="00BF557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1659DE6F" w14:textId="77777777" w:rsidR="005F5B79" w:rsidRDefault="005F5B79" w:rsidP="000A7C6B"/>
        </w:tc>
      </w:tr>
      <w:tr w:rsidR="005F5B79" w14:paraId="186FB122" w14:textId="77777777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58006C78" w14:textId="09B80963" w:rsidR="00C6072D" w:rsidRPr="000B04D4" w:rsidRDefault="00BF5572" w:rsidP="00C6072D">
            <w:pPr>
              <w:pStyle w:val="Heading2"/>
            </w:pPr>
            <w:bookmarkStart w:id="18" w:name="_Toc243733151"/>
            <w:bookmarkStart w:id="19" w:name="_Toc245020119"/>
            <w:bookmarkStart w:id="20" w:name="_Toc245020151"/>
            <w:r>
              <w:t>Free body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C6072D" w14:paraId="0669108B" w14:textId="77777777" w:rsidTr="00C557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34E231E" w14:textId="41481A58" w:rsidR="00C6072D" w:rsidRDefault="00BF5572" w:rsidP="00C6072D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7A6027B" w14:textId="3BAD9567" w:rsidR="00C6072D" w:rsidRDefault="00BF5572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6B9CE3A" w14:textId="448797A4" w:rsidR="00C6072D" w:rsidRDefault="00BF5572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1293AA0" w14:textId="394D499C" w:rsidR="00C6072D" w:rsidRDefault="00BF5572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5BABE67" w14:textId="69912544" w:rsidR="00C6072D" w:rsidRDefault="00BF5572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8274AB0" w14:textId="3B12F8B7" w:rsidR="00C6072D" w:rsidRDefault="00BF5572" w:rsidP="00C6072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1E0B2BBF" w14:textId="77777777" w:rsidTr="00C5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7AC465E" w14:textId="06277BD0" w:rsidR="00C6072D" w:rsidRPr="004D2956" w:rsidRDefault="00BF5572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7143B84" w14:textId="0D495EA6" w:rsidR="00C6072D" w:rsidRPr="004D2956" w:rsidRDefault="00BF5572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lbf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E3C4012" w14:textId="20D14F76" w:rsidR="00C6072D" w:rsidRPr="004D2956" w:rsidRDefault="00BF5572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-5.95615e-05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872DBF7" w14:textId="650DB0C0" w:rsidR="00C6072D" w:rsidRPr="004D2956" w:rsidRDefault="00BF5572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7.20892e-06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96D5C02" w14:textId="004F9938" w:rsidR="00C6072D" w:rsidRPr="004D2956" w:rsidRDefault="00BF5572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-6.36047e-08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36FAB4A" w14:textId="61DC5BFC" w:rsidR="00C6072D" w:rsidRPr="004D2956" w:rsidRDefault="00BF5572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5.99962e-05</w:t>
                  </w:r>
                </w:p>
              </w:tc>
            </w:tr>
          </w:tbl>
          <w:p w14:paraId="2D9A0D96" w14:textId="6E5A7175" w:rsidR="00C6072D" w:rsidRPr="000B04D4" w:rsidRDefault="00BF5572" w:rsidP="00C6072D">
            <w:pPr>
              <w:pStyle w:val="Heading2"/>
            </w:pPr>
            <w:r>
              <w:t>Free body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C6072D" w14:paraId="5E3B2F61" w14:textId="77777777" w:rsidTr="00C557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A080D1C" w14:textId="32E58048" w:rsidR="00C6072D" w:rsidRDefault="00BF5572" w:rsidP="005C6EA8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1EBA7F0" w14:textId="31FBDA0C" w:rsidR="00C6072D" w:rsidRDefault="00BF5572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89687F0" w14:textId="05C1F1A2" w:rsidR="00C6072D" w:rsidRDefault="00BF5572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1E9F5CD" w14:textId="77EBA36A" w:rsidR="00C6072D" w:rsidRDefault="00BF5572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7879DCD" w14:textId="651F8652" w:rsidR="00C6072D" w:rsidRDefault="00BF5572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8BDA3A1" w14:textId="50050A7D" w:rsidR="00C6072D" w:rsidRDefault="00BF5572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576C954B" w14:textId="77777777" w:rsidTr="00C5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F95788D" w14:textId="29772B91" w:rsidR="00C6072D" w:rsidRPr="004D2956" w:rsidRDefault="00BF5572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43E8AAB" w14:textId="25E8CC10" w:rsidR="00C6072D" w:rsidRPr="004D2956" w:rsidRDefault="00BF5572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lbf.in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E5AACF8" w14:textId="7C5F8BD2" w:rsidR="00C6072D" w:rsidRPr="004D2956" w:rsidRDefault="00BF5572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7AA80AE" w14:textId="25E90C3A" w:rsidR="00C6072D" w:rsidRPr="004D2956" w:rsidRDefault="00BF5572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3178435" w14:textId="0570F1B4" w:rsidR="00C6072D" w:rsidRPr="004D2956" w:rsidRDefault="00BF5572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8379570" w14:textId="6C703287" w:rsidR="00C6072D" w:rsidRPr="004D2956" w:rsidRDefault="00BF5572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8.85075e-33</w:t>
                  </w:r>
                </w:p>
              </w:tc>
            </w:tr>
          </w:tbl>
          <w:p w14:paraId="5AEEDBB6" w14:textId="598372F2" w:rsidR="005F5B79" w:rsidRDefault="005F5B79" w:rsidP="000A7C6B"/>
        </w:tc>
      </w:tr>
      <w:bookmarkEnd w:id="18"/>
      <w:bookmarkEnd w:id="19"/>
      <w:bookmarkEnd w:id="20"/>
    </w:tbl>
    <w:p w14:paraId="0FEB1AEE" w14:textId="77777777" w:rsidR="00EC2432" w:rsidRDefault="00EC2432" w:rsidP="00EC24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14:paraId="1D1050BC" w14:textId="77777777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143F1D6C" w14:textId="5BD5B27F" w:rsidR="0050542D" w:rsidRPr="00BF5572" w:rsidRDefault="00BF5572" w:rsidP="00BF5572">
            <w:pPr>
              <w:pStyle w:val="Heading1"/>
            </w:pPr>
            <w:bookmarkStart w:id="21" w:name="_Toc148920081"/>
            <w:r>
              <w:t>Beams</w:t>
            </w:r>
            <w:bookmarkEnd w:id="21"/>
          </w:p>
          <w:p w14:paraId="442A1264" w14:textId="64589894" w:rsidR="00EC2432" w:rsidRDefault="00BF5572" w:rsidP="000A7C6B">
            <w:r>
              <w:rPr>
                <w:sz w:val="24"/>
                <w:szCs w:val="24"/>
              </w:rPr>
              <w:t>No Data</w:t>
            </w:r>
          </w:p>
        </w:tc>
      </w:tr>
    </w:tbl>
    <w:p w14:paraId="15F5FDF0" w14:textId="77777777"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14:paraId="3770D4DF" w14:textId="77777777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191B9829" w14:textId="46D6AAA4" w:rsidR="00EC2432" w:rsidRDefault="00BF5572" w:rsidP="000A7C6B">
            <w:pPr>
              <w:pStyle w:val="Heading1"/>
            </w:pPr>
            <w:bookmarkStart w:id="22" w:name="_Toc243733152"/>
            <w:bookmarkStart w:id="23" w:name="_Toc245020120"/>
            <w:bookmarkStart w:id="24" w:name="_Toc245020152"/>
            <w:bookmarkStart w:id="25" w:name="_Toc148920082"/>
            <w:r>
              <w:lastRenderedPageBreak/>
              <w:t>Study Results</w:t>
            </w:r>
            <w:bookmarkEnd w:id="25"/>
          </w:p>
          <w:p w14:paraId="4F4691B3" w14:textId="77777777"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53"/>
              <w:gridCol w:w="3035"/>
              <w:gridCol w:w="2361"/>
              <w:gridCol w:w="2689"/>
            </w:tblGrid>
            <w:tr w:rsidR="00BF5572" w14:paraId="4D03B46A" w14:textId="77777777" w:rsidTr="008F28F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7FED243" w14:textId="06C39D54" w:rsidR="00BF5572" w:rsidRDefault="00BF5572" w:rsidP="00BF5572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5D50B69" w14:textId="1110F373" w:rsidR="00BF5572" w:rsidRDefault="00BF5572" w:rsidP="00BF557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923A863" w14:textId="1E681ECE" w:rsidR="00BF5572" w:rsidRDefault="00BF5572" w:rsidP="00BF557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17FFD7BA" w14:textId="113F2995" w:rsidR="00BF5572" w:rsidRDefault="00BF5572" w:rsidP="00BF557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BF5572" w14:paraId="3FB11D29" w14:textId="77777777" w:rsidTr="008F28F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22D290A" w14:textId="6EC930B3" w:rsidR="00BF5572" w:rsidRPr="004D2956" w:rsidRDefault="00BF5572" w:rsidP="00BF5572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98C3901" w14:textId="34465734" w:rsidR="00BF5572" w:rsidRPr="004D2956" w:rsidRDefault="00BF5572" w:rsidP="00BF557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5AC7F63" w14:textId="77777777" w:rsidR="00BF5572" w:rsidRDefault="00BF5572" w:rsidP="00BF557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6.766psi</w:t>
                  </w:r>
                </w:p>
                <w:p w14:paraId="5373A312" w14:textId="359FD8A6" w:rsidR="00BF5572" w:rsidRPr="004D2956" w:rsidRDefault="00BF5572" w:rsidP="00BF557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5699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807B971" w14:textId="77777777" w:rsidR="00BF5572" w:rsidRDefault="00BF5572" w:rsidP="00BF557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14,685.761psi</w:t>
                  </w:r>
                </w:p>
                <w:p w14:paraId="1643BCDD" w14:textId="4B61E9A9" w:rsidR="00BF5572" w:rsidRPr="004D2956" w:rsidRDefault="00BF5572" w:rsidP="00BF557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305</w:t>
                  </w:r>
                </w:p>
              </w:tc>
            </w:tr>
            <w:tr w:rsidR="00BF5572" w14:paraId="0539A6CA" w14:textId="77777777" w:rsidTr="008F28F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8B8948D" w14:textId="55E0BA4E" w:rsidR="00BF5572" w:rsidRDefault="00BF5572" w:rsidP="00BF5572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29582C5C" wp14:editId="7A2FE50A">
                        <wp:extent cx="6858000" cy="3818890"/>
                        <wp:effectExtent l="0" t="0" r="0" b="0"/>
                        <wp:docPr id="409273612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9273612" name="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818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C2792DB" w14:textId="027D8A76" w:rsidR="00BF5572" w:rsidRPr="004D2956" w:rsidRDefault="00BF5572" w:rsidP="00BF557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Hacksaw 2-2-Static 1-Stress-Stress1</w:t>
                  </w:r>
                </w:p>
              </w:tc>
            </w:tr>
          </w:tbl>
          <w:p w14:paraId="7132A44F" w14:textId="77777777" w:rsidR="00BF5572" w:rsidRDefault="00BF557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356"/>
              <w:gridCol w:w="2996"/>
              <w:gridCol w:w="2604"/>
              <w:gridCol w:w="2582"/>
            </w:tblGrid>
            <w:tr w:rsidR="00BF5572" w14:paraId="3FC2070E" w14:textId="77777777" w:rsidTr="008F28F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06ED5AE" w14:textId="0F96477E" w:rsidR="00BF5572" w:rsidRDefault="00BF5572" w:rsidP="00BF5572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7084129" w14:textId="5074CDA2" w:rsidR="00BF5572" w:rsidRDefault="00BF5572" w:rsidP="00BF557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2B8B0A3" w14:textId="564C37A2" w:rsidR="00BF5572" w:rsidRDefault="00BF5572" w:rsidP="00BF557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325D48E3" w14:textId="0B5A3584" w:rsidR="00BF5572" w:rsidRDefault="00BF5572" w:rsidP="00BF557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BF5572" w14:paraId="4B9FB048" w14:textId="77777777" w:rsidTr="008F28F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1956EB8" w14:textId="58EC596E" w:rsidR="00BF5572" w:rsidRPr="004D2956" w:rsidRDefault="00BF5572" w:rsidP="00BF5572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Copy[ 1 ] Stress1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CC53906" w14:textId="0719DC3E" w:rsidR="00BF5572" w:rsidRPr="004D2956" w:rsidRDefault="00BF5572" w:rsidP="00BF557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SX: X Normal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8A51F56" w14:textId="77777777" w:rsidR="00BF5572" w:rsidRDefault="00BF5572" w:rsidP="00BF557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-14,441.507psi</w:t>
                  </w:r>
                </w:p>
                <w:p w14:paraId="25296D27" w14:textId="21B0167D" w:rsidR="00BF5572" w:rsidRPr="004D2956" w:rsidRDefault="00BF5572" w:rsidP="00BF557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329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48F4D26" w14:textId="77777777" w:rsidR="00BF5572" w:rsidRDefault="00BF5572" w:rsidP="00BF557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11,450.264psi</w:t>
                  </w:r>
                </w:p>
                <w:p w14:paraId="414D4011" w14:textId="288F6C4C" w:rsidR="00BF5572" w:rsidRPr="004D2956" w:rsidRDefault="00BF5572" w:rsidP="00BF557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594</w:t>
                  </w:r>
                </w:p>
              </w:tc>
            </w:tr>
            <w:tr w:rsidR="00BF5572" w14:paraId="53218575" w14:textId="77777777" w:rsidTr="008F28F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83A8768" w14:textId="3FF16724" w:rsidR="00BF5572" w:rsidRDefault="00BF5572" w:rsidP="00BF5572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 wp14:anchorId="2B0EA8A5" wp14:editId="4AF37DDA">
                        <wp:extent cx="6858000" cy="3818890"/>
                        <wp:effectExtent l="0" t="0" r="0" b="0"/>
                        <wp:docPr id="622752240" name="Pictur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2752240" name="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818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869850A" w14:textId="58A77D3B" w:rsidR="00BF5572" w:rsidRPr="004D2956" w:rsidRDefault="00BF5572" w:rsidP="00BF557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Hacksaw 2-2-Static 1-Stress-Copy[ 1 ] Stress1</w:t>
                  </w:r>
                </w:p>
              </w:tc>
            </w:tr>
          </w:tbl>
          <w:p w14:paraId="60879F47" w14:textId="77777777" w:rsidR="00BF5572" w:rsidRDefault="00BF557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728"/>
              <w:gridCol w:w="3268"/>
              <w:gridCol w:w="2416"/>
              <w:gridCol w:w="2126"/>
            </w:tblGrid>
            <w:tr w:rsidR="00BF5572" w14:paraId="1DDB40CC" w14:textId="77777777" w:rsidTr="008F28F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EA0873D" w14:textId="31C36D30" w:rsidR="00BF5572" w:rsidRDefault="00BF5572" w:rsidP="00BF5572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F7131C3" w14:textId="14BAAE32" w:rsidR="00BF5572" w:rsidRDefault="00BF5572" w:rsidP="00BF557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48ED064" w14:textId="5EA3EF66" w:rsidR="00BF5572" w:rsidRDefault="00BF5572" w:rsidP="00BF557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05DD8245" w14:textId="4CA7F54E" w:rsidR="00BF5572" w:rsidRDefault="00BF5572" w:rsidP="00BF557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BF5572" w14:paraId="337AB621" w14:textId="77777777" w:rsidTr="008F28F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F51A0A1" w14:textId="140BBA12" w:rsidR="00BF5572" w:rsidRPr="004D2956" w:rsidRDefault="00BF5572" w:rsidP="00BF5572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98C4E79" w14:textId="67AEDC53" w:rsidR="00BF5572" w:rsidRPr="004D2956" w:rsidRDefault="00BF5572" w:rsidP="00BF557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 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861C8A9" w14:textId="77777777" w:rsidR="00BF5572" w:rsidRDefault="00BF5572" w:rsidP="00BF557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0.000e+00in</w:t>
                  </w:r>
                </w:p>
                <w:p w14:paraId="16AB8041" w14:textId="0A5BE8A5" w:rsidR="00BF5572" w:rsidRPr="004D2956" w:rsidRDefault="00BF5572" w:rsidP="00BF557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37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F386A4B" w14:textId="77777777" w:rsidR="00BF5572" w:rsidRDefault="00BF5572" w:rsidP="00BF557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1.086e-01in</w:t>
                  </w:r>
                </w:p>
                <w:p w14:paraId="4C6400AC" w14:textId="22528442" w:rsidR="00BF5572" w:rsidRPr="004D2956" w:rsidRDefault="00BF5572" w:rsidP="00BF557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23</w:t>
                  </w:r>
                </w:p>
              </w:tc>
            </w:tr>
            <w:tr w:rsidR="00BF5572" w14:paraId="6CFB6039" w14:textId="77777777" w:rsidTr="008F28F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5A9DC32" w14:textId="29A650AA" w:rsidR="00BF5572" w:rsidRDefault="00BF5572" w:rsidP="00BF5572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 wp14:anchorId="6C714313" wp14:editId="1027339B">
                        <wp:extent cx="6858000" cy="3818890"/>
                        <wp:effectExtent l="0" t="0" r="0" b="0"/>
                        <wp:docPr id="1304923382" name="Picture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04923382" name="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818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0711339" w14:textId="551A1841" w:rsidR="00BF5572" w:rsidRPr="004D2956" w:rsidRDefault="00BF5572" w:rsidP="00BF557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Hacksaw 2-2-Static 1-Displacement-Displacement1</w:t>
                  </w:r>
                </w:p>
              </w:tc>
            </w:tr>
          </w:tbl>
          <w:p w14:paraId="378564E4" w14:textId="77777777" w:rsidR="00BF5572" w:rsidRDefault="00BF557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42"/>
              <w:gridCol w:w="3320"/>
              <w:gridCol w:w="2399"/>
              <w:gridCol w:w="2377"/>
            </w:tblGrid>
            <w:tr w:rsidR="00BF5572" w14:paraId="07D1A45B" w14:textId="77777777" w:rsidTr="008F28F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AF1D05D" w14:textId="49E66754" w:rsidR="00BF5572" w:rsidRDefault="00BF5572" w:rsidP="00BF5572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9D3689C" w14:textId="3551280E" w:rsidR="00BF5572" w:rsidRDefault="00BF5572" w:rsidP="00BF557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E6106EE" w14:textId="46CAA7C5" w:rsidR="00BF5572" w:rsidRDefault="00BF5572" w:rsidP="00BF557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6B53C5A1" w14:textId="0EF1CA3B" w:rsidR="00BF5572" w:rsidRDefault="00BF5572" w:rsidP="00BF557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BF5572" w14:paraId="7FCFC3E3" w14:textId="77777777" w:rsidTr="008F28F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09AFC12" w14:textId="1C1BCE6B" w:rsidR="00BF5572" w:rsidRPr="004D2956" w:rsidRDefault="00BF5572" w:rsidP="00BF5572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Strain1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4C4FD2E" w14:textId="04712598" w:rsidR="00BF5572" w:rsidRPr="004D2956" w:rsidRDefault="00BF5572" w:rsidP="00BF557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ESTRN: Equivalent Strain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0152F90" w14:textId="77777777" w:rsidR="00BF5572" w:rsidRDefault="00BF5572" w:rsidP="00BF557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9.818e-08</w:t>
                  </w:r>
                </w:p>
                <w:p w14:paraId="3431A1DB" w14:textId="37CE84D3" w:rsidR="00BF5572" w:rsidRPr="004D2956" w:rsidRDefault="00BF5572" w:rsidP="00BF557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5505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ADC934D" w14:textId="77777777" w:rsidR="00BF5572" w:rsidRDefault="00BF5572" w:rsidP="00BF557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4.085e-04</w:t>
                  </w:r>
                </w:p>
                <w:p w14:paraId="6F1B27B9" w14:textId="6B0BA99E" w:rsidR="00BF5572" w:rsidRPr="004D2956" w:rsidRDefault="00BF5572" w:rsidP="00BF557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3191</w:t>
                  </w:r>
                </w:p>
              </w:tc>
            </w:tr>
            <w:tr w:rsidR="00BF5572" w14:paraId="45230B69" w14:textId="77777777" w:rsidTr="008F28F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09ADA04" w14:textId="583EC7B5" w:rsidR="00BF5572" w:rsidRDefault="00BF5572" w:rsidP="00BF5572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 wp14:anchorId="7B804BEF" wp14:editId="06C6B555">
                        <wp:extent cx="6858000" cy="3818890"/>
                        <wp:effectExtent l="0" t="0" r="0" b="0"/>
                        <wp:docPr id="1176228508" name="Picture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76228508" name="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818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FAAC3B7" w14:textId="53F0B28E" w:rsidR="00BF5572" w:rsidRPr="004D2956" w:rsidRDefault="00BF5572" w:rsidP="00BF557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Hacksaw 2-2-Static 1-Strain-Strain1</w:t>
                  </w:r>
                </w:p>
              </w:tc>
            </w:tr>
          </w:tbl>
          <w:p w14:paraId="6B4763C4" w14:textId="77777777" w:rsidR="00BF5572" w:rsidRDefault="00BF557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33"/>
              <w:gridCol w:w="3254"/>
              <w:gridCol w:w="2437"/>
              <w:gridCol w:w="2414"/>
            </w:tblGrid>
            <w:tr w:rsidR="00BF5572" w14:paraId="47A7F067" w14:textId="77777777" w:rsidTr="008F28F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D36AF10" w14:textId="70A0E856" w:rsidR="00BF5572" w:rsidRDefault="00BF5572" w:rsidP="00BF5572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5E6C0BF" w14:textId="1B265990" w:rsidR="00BF5572" w:rsidRDefault="00BF5572" w:rsidP="00BF557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07D2140" w14:textId="169A904E" w:rsidR="00BF5572" w:rsidRDefault="00BF5572" w:rsidP="00BF557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7B716120" w14:textId="5FC388F2" w:rsidR="00BF5572" w:rsidRDefault="00BF5572" w:rsidP="00BF557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BF5572" w14:paraId="42EA5516" w14:textId="77777777" w:rsidTr="008F28F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0BE68ED" w14:textId="4C175972" w:rsidR="00BF5572" w:rsidRPr="004D2956" w:rsidRDefault="00BF5572" w:rsidP="00BF5572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Factor of Safety1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3CC06D7" w14:textId="4A0131B2" w:rsidR="00BF5572" w:rsidRPr="004D2956" w:rsidRDefault="00BF5572" w:rsidP="00BF557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Automatic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A1398F4" w14:textId="77777777" w:rsidR="00BF5572" w:rsidRDefault="00BF5572" w:rsidP="00BF557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3.457e+00</w:t>
                  </w:r>
                </w:p>
                <w:p w14:paraId="752F4F87" w14:textId="2CDF6C75" w:rsidR="00BF5572" w:rsidRPr="004D2956" w:rsidRDefault="00BF5572" w:rsidP="00BF557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305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2EE9DCF" w14:textId="77777777" w:rsidR="00BF5572" w:rsidRDefault="00BF5572" w:rsidP="00BF557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7.502e+03</w:t>
                  </w:r>
                </w:p>
                <w:p w14:paraId="330ADDC3" w14:textId="2728E112" w:rsidR="00BF5572" w:rsidRPr="004D2956" w:rsidRDefault="00BF5572" w:rsidP="00BF557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5699</w:t>
                  </w:r>
                </w:p>
              </w:tc>
            </w:tr>
            <w:tr w:rsidR="00BF5572" w14:paraId="528F6428" w14:textId="77777777" w:rsidTr="008F28F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2CEFF44" w14:textId="14C670F1" w:rsidR="00BF5572" w:rsidRDefault="00BF5572" w:rsidP="00BF5572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 wp14:anchorId="1BE7878C" wp14:editId="12FCC964">
                        <wp:extent cx="6858000" cy="3818890"/>
                        <wp:effectExtent l="0" t="0" r="0" b="0"/>
                        <wp:docPr id="196547615" name="Picture 1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547615" name=""/>
                                <pic:cNvPicPr/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818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A23981D" w14:textId="49F24958" w:rsidR="00BF5572" w:rsidRPr="004D2956" w:rsidRDefault="00BF5572" w:rsidP="00BF557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Hacksaw 2-2-Static 1-Factor of Safety-Factor of Safety1</w:t>
                  </w:r>
                </w:p>
              </w:tc>
            </w:tr>
          </w:tbl>
          <w:p w14:paraId="117D4064" w14:textId="77777777" w:rsidR="00BF5572" w:rsidRPr="000B04D4" w:rsidRDefault="00BF5572" w:rsidP="000A7C6B"/>
          <w:bookmarkEnd w:id="22"/>
          <w:bookmarkEnd w:id="23"/>
          <w:bookmarkEnd w:id="24"/>
          <w:p w14:paraId="10FF912B" w14:textId="5206DA53" w:rsidR="00EC2432" w:rsidRDefault="00EC2432" w:rsidP="000A7C6B"/>
        </w:tc>
      </w:tr>
    </w:tbl>
    <w:p w14:paraId="7EA34178" w14:textId="77777777"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0B1701" w14:paraId="78BDFA4A" w14:textId="77777777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10C88C60" w14:textId="361916E5" w:rsidR="000B1701" w:rsidRDefault="00BF5572" w:rsidP="00BF5572">
            <w:pPr>
              <w:pStyle w:val="Heading1"/>
            </w:pPr>
            <w:bookmarkStart w:id="26" w:name="_Toc148920083"/>
            <w:r>
              <w:t>Conclusion</w:t>
            </w:r>
            <w:bookmarkEnd w:id="26"/>
          </w:p>
        </w:tc>
      </w:tr>
    </w:tbl>
    <w:p w14:paraId="22549279" w14:textId="63BC9280" w:rsidR="00AC3438" w:rsidRPr="00AC3438" w:rsidRDefault="00AC3438" w:rsidP="00FE0924"/>
    <w:sectPr w:rsidR="00AC3438" w:rsidRPr="00AC3438" w:rsidSect="00BF5572">
      <w:headerReference w:type="default" r:id="rId19"/>
      <w:footerReference w:type="default" r:id="rId20"/>
      <w:footerReference w:type="first" r:id="rId2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28DF1" w14:textId="77777777" w:rsidR="00BF5572" w:rsidRDefault="00BF5572" w:rsidP="00F25CD7">
      <w:pPr>
        <w:spacing w:after="0" w:line="240" w:lineRule="auto"/>
      </w:pPr>
      <w:r>
        <w:separator/>
      </w:r>
    </w:p>
  </w:endnote>
  <w:endnote w:type="continuationSeparator" w:id="0">
    <w:p w14:paraId="024A0700" w14:textId="77777777" w:rsidR="00BF5572" w:rsidRDefault="00BF5572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73"/>
      <w:gridCol w:w="3890"/>
      <w:gridCol w:w="4491"/>
      <w:gridCol w:w="546"/>
    </w:tblGrid>
    <w:tr w:rsidR="00DC4D2F" w14:paraId="28AAE7AC" w14:textId="77777777" w:rsidTr="003E1AE9">
      <w:tc>
        <w:tcPr>
          <w:tcW w:w="867" w:type="pct"/>
        </w:tcPr>
        <w:p w14:paraId="7DA2FE7F" w14:textId="77777777" w:rsidR="00DC4D2F" w:rsidRDefault="00DC4D2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55DDE7A4" wp14:editId="3D0C5E69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14:paraId="710A518F" w14:textId="64D120AA" w:rsidR="00DC4D2F" w:rsidRDefault="00BF5572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14:paraId="33E7CBDE" w14:textId="1841E314" w:rsidR="00DC4D2F" w:rsidRDefault="00BF5572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Hacksaw 2-2</w:t>
          </w:r>
        </w:p>
      </w:tc>
      <w:tc>
        <w:tcPr>
          <w:tcW w:w="0" w:type="auto"/>
          <w:vAlign w:val="bottom"/>
        </w:tcPr>
        <w:p w14:paraId="5E84D34C" w14:textId="77777777" w:rsidR="00DC4D2F" w:rsidRDefault="00DC4D2F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379D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</w:tbl>
  <w:p w14:paraId="3F867BE3" w14:textId="77777777" w:rsidR="00DC4D2F" w:rsidRPr="00BF0BC4" w:rsidRDefault="00DC4D2F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DC4D2F" w14:paraId="3D303131" w14:textId="77777777" w:rsidTr="00BF0BC4">
      <w:tc>
        <w:tcPr>
          <w:tcW w:w="1908" w:type="dxa"/>
        </w:tcPr>
        <w:p w14:paraId="161156D7" w14:textId="77777777" w:rsidR="00DC4D2F" w:rsidRDefault="00DC4D2F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1E8EC833" wp14:editId="66A30F23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14:paraId="323D3486" w14:textId="389FCD3F" w:rsidR="00DC4D2F" w:rsidRDefault="00BF5572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DC4D2F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7114B7EB" w14:textId="243106B1" w:rsidR="00DC4D2F" w:rsidRDefault="00BF5572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Hacksaw 2-2</w:t>
          </w:r>
        </w:p>
      </w:tc>
      <w:tc>
        <w:tcPr>
          <w:tcW w:w="360" w:type="dxa"/>
          <w:vAlign w:val="bottom"/>
        </w:tcPr>
        <w:p w14:paraId="42E097E6" w14:textId="77777777" w:rsidR="00DC4D2F" w:rsidRDefault="00DC4D2F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379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7CDBE815" w14:textId="77777777" w:rsidR="00DC4D2F" w:rsidRPr="00F25CD7" w:rsidRDefault="00DC4D2F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3DDF0" w14:textId="77777777" w:rsidR="00BF5572" w:rsidRDefault="00BF5572" w:rsidP="00F25CD7">
      <w:pPr>
        <w:spacing w:after="0" w:line="240" w:lineRule="auto"/>
      </w:pPr>
      <w:r>
        <w:separator/>
      </w:r>
    </w:p>
  </w:footnote>
  <w:footnote w:type="continuationSeparator" w:id="0">
    <w:p w14:paraId="43A4A837" w14:textId="77777777" w:rsidR="00BF5572" w:rsidRDefault="00BF5572" w:rsidP="00F25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998" w:type="dxa"/>
      <w:tblBorders>
        <w:top w:val="none" w:sz="0" w:space="0" w:color="auto"/>
        <w:left w:val="none" w:sz="0" w:space="0" w:color="auto"/>
        <w:bottom w:val="single" w:sz="48" w:space="0" w:color="A6A6A6" w:themeColor="background1" w:themeShade="A6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18"/>
      <w:gridCol w:w="4500"/>
      <w:gridCol w:w="4680"/>
    </w:tblGrid>
    <w:tr w:rsidR="00DC4D2F" w14:paraId="7EF16EAE" w14:textId="77777777" w:rsidTr="00BF0BC4">
      <w:tc>
        <w:tcPr>
          <w:tcW w:w="1818" w:type="dxa"/>
          <w:tcBorders>
            <w:bottom w:val="nil"/>
          </w:tcBorders>
          <w:vAlign w:val="bottom"/>
        </w:tcPr>
        <w:p w14:paraId="3F27D09D" w14:textId="706BBF48" w:rsidR="00DC4D2F" w:rsidRDefault="00DC4D2F" w:rsidP="00E217C8">
          <w:pPr>
            <w:pStyle w:val="Header"/>
            <w:rPr>
              <w:rFonts w:ascii="Trebuchet MS" w:hAnsi="Trebuchet MS"/>
              <w:b/>
            </w:rPr>
          </w:pPr>
        </w:p>
      </w:tc>
      <w:tc>
        <w:tcPr>
          <w:tcW w:w="4500" w:type="dxa"/>
          <w:tcBorders>
            <w:bottom w:val="nil"/>
          </w:tcBorders>
          <w:vAlign w:val="bottom"/>
        </w:tcPr>
        <w:p w14:paraId="1DAA05C8" w14:textId="464934D7" w:rsidR="00DC4D2F" w:rsidRDefault="00DC4D2F" w:rsidP="00E217C8">
          <w:pPr>
            <w:pStyle w:val="Header"/>
            <w:rPr>
              <w:rFonts w:ascii="Trebuchet MS" w:hAnsi="Trebuchet MS"/>
            </w:rPr>
          </w:pPr>
        </w:p>
      </w:tc>
      <w:tc>
        <w:tcPr>
          <w:tcW w:w="4680" w:type="dxa"/>
          <w:tcBorders>
            <w:bottom w:val="nil"/>
          </w:tcBorders>
          <w:vAlign w:val="bottom"/>
        </w:tcPr>
        <w:p w14:paraId="1EAC86A6" w14:textId="0129B782" w:rsidR="00DC4D2F" w:rsidRDefault="00BF5572" w:rsidP="00E217C8">
          <w:pPr>
            <w:pStyle w:val="Header"/>
            <w:jc w:val="right"/>
            <w:rPr>
              <w:rFonts w:ascii="Trebuchet MS" w:hAnsi="Trebuchet MS"/>
            </w:rPr>
          </w:pPr>
          <w:r>
            <w:rPr>
              <w:rFonts w:ascii="Trebuchet MS" w:hAnsi="Trebuchet MS"/>
            </w:rPr>
            <w:t>Jakob Werle</w:t>
          </w:r>
        </w:p>
        <w:p w14:paraId="5BB66299" w14:textId="30FCE1B6" w:rsidR="00DC4D2F" w:rsidRPr="003E4713" w:rsidRDefault="00BF5572" w:rsidP="00F25CD7">
          <w:pPr>
            <w:pStyle w:val="Header"/>
            <w:jc w:val="right"/>
            <w:rPr>
              <w:rFonts w:ascii="Trebuchet MS" w:hAnsi="Trebuchet MS"/>
            </w:rPr>
          </w:pPr>
          <w:r>
            <w:rPr>
              <w:rFonts w:ascii="Trebuchet MS" w:hAnsi="Trebuchet MS"/>
            </w:rPr>
            <w:t>10/23/2023</w:t>
          </w:r>
        </w:p>
      </w:tc>
    </w:tr>
  </w:tbl>
  <w:p w14:paraId="0F300705" w14:textId="77777777" w:rsidR="00DC4D2F" w:rsidRDefault="00DC4D2F" w:rsidP="00F25CD7">
    <w:pPr>
      <w:pStyle w:val="Header"/>
      <w:pBdr>
        <w:bottom w:val="single" w:sz="36" w:space="1" w:color="BFBFBF" w:themeColor="background1" w:themeShade="BF"/>
      </w:pBdr>
    </w:pPr>
  </w:p>
  <w:p w14:paraId="4089FD65" w14:textId="77777777" w:rsidR="00DC4D2F" w:rsidRDefault="00DC4D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572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C6EA8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7C50"/>
    <w:rsid w:val="009E7F81"/>
    <w:rsid w:val="009F13F1"/>
    <w:rsid w:val="009F39F8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C7F1D"/>
    <w:rsid w:val="00BD0F6C"/>
    <w:rsid w:val="00BD2958"/>
    <w:rsid w:val="00BD3852"/>
    <w:rsid w:val="00BE081A"/>
    <w:rsid w:val="00BE5800"/>
    <w:rsid w:val="00BE6656"/>
    <w:rsid w:val="00BF0BC4"/>
    <w:rsid w:val="00BF4753"/>
    <w:rsid w:val="00BF5572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072D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379D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6665"/>
    <w:rsid w:val="00FC7CB3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ED893"/>
  <w15:docId w15:val="{974A3C11-8B4F-4D3C-88B9-3AEA9448B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6AAC7-2917-4F5C-B83C-F13ED3BB5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SimulationReportTemplate_2007.dotx</Template>
  <TotalTime>0</TotalTime>
  <Pages>13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Jakob Werle</dc:creator>
  <cp:lastModifiedBy>Jakob Werle</cp:lastModifiedBy>
  <cp:revision>1</cp:revision>
  <dcterms:created xsi:type="dcterms:W3CDTF">2023-10-23T06:19:00Z</dcterms:created>
  <dcterms:modified xsi:type="dcterms:W3CDTF">2023-10-23T06:20:00Z</dcterms:modified>
</cp:coreProperties>
</file>